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2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310"/>
        <w:gridCol w:w="4261"/>
        <w:gridCol w:w="1348"/>
        <w:gridCol w:w="1349"/>
        <w:gridCol w:w="1348"/>
        <w:gridCol w:w="1349"/>
        <w:gridCol w:w="1349"/>
        <w:gridCol w:w="1566"/>
        <w:gridCol w:w="355"/>
        <w:gridCol w:w="476"/>
        <w:gridCol w:w="425"/>
        <w:gridCol w:w="426"/>
        <w:gridCol w:w="356"/>
        <w:gridCol w:w="311"/>
        <w:gridCol w:w="467"/>
        <w:gridCol w:w="567"/>
        <w:gridCol w:w="283"/>
        <w:gridCol w:w="3629"/>
        <w:gridCol w:w="327"/>
        <w:gridCol w:w="328"/>
        <w:gridCol w:w="327"/>
        <w:gridCol w:w="328"/>
        <w:gridCol w:w="327"/>
        <w:gridCol w:w="328"/>
        <w:gridCol w:w="327"/>
        <w:gridCol w:w="328"/>
      </w:tblGrid>
      <w:tr w:rsidR="00E91DD9" w:rsidRPr="00856300" w:rsidTr="0006600E">
        <w:tc>
          <w:tcPr>
            <w:tcW w:w="310" w:type="dxa"/>
            <w:shd w:val="clear" w:color="auto" w:fill="auto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題號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E91DD9" w:rsidRPr="007C21CD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7C21CD">
              <w:rPr>
                <w:rFonts w:eastAsia="標楷體"/>
                <w:snapToGrid w:val="0"/>
                <w:kern w:val="0"/>
              </w:rPr>
              <w:t>題目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1</w:t>
            </w:r>
            <w:r w:rsidRPr="00856300">
              <w:rPr>
                <w:rFonts w:eastAsia="標楷體"/>
                <w:snapToGrid w:val="0"/>
                <w:kern w:val="0"/>
              </w:rPr>
              <w:t>選項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2</w:t>
            </w:r>
            <w:r w:rsidRPr="00856300">
              <w:rPr>
                <w:rFonts w:eastAsia="標楷體"/>
                <w:snapToGrid w:val="0"/>
                <w:kern w:val="0"/>
              </w:rPr>
              <w:t>選項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3</w:t>
            </w:r>
            <w:r w:rsidRPr="00856300">
              <w:rPr>
                <w:rFonts w:eastAsia="標楷體"/>
                <w:snapToGrid w:val="0"/>
                <w:kern w:val="0"/>
              </w:rPr>
              <w:t>選項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4</w:t>
            </w:r>
            <w:r w:rsidRPr="00856300">
              <w:rPr>
                <w:rFonts w:eastAsia="標楷體"/>
                <w:snapToGrid w:val="0"/>
                <w:kern w:val="0"/>
              </w:rPr>
              <w:t>選項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5</w:t>
            </w:r>
            <w:r w:rsidRPr="00856300">
              <w:rPr>
                <w:rFonts w:eastAsia="標楷體"/>
                <w:snapToGrid w:val="0"/>
                <w:kern w:val="0"/>
              </w:rPr>
              <w:t>選項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標準答案</w:t>
            </w:r>
          </w:p>
        </w:tc>
        <w:tc>
          <w:tcPr>
            <w:tcW w:w="355" w:type="dxa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943D47">
              <w:rPr>
                <w:rFonts w:eastAsia="標楷體"/>
                <w:snapToGrid w:val="0"/>
                <w:kern w:val="0"/>
              </w:rPr>
              <w:t>題型</w:t>
            </w:r>
          </w:p>
        </w:tc>
        <w:tc>
          <w:tcPr>
            <w:tcW w:w="476" w:type="dxa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 w:rsidRPr="00943D47">
              <w:rPr>
                <w:rFonts w:eastAsia="標楷體"/>
                <w:snapToGrid w:val="0"/>
                <w:kern w:val="0"/>
              </w:rPr>
              <w:t>類別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943D47">
              <w:rPr>
                <w:rFonts w:eastAsia="標楷體"/>
                <w:snapToGrid w:val="0"/>
                <w:kern w:val="0"/>
              </w:rPr>
              <w:t>考科</w:t>
            </w:r>
          </w:p>
        </w:tc>
        <w:tc>
          <w:tcPr>
            <w:tcW w:w="426" w:type="dxa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943D47">
              <w:rPr>
                <w:rFonts w:eastAsia="標楷體"/>
                <w:snapToGrid w:val="0"/>
                <w:kern w:val="0"/>
              </w:rPr>
              <w:t>年度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943D47">
              <w:rPr>
                <w:rFonts w:eastAsia="標楷體"/>
                <w:snapToGrid w:val="0"/>
                <w:kern w:val="0"/>
              </w:rPr>
              <w:t>題序</w:t>
            </w:r>
          </w:p>
        </w:tc>
        <w:tc>
          <w:tcPr>
            <w:tcW w:w="311" w:type="dxa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943D47">
              <w:rPr>
                <w:rFonts w:eastAsia="標楷體"/>
                <w:snapToGrid w:val="0"/>
                <w:kern w:val="0"/>
              </w:rPr>
              <w:t>程度</w:t>
            </w:r>
          </w:p>
        </w:tc>
        <w:tc>
          <w:tcPr>
            <w:tcW w:w="467" w:type="dxa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943D47">
              <w:rPr>
                <w:rFonts w:eastAsia="標楷體"/>
                <w:snapToGrid w:val="0"/>
                <w:kern w:val="0"/>
              </w:rPr>
              <w:t>科目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91DD9" w:rsidRPr="00B932CB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B932CB">
              <w:rPr>
                <w:rFonts w:eastAsia="標楷體"/>
                <w:snapToGrid w:val="0"/>
                <w:kern w:val="0"/>
              </w:rPr>
              <w:t>知識點</w:t>
            </w:r>
          </w:p>
        </w:tc>
        <w:tc>
          <w:tcPr>
            <w:tcW w:w="283" w:type="dxa"/>
            <w:vAlign w:val="center"/>
          </w:tcPr>
          <w:p w:rsidR="00E91DD9" w:rsidRPr="00B932CB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 w:rsidRPr="00B932CB">
              <w:rPr>
                <w:rFonts w:eastAsia="標楷體"/>
                <w:snapToGrid w:val="0"/>
                <w:kern w:val="0"/>
              </w:rPr>
              <w:t>難易度</w:t>
            </w:r>
          </w:p>
        </w:tc>
        <w:tc>
          <w:tcPr>
            <w:tcW w:w="3629" w:type="dxa"/>
            <w:vAlign w:val="center"/>
          </w:tcPr>
          <w:p w:rsidR="00E91DD9" w:rsidRPr="00B932CB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B932CB">
              <w:rPr>
                <w:rFonts w:eastAsia="標楷體"/>
                <w:snapToGrid w:val="0"/>
                <w:kern w:val="0"/>
              </w:rPr>
              <w:t>詳解</w:t>
            </w: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命題者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審題者</w:t>
            </w:r>
          </w:p>
        </w:tc>
        <w:tc>
          <w:tcPr>
            <w:tcW w:w="327" w:type="dxa"/>
            <w:shd w:val="clear" w:color="auto" w:fill="D9D9D9" w:themeFill="background1" w:themeFillShade="D9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題組題</w:t>
            </w:r>
          </w:p>
        </w:tc>
        <w:tc>
          <w:tcPr>
            <w:tcW w:w="328" w:type="dxa"/>
            <w:shd w:val="clear" w:color="auto" w:fill="D9D9D9" w:themeFill="background1" w:themeFillShade="D9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爭議題</w:t>
            </w: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QID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答題次</w:t>
            </w: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正答率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類似題</w:t>
            </w:r>
          </w:p>
        </w:tc>
      </w:tr>
      <w:tr w:rsidR="00E91DD9" w:rsidRPr="00856300" w:rsidTr="0006600E">
        <w:tc>
          <w:tcPr>
            <w:tcW w:w="310" w:type="dxa"/>
            <w:shd w:val="clear" w:color="auto" w:fill="auto"/>
            <w:vAlign w:val="center"/>
          </w:tcPr>
          <w:p w:rsidR="00E91DD9" w:rsidRPr="00856300" w:rsidRDefault="006D5A00" w:rsidP="006D5A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數字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316A19" w:rsidRPr="007C21CD" w:rsidRDefault="006D5A00" w:rsidP="00316A1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</w:rPr>
              <w:t>*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E91DD9" w:rsidRPr="00856300" w:rsidRDefault="006D5A00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*</w:t>
            </w:r>
          </w:p>
        </w:tc>
        <w:tc>
          <w:tcPr>
            <w:tcW w:w="355" w:type="dxa"/>
            <w:vAlign w:val="center"/>
          </w:tcPr>
          <w:p w:rsidR="00E91DD9" w:rsidRDefault="006D5A00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*</w:t>
            </w:r>
          </w:p>
        </w:tc>
        <w:tc>
          <w:tcPr>
            <w:tcW w:w="476" w:type="dxa"/>
            <w:vAlign w:val="center"/>
          </w:tcPr>
          <w:p w:rsidR="00E91DD9" w:rsidRPr="00943D47" w:rsidRDefault="006D5A00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*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E91DD9" w:rsidRPr="00943D47" w:rsidRDefault="006D5A00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*</w:t>
            </w:r>
          </w:p>
        </w:tc>
        <w:tc>
          <w:tcPr>
            <w:tcW w:w="426" w:type="dxa"/>
            <w:vAlign w:val="center"/>
          </w:tcPr>
          <w:p w:rsidR="00E91DD9" w:rsidRPr="00943D47" w:rsidRDefault="006D5A00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數字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E91DD9" w:rsidRPr="00943D47" w:rsidRDefault="006D5A00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*</w:t>
            </w:r>
          </w:p>
        </w:tc>
        <w:tc>
          <w:tcPr>
            <w:tcW w:w="311" w:type="dxa"/>
            <w:vAlign w:val="center"/>
          </w:tcPr>
          <w:p w:rsidR="00E91DD9" w:rsidRPr="00943D47" w:rsidRDefault="006D5A00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*</w:t>
            </w:r>
          </w:p>
        </w:tc>
        <w:tc>
          <w:tcPr>
            <w:tcW w:w="467" w:type="dxa"/>
            <w:vAlign w:val="center"/>
          </w:tcPr>
          <w:p w:rsidR="00E91DD9" w:rsidRPr="00943D47" w:rsidRDefault="006D5A00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E91DD9" w:rsidRPr="00943D47" w:rsidRDefault="006D5A00" w:rsidP="00E91DD9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*</w:t>
            </w:r>
          </w:p>
        </w:tc>
        <w:tc>
          <w:tcPr>
            <w:tcW w:w="3629" w:type="dxa"/>
            <w:vAlign w:val="center"/>
          </w:tcPr>
          <w:p w:rsidR="00E91DD9" w:rsidRPr="00856300" w:rsidRDefault="00E91DD9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E91DD9" w:rsidRPr="00856300" w:rsidRDefault="006D5A00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*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E91DD9" w:rsidRPr="00856300" w:rsidTr="0006600E">
        <w:tc>
          <w:tcPr>
            <w:tcW w:w="310" w:type="dxa"/>
            <w:shd w:val="clear" w:color="auto" w:fill="auto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1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E91DD9" w:rsidRPr="007C21CD" w:rsidRDefault="00316A19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鈉是人體中重要的電解質之一，其攝取量對健康影響很大。專家建議成年人每日鈉的攝取量，應以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2400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毫克為限。味精是一種麩胺酸的鈉鹽（</w:t>
            </w:r>
            <w:r w:rsidRPr="007C21CD">
              <w:rPr>
                <w:rFonts w:ascii="Times New Roman" w:eastAsia="標楷體" w:hAnsi="Times New Roman" w:cs="Times New Roman"/>
                <w:spacing w:val="10"/>
                <w:position w:val="-10"/>
              </w:rPr>
              <w:object w:dxaOrig="12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15.75pt" o:ole="">
                  <v:imagedata r:id="rId8" o:title=""/>
                </v:shape>
                <o:OLEObject Type="Embed" ProgID="Equation.DSMT4" ShapeID="_x0000_i1025" DrawAspect="Content" ObjectID="_1644847513" r:id="rId9"/>
              </w:objec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，莫耳質量為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169g/mol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），是麩胺酸的一個鈉鹽。食用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1.0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克味精，鈉含量相當於攝取食鹽約多少克？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91DD9" w:rsidRPr="00856300" w:rsidRDefault="00316A1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0.35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E91DD9" w:rsidRPr="00856300" w:rsidRDefault="00316A1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0.45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91DD9" w:rsidRPr="00856300" w:rsidRDefault="00316A1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0.55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E91DD9" w:rsidRPr="00856300" w:rsidRDefault="00316A1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0.65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E91DD9" w:rsidRPr="00856300" w:rsidRDefault="00316A1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0.75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E91DD9" w:rsidRPr="00856300" w:rsidRDefault="0068420A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A</w:t>
            </w:r>
          </w:p>
        </w:tc>
        <w:tc>
          <w:tcPr>
            <w:tcW w:w="355" w:type="dxa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A</w:t>
            </w:r>
          </w:p>
        </w:tc>
        <w:tc>
          <w:tcPr>
            <w:tcW w:w="476" w:type="dxa"/>
            <w:vAlign w:val="center"/>
          </w:tcPr>
          <w:p w:rsidR="00E91DD9" w:rsidRPr="00943D47" w:rsidRDefault="009350E1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E91DD9" w:rsidRPr="00943D47" w:rsidRDefault="00570AE8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E91DD9" w:rsidRPr="00943D47" w:rsidRDefault="00570AE8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11-00</w:t>
            </w: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1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E91DD9" w:rsidRPr="00943D47" w:rsidRDefault="00570AE8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E91DD9" w:rsidRPr="00943D47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E</w:t>
            </w:r>
          </w:p>
        </w:tc>
        <w:tc>
          <w:tcPr>
            <w:tcW w:w="3629" w:type="dxa"/>
            <w:vAlign w:val="center"/>
          </w:tcPr>
          <w:p w:rsidR="00E91DD9" w:rsidRPr="008602EC" w:rsidRDefault="00E91DD9" w:rsidP="00E91DD9">
            <w:pPr>
              <w:pStyle w:val="Web"/>
              <w:rPr>
                <w:rFonts w:ascii="Times New Roman" w:hAnsi="Times New Roman" w:cs="Times New Roman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E91DD9" w:rsidRPr="00856300" w:rsidRDefault="0003726B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001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E91DD9" w:rsidRPr="00856300" w:rsidTr="0006600E">
        <w:tc>
          <w:tcPr>
            <w:tcW w:w="310" w:type="dxa"/>
            <w:shd w:val="clear" w:color="auto" w:fill="auto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2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E91DD9" w:rsidRPr="007C21CD" w:rsidRDefault="00316A19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空氣中的顆粒狀飄浮物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PM2.5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，顆粒很小不易沉澱，有害身體健康。此外，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PM2.5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在空氣中</w:t>
            </w:r>
            <w:r w:rsidRPr="007C21CD">
              <w:rPr>
                <w:rFonts w:ascii="Times New Roman" w:eastAsia="標楷體" w:hAnsi="Times New Roman" w:cs="Times New Roman"/>
                <w:iCs/>
                <w:spacing w:val="10"/>
              </w:rPr>
              <w:t>扮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演另一個角色，與</w:t>
            </w:r>
            <w:r w:rsidRPr="007C21CD">
              <w:rPr>
                <w:rFonts w:ascii="Times New Roman" w:eastAsia="標楷體" w:hAnsi="Times New Roman" w:cs="Times New Roman"/>
                <w:spacing w:val="10"/>
                <w:position w:val="-10"/>
              </w:rPr>
              <w:object w:dxaOrig="420" w:dyaOrig="320">
                <v:shape id="_x0000_i1026" type="#_x0000_t75" style="width:21pt;height:15.75pt" o:ole="">
                  <v:imagedata r:id="rId10" o:title=""/>
                </v:shape>
                <o:OLEObject Type="Embed" ProgID="Equation.DSMT4" ShapeID="_x0000_i1026" DrawAspect="Content" ObjectID="_1644847514" r:id="rId11"/>
              </w:objec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接觸並且將其轉化為</w:t>
            </w:r>
            <w:r w:rsidRPr="007C21CD">
              <w:rPr>
                <w:rFonts w:ascii="Times New Roman" w:eastAsia="標楷體" w:hAnsi="Times New Roman" w:cs="Times New Roman"/>
                <w:spacing w:val="10"/>
                <w:position w:val="-10"/>
              </w:rPr>
              <w:object w:dxaOrig="420" w:dyaOrig="320">
                <v:shape id="_x0000_i1027" type="#_x0000_t75" style="width:21pt;height:15.75pt" o:ole="">
                  <v:imagedata r:id="rId12" o:title=""/>
                </v:shape>
                <o:OLEObject Type="Embed" ProgID="Equation.DSMT4" ShapeID="_x0000_i1027" DrawAspect="Content" ObjectID="_1644847515" r:id="rId13"/>
              </w:objec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，這是造成酸雨的原因之一。在氧氣存在下，</w:t>
            </w:r>
            <w:r w:rsidRPr="007C21CD">
              <w:rPr>
                <w:rFonts w:ascii="Times New Roman" w:eastAsia="標楷體" w:hAnsi="Times New Roman" w:cs="Times New Roman"/>
                <w:spacing w:val="10"/>
                <w:position w:val="-10"/>
              </w:rPr>
              <w:object w:dxaOrig="420" w:dyaOrig="320">
                <v:shape id="_x0000_i1028" type="#_x0000_t75" style="width:21pt;height:15.75pt" o:ole="">
                  <v:imagedata r:id="rId10" o:title=""/>
                </v:shape>
                <o:OLEObject Type="Embed" ProgID="Equation.DSMT4" ShapeID="_x0000_i1028" DrawAspect="Content" ObjectID="_1644847516" r:id="rId14"/>
              </w:objec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氧化為</w:t>
            </w:r>
            <w:r w:rsidRPr="007C21CD">
              <w:rPr>
                <w:rFonts w:ascii="Times New Roman" w:eastAsia="標楷體" w:hAnsi="Times New Roman" w:cs="Times New Roman"/>
                <w:spacing w:val="10"/>
                <w:position w:val="-10"/>
              </w:rPr>
              <w:object w:dxaOrig="420" w:dyaOrig="320">
                <v:shape id="_x0000_i1029" type="#_x0000_t75" style="width:21pt;height:15.75pt" o:ole="">
                  <v:imagedata r:id="rId12" o:title=""/>
                </v:shape>
                <o:OLEObject Type="Embed" ProgID="Equation.DSMT4" ShapeID="_x0000_i1029" DrawAspect="Content" ObjectID="_1644847517" r:id="rId15"/>
              </w:objec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的過程，顆粒狀飄浮物扮演什麼角色？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91DD9" w:rsidRPr="00856300" w:rsidRDefault="00316A1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催化劑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E91DD9" w:rsidRPr="00856300" w:rsidRDefault="00316A1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還原劑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91DD9" w:rsidRPr="00856300" w:rsidRDefault="00316A1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吸附劑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E91DD9" w:rsidRPr="00856300" w:rsidRDefault="00316A1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氧化劑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E91DD9" w:rsidRPr="00856300" w:rsidRDefault="00316A1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沉澱劑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E91DD9" w:rsidRPr="00856300" w:rsidRDefault="0068420A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A</w:t>
            </w:r>
          </w:p>
        </w:tc>
        <w:tc>
          <w:tcPr>
            <w:tcW w:w="355" w:type="dxa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A</w:t>
            </w:r>
          </w:p>
        </w:tc>
        <w:tc>
          <w:tcPr>
            <w:tcW w:w="476" w:type="dxa"/>
            <w:vAlign w:val="center"/>
          </w:tcPr>
          <w:p w:rsidR="00E91DD9" w:rsidRPr="00943D47" w:rsidRDefault="009350E1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E91DD9" w:rsidRPr="00943D47" w:rsidRDefault="00570AE8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E91DD9" w:rsidRPr="00943D47" w:rsidRDefault="00570AE8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11-00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E91DD9" w:rsidRPr="00943D47" w:rsidRDefault="00570AE8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E91DD9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3629" w:type="dxa"/>
            <w:vAlign w:val="center"/>
          </w:tcPr>
          <w:p w:rsidR="00E91DD9" w:rsidRPr="008602EC" w:rsidRDefault="00E91DD9" w:rsidP="00E91DD9">
            <w:pPr>
              <w:ind w:leftChars="-4" w:hangingChars="4" w:hanging="10"/>
              <w:rPr>
                <w:rFonts w:eastAsia="標楷體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E91DD9" w:rsidRPr="00856300" w:rsidRDefault="0003726B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001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E91DD9" w:rsidRPr="00856300" w:rsidTr="0006600E">
        <w:tc>
          <w:tcPr>
            <w:tcW w:w="310" w:type="dxa"/>
            <w:shd w:val="clear" w:color="auto" w:fill="auto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3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E91DD9" w:rsidRPr="007C21CD" w:rsidRDefault="00316A19" w:rsidP="00316A1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正電子放射斷層攝影是先進的癌症診斷技術之一。目前使用的放射性藥劑是含有</w:t>
            </w:r>
            <w:r w:rsidRPr="007C21CD">
              <w:rPr>
                <w:rFonts w:ascii="Times New Roman" w:eastAsia="標楷體" w:hAnsi="Times New Roman" w:cs="Times New Roman"/>
                <w:spacing w:val="10"/>
                <w:position w:val="-4"/>
              </w:rPr>
              <w:object w:dxaOrig="340" w:dyaOrig="279">
                <v:shape id="_x0000_i1030" type="#_x0000_t75" style="width:17.25pt;height:14.25pt" o:ole="">
                  <v:imagedata r:id="rId16" o:title=""/>
                </v:shape>
                <o:OLEObject Type="Embed" ProgID="Equation.DSMT4" ShapeID="_x0000_i1030" DrawAspect="Content" ObjectID="_1644847518" r:id="rId17"/>
              </w:object>
            </w:r>
            <w:r w:rsidRPr="007C21CD">
              <w:rPr>
                <w:rFonts w:ascii="Times New Roman" w:eastAsia="標楷體" w:hAnsi="Times New Roman" w:cs="Times New Roman"/>
                <w:spacing w:val="20"/>
              </w:rPr>
              <w:t>的氟代去氧葡萄糖，半衰期約為</w:t>
            </w:r>
            <w:r w:rsidRPr="007C21CD">
              <w:rPr>
                <w:rFonts w:ascii="Times New Roman" w:eastAsia="標楷體" w:hAnsi="Times New Roman" w:cs="Times New Roman"/>
                <w:spacing w:val="20"/>
              </w:rPr>
              <w:t>2</w:t>
            </w:r>
            <w:r w:rsidRPr="007C21CD">
              <w:rPr>
                <w:rFonts w:ascii="Times New Roman" w:eastAsia="標楷體" w:hAnsi="Times New Roman" w:cs="Times New Roman"/>
                <w:spacing w:val="20"/>
              </w:rPr>
              <w:t>小時。若從加速器製得的藥劑，運送至醫院所需時間為</w:t>
            </w:r>
            <w:r w:rsidRPr="007C21CD">
              <w:rPr>
                <w:rFonts w:ascii="Times New Roman" w:eastAsia="標楷體" w:hAnsi="Times New Roman" w:cs="Times New Roman"/>
                <w:spacing w:val="20"/>
              </w:rPr>
              <w:t>10</w:t>
            </w:r>
            <w:r w:rsidRPr="007C21CD">
              <w:rPr>
                <w:rFonts w:ascii="Times New Roman" w:eastAsia="標楷體" w:hAnsi="Times New Roman" w:cs="Times New Roman"/>
                <w:spacing w:val="20"/>
              </w:rPr>
              <w:t>小時，當醫院需要含有</w:t>
            </w:r>
            <w:r w:rsidRPr="007C21CD">
              <w:rPr>
                <w:rFonts w:ascii="Times New Roman" w:eastAsia="標楷體" w:hAnsi="Times New Roman" w:cs="Times New Roman"/>
                <w:spacing w:val="20"/>
              </w:rPr>
              <w:t>1.0</w:t>
            </w:r>
            <w:r w:rsidRPr="007C21CD">
              <w:rPr>
                <w:rFonts w:ascii="Times New Roman" w:eastAsia="標楷體" w:hAnsi="Times New Roman" w:cs="Times New Roman"/>
                <w:spacing w:val="20"/>
              </w:rPr>
              <w:t>毫克</w:t>
            </w:r>
            <w:r w:rsidRPr="007C21CD">
              <w:rPr>
                <w:rFonts w:ascii="Times New Roman" w:eastAsia="標楷體" w:hAnsi="Times New Roman" w:cs="Times New Roman"/>
                <w:spacing w:val="10"/>
                <w:position w:val="-4"/>
              </w:rPr>
              <w:object w:dxaOrig="340" w:dyaOrig="279">
                <v:shape id="_x0000_i1031" type="#_x0000_t75" style="width:17.25pt;height:14.25pt" o:ole="">
                  <v:imagedata r:id="rId16" o:title=""/>
                </v:shape>
                <o:OLEObject Type="Embed" ProgID="Equation.DSMT4" ShapeID="_x0000_i1031" DrawAspect="Content" ObjectID="_1644847519" r:id="rId18"/>
              </w:object>
            </w:r>
            <w:r w:rsidRPr="007C21CD">
              <w:rPr>
                <w:rFonts w:ascii="Times New Roman" w:eastAsia="標楷體" w:hAnsi="Times New Roman" w:cs="Times New Roman"/>
                <w:spacing w:val="20"/>
              </w:rPr>
              <w:t>的氟代去氧葡萄糖的藥劑，則從製造端運送出的藥劑至少需含有</w:t>
            </w:r>
            <w:r w:rsidRPr="007C21CD">
              <w:rPr>
                <w:rFonts w:ascii="Times New Roman" w:eastAsia="標楷體" w:hAnsi="Times New Roman" w:cs="Times New Roman"/>
                <w:spacing w:val="10"/>
                <w:position w:val="-4"/>
              </w:rPr>
              <w:object w:dxaOrig="340" w:dyaOrig="279">
                <v:shape id="_x0000_i1032" type="#_x0000_t75" style="width:17.25pt;height:14.25pt" o:ole="">
                  <v:imagedata r:id="rId16" o:title=""/>
                </v:shape>
                <o:OLEObject Type="Embed" ProgID="Equation.DSMT4" ShapeID="_x0000_i1032" DrawAspect="Content" ObjectID="_1644847520" r:id="rId19"/>
              </w:object>
            </w:r>
            <w:r w:rsidRPr="007C21CD">
              <w:rPr>
                <w:rFonts w:ascii="Times New Roman" w:eastAsia="標楷體" w:hAnsi="Times New Roman" w:cs="Times New Roman"/>
                <w:spacing w:val="20"/>
              </w:rPr>
              <w:t>的氟代去氧葡萄糖若干毫克？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91DD9" w:rsidRPr="00856300" w:rsidRDefault="00D90DAF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64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E91DD9" w:rsidRPr="00856300" w:rsidRDefault="00D90DAF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32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91DD9" w:rsidRPr="00856300" w:rsidRDefault="00D90DAF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20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E91DD9" w:rsidRPr="00856300" w:rsidRDefault="00D90DAF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10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E91DD9" w:rsidRPr="00856300" w:rsidRDefault="00D90DAF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5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E91DD9" w:rsidRPr="00856300" w:rsidRDefault="0068420A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B</w:t>
            </w:r>
          </w:p>
        </w:tc>
        <w:tc>
          <w:tcPr>
            <w:tcW w:w="355" w:type="dxa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476" w:type="dxa"/>
            <w:vAlign w:val="center"/>
          </w:tcPr>
          <w:p w:rsidR="00E91DD9" w:rsidRPr="00943D47" w:rsidRDefault="009350E1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E91DD9" w:rsidRPr="00943D47" w:rsidRDefault="00570AE8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E91DD9" w:rsidRPr="00943D47" w:rsidRDefault="00570AE8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11-00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3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E91DD9" w:rsidRPr="00943D47" w:rsidRDefault="00570AE8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91DD9" w:rsidRPr="00943D47" w:rsidRDefault="00E91DD9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E91DD9" w:rsidRPr="00943D47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M</w:t>
            </w:r>
          </w:p>
        </w:tc>
        <w:tc>
          <w:tcPr>
            <w:tcW w:w="3629" w:type="dxa"/>
            <w:vAlign w:val="center"/>
          </w:tcPr>
          <w:p w:rsidR="00E91DD9" w:rsidRPr="008602EC" w:rsidRDefault="00E91DD9" w:rsidP="00E91DD9">
            <w:pPr>
              <w:pStyle w:val="Web"/>
              <w:rPr>
                <w:rFonts w:ascii="Times New Roman" w:hAnsi="Times New Roman" w:cs="Times New Roman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E91DD9" w:rsidRPr="00856300" w:rsidRDefault="0003726B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001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E91DD9" w:rsidRPr="00856300" w:rsidRDefault="00E91DD9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4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於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25℃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，分別有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 xml:space="preserve">1 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克的氫氣、甲烷及二氧化硫三種氣體。下列關於此三種氣體的敘述，哪一項正確？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氫氣所含的分子數目最少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若三種氣體同置於一容器中，則三者的分壓相同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若三種氣體同置於一容器中，則氫氣的莫耳分率最大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若三種氣體均為</w:t>
            </w:r>
            <w:r w:rsidRPr="002740AA">
              <w:rPr>
                <w:rFonts w:eastAsia="標楷體"/>
              </w:rPr>
              <w:t xml:space="preserve"> 1 </w:t>
            </w:r>
            <w:r w:rsidRPr="002740AA">
              <w:rPr>
                <w:rFonts w:eastAsia="標楷體"/>
              </w:rPr>
              <w:t>大氣壓，則二氧化硫的氣體體積最大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若三種氣體分別置於體積相同的三個容器中，則氫氣的密度最小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C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A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11-00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4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E</w:t>
            </w:r>
          </w:p>
        </w:tc>
        <w:tc>
          <w:tcPr>
            <w:tcW w:w="3629" w:type="dxa"/>
            <w:vAlign w:val="center"/>
          </w:tcPr>
          <w:p w:rsidR="00486ACD" w:rsidRPr="008602EC" w:rsidRDefault="00486ACD" w:rsidP="00E91DD9">
            <w:pPr>
              <w:pStyle w:val="Web"/>
              <w:rPr>
                <w:rFonts w:ascii="Times New Roman" w:hAnsi="Times New Roman" w:cs="Times New Roman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001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5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D90DAF">
            <w:pPr>
              <w:pStyle w:val="TIT1"/>
              <w:spacing w:beforeLines="0" w:line="240" w:lineRule="auto"/>
              <w:ind w:left="0" w:firstLine="0"/>
              <w:rPr>
                <w:rFonts w:eastAsia="標楷體"/>
                <w:spacing w:val="10"/>
                <w:sz w:val="24"/>
                <w:szCs w:val="24"/>
                <w:lang w:val="en-US"/>
              </w:rPr>
            </w:pP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取含有</w:t>
            </w:r>
            <w:r w:rsidRPr="007C21CD">
              <w:rPr>
                <w:rFonts w:eastAsia="標楷體"/>
                <w:spacing w:val="10"/>
                <w:position w:val="-10"/>
                <w:sz w:val="24"/>
                <w:szCs w:val="24"/>
                <w:lang w:val="en-US"/>
              </w:rPr>
              <w:object w:dxaOrig="600" w:dyaOrig="320">
                <v:shape id="_x0000_i1034" type="#_x0000_t75" style="width:30pt;height:15.75pt" o:ole="">
                  <v:imagedata r:id="rId20" o:title=""/>
                </v:shape>
                <o:OLEObject Type="Embed" ProgID="Equation.DSMT4" ShapeID="_x0000_i1034" DrawAspect="Content" ObjectID="_1644847521" r:id="rId21"/>
              </w:objec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雜質的金塊樣品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 xml:space="preserve">3.2 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克，以適量鹽酸使雜質恰完全作用，釋出的</w:t>
            </w:r>
            <w:r w:rsidRPr="007C21CD">
              <w:rPr>
                <w:rFonts w:eastAsia="標楷體"/>
                <w:spacing w:val="10"/>
                <w:position w:val="-6"/>
                <w:sz w:val="24"/>
                <w:szCs w:val="24"/>
                <w:lang w:val="en-US"/>
              </w:rPr>
              <w:object w:dxaOrig="440" w:dyaOrig="300">
                <v:shape id="_x0000_i1035" type="#_x0000_t75" style="width:21.75pt;height:15pt" o:ole="">
                  <v:imagedata r:id="rId22" o:title=""/>
                </v:shape>
                <o:OLEObject Type="Embed" ProgID="Equation.DSMT4" ShapeID="_x0000_i1035" DrawAspect="Content" ObjectID="_1644847522" r:id="rId23"/>
              </w:objec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再以鐵還原成</w:t>
            </w:r>
            <w:r w:rsidRPr="007C21CD">
              <w:rPr>
                <w:rFonts w:eastAsia="標楷體"/>
                <w:spacing w:val="10"/>
                <w:position w:val="-6"/>
                <w:sz w:val="24"/>
                <w:szCs w:val="24"/>
                <w:lang w:val="en-US"/>
              </w:rPr>
              <w:object w:dxaOrig="440" w:dyaOrig="300">
                <v:shape id="_x0000_i1036" type="#_x0000_t75" style="width:21.75pt;height:15pt" o:ole="">
                  <v:imagedata r:id="rId24" o:title=""/>
                </v:shape>
                <o:OLEObject Type="Embed" ProgID="Equation.DSMT4" ShapeID="_x0000_i1036" DrawAspect="Content" ObjectID="_1644847523" r:id="rId25"/>
              </w:objec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，該溶液中無</w:t>
            </w:r>
            <w:r w:rsidRPr="007C21CD">
              <w:rPr>
                <w:rFonts w:eastAsia="標楷體"/>
                <w:spacing w:val="10"/>
                <w:position w:val="-6"/>
                <w:sz w:val="24"/>
                <w:szCs w:val="24"/>
                <w:lang w:val="en-US"/>
              </w:rPr>
              <w:object w:dxaOrig="440" w:dyaOrig="300">
                <v:shape id="_x0000_i1037" type="#_x0000_t75" style="width:21.75pt;height:15pt" o:ole="">
                  <v:imagedata r:id="rId26" o:title=""/>
                </v:shape>
                <o:OLEObject Type="Embed" ProgID="Equation.DSMT4" ShapeID="_x0000_i1037" DrawAspect="Content" ObjectID="_1644847524" r:id="rId27"/>
              </w:objec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殘留，其反應如式（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1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）及式（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2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）。用去離子水將該溶液稀釋至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100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毫升，取該稀釋液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10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毫升，在標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lastRenderedPageBreak/>
              <w:t>準狀況下通入氯氣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13.44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毫升（視為理想氣體），可將</w:t>
            </w:r>
            <w:r w:rsidRPr="007C21CD">
              <w:rPr>
                <w:rFonts w:eastAsia="標楷體"/>
                <w:spacing w:val="10"/>
                <w:position w:val="-6"/>
                <w:sz w:val="24"/>
                <w:szCs w:val="24"/>
                <w:lang w:val="en-US"/>
              </w:rPr>
              <w:object w:dxaOrig="440" w:dyaOrig="300">
                <v:shape id="_x0000_i1038" type="#_x0000_t75" style="width:21.75pt;height:15pt" o:ole="">
                  <v:imagedata r:id="rId28" o:title=""/>
                </v:shape>
                <o:OLEObject Type="Embed" ProgID="Equation.DSMT4" ShapeID="_x0000_i1038" DrawAspect="Content" ObjectID="_1644847525" r:id="rId29"/>
              </w:objec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完全氧化，如式（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3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）所示，該溶液中無</w:t>
            </w:r>
            <w:r w:rsidRPr="007C21CD">
              <w:rPr>
                <w:rFonts w:eastAsia="標楷體"/>
                <w:spacing w:val="10"/>
                <w:position w:val="-6"/>
                <w:sz w:val="24"/>
                <w:szCs w:val="24"/>
                <w:lang w:val="en-US"/>
              </w:rPr>
              <w:object w:dxaOrig="440" w:dyaOrig="300">
                <v:shape id="_x0000_i1039" type="#_x0000_t75" style="width:21.75pt;height:15pt" o:ole="">
                  <v:imagedata r:id="rId30" o:title=""/>
                </v:shape>
                <o:OLEObject Type="Embed" ProgID="Equation.DSMT4" ShapeID="_x0000_i1039" DrawAspect="Content" ObjectID="_1644847526" r:id="rId31"/>
              </w:objec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殘留。試問金塊樣品中所含</w:t>
            </w:r>
            <w:r w:rsidRPr="007C21CD">
              <w:rPr>
                <w:rFonts w:eastAsia="標楷體"/>
                <w:spacing w:val="10"/>
                <w:position w:val="-10"/>
                <w:sz w:val="24"/>
                <w:szCs w:val="24"/>
                <w:lang w:val="en-US"/>
              </w:rPr>
              <w:object w:dxaOrig="600" w:dyaOrig="320">
                <v:shape id="_x0000_i1040" type="#_x0000_t75" style="width:30pt;height:15.75pt" o:ole="">
                  <v:imagedata r:id="rId32" o:title=""/>
                </v:shape>
                <o:OLEObject Type="Embed" ProgID="Equation.DSMT4" ShapeID="_x0000_i1040" DrawAspect="Content" ObjectID="_1644847527" r:id="rId33"/>
              </w:objec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的重量百分比為多少（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%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）？（</w:t>
            </w:r>
            <w:r w:rsidRPr="007C21CD">
              <w:rPr>
                <w:rFonts w:eastAsia="標楷體"/>
                <w:spacing w:val="10"/>
                <w:position w:val="-10"/>
                <w:sz w:val="24"/>
                <w:szCs w:val="24"/>
                <w:lang w:val="en-US"/>
              </w:rPr>
              <w:object w:dxaOrig="600" w:dyaOrig="320">
                <v:shape id="_x0000_i1041" type="#_x0000_t75" style="width:30pt;height:15.75pt" o:ole="">
                  <v:imagedata r:id="rId32" o:title=""/>
                </v:shape>
                <o:OLEObject Type="Embed" ProgID="Equation.DSMT4" ShapeID="_x0000_i1041" DrawAspect="Content" ObjectID="_1644847528" r:id="rId34"/>
              </w:object>
            </w:r>
            <w:r w:rsidRPr="007C21CD">
              <w:rPr>
                <w:rFonts w:eastAsia="標楷體"/>
                <w:sz w:val="24"/>
                <w:szCs w:val="24"/>
              </w:rPr>
              <w:t>莫耳質量為</w:t>
            </w:r>
            <w:r w:rsidRPr="007C21CD">
              <w:rPr>
                <w:rFonts w:eastAsia="標楷體"/>
                <w:sz w:val="24"/>
                <w:szCs w:val="24"/>
                <w:lang w:val="en-US"/>
              </w:rPr>
              <w:t>160g/mol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）</w:t>
            </w:r>
          </w:p>
          <w:p w:rsidR="00486ACD" w:rsidRPr="007C21CD" w:rsidRDefault="00486ACD" w:rsidP="00D90DAF">
            <w:pPr>
              <w:pStyle w:val="TIT1"/>
              <w:tabs>
                <w:tab w:val="left" w:pos="7200"/>
              </w:tabs>
              <w:snapToGrid w:val="0"/>
              <w:spacing w:beforeLines="0" w:line="240" w:lineRule="auto"/>
              <w:ind w:left="0" w:firstLine="0"/>
              <w:jc w:val="left"/>
              <w:rPr>
                <w:rFonts w:eastAsia="標楷體"/>
                <w:spacing w:val="10"/>
                <w:sz w:val="24"/>
                <w:szCs w:val="24"/>
                <w:lang w:val="en-US"/>
              </w:rPr>
            </w:pPr>
            <w:r w:rsidRPr="007C21CD">
              <w:rPr>
                <w:rFonts w:eastAsia="標楷體"/>
                <w:spacing w:val="10"/>
                <w:position w:val="-12"/>
                <w:sz w:val="24"/>
                <w:szCs w:val="24"/>
                <w:lang w:val="en-US"/>
              </w:rPr>
              <w:object w:dxaOrig="5000" w:dyaOrig="360">
                <v:shape id="_x0000_i1042" type="#_x0000_t75" style="width:250.5pt;height:18pt" o:ole="">
                  <v:imagedata r:id="rId35" o:title=""/>
                </v:shape>
                <o:OLEObject Type="Embed" ProgID="Equation.DSMT4" ShapeID="_x0000_i1042" DrawAspect="Content" ObjectID="_1644847529" r:id="rId36"/>
              </w:object>
            </w:r>
            <w:r w:rsidRPr="007C21CD">
              <w:rPr>
                <w:rFonts w:eastAsia="標楷體"/>
                <w:spacing w:val="10"/>
                <w:sz w:val="24"/>
                <w:szCs w:val="24"/>
              </w:rPr>
              <w:t>式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（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1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）</w:t>
            </w:r>
          </w:p>
          <w:p w:rsidR="00486ACD" w:rsidRPr="007C21CD" w:rsidRDefault="00486ACD" w:rsidP="00D90DAF">
            <w:pPr>
              <w:pStyle w:val="TIT1"/>
              <w:tabs>
                <w:tab w:val="left" w:pos="7200"/>
              </w:tabs>
              <w:snapToGrid w:val="0"/>
              <w:spacing w:beforeLines="0" w:line="240" w:lineRule="auto"/>
              <w:ind w:left="0" w:firstLine="0"/>
              <w:jc w:val="left"/>
              <w:rPr>
                <w:rFonts w:eastAsia="標楷體"/>
                <w:spacing w:val="10"/>
                <w:sz w:val="24"/>
                <w:szCs w:val="24"/>
                <w:lang w:val="en-US"/>
              </w:rPr>
            </w:pPr>
            <w:r w:rsidRPr="007C21CD">
              <w:rPr>
                <w:rFonts w:eastAsia="標楷體"/>
                <w:spacing w:val="10"/>
                <w:position w:val="-12"/>
                <w:sz w:val="24"/>
                <w:szCs w:val="24"/>
                <w:lang w:val="en-US"/>
              </w:rPr>
              <w:object w:dxaOrig="3840" w:dyaOrig="360">
                <v:shape id="_x0000_i1043" type="#_x0000_t75" style="width:191.25pt;height:18pt" o:ole="">
                  <v:imagedata r:id="rId37" o:title=""/>
                </v:shape>
                <o:OLEObject Type="Embed" ProgID="Equation.DSMT4" ShapeID="_x0000_i1043" DrawAspect="Content" ObjectID="_1644847530" r:id="rId38"/>
              </w:object>
            </w:r>
            <w:r w:rsidRPr="007C21CD">
              <w:rPr>
                <w:rFonts w:eastAsia="標楷體"/>
                <w:spacing w:val="10"/>
                <w:sz w:val="24"/>
                <w:szCs w:val="24"/>
              </w:rPr>
              <w:t>式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（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2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）</w:t>
            </w:r>
          </w:p>
          <w:p w:rsidR="00486ACD" w:rsidRPr="007C21CD" w:rsidRDefault="00486ACD" w:rsidP="00D90DAF">
            <w:pPr>
              <w:pStyle w:val="TIT1"/>
              <w:tabs>
                <w:tab w:val="left" w:pos="7200"/>
              </w:tabs>
              <w:snapToGrid w:val="0"/>
              <w:spacing w:beforeLines="0" w:line="240" w:lineRule="auto"/>
              <w:ind w:left="0" w:firstLine="0"/>
              <w:jc w:val="left"/>
              <w:rPr>
                <w:rFonts w:eastAsia="標楷體"/>
                <w:spacing w:val="10"/>
                <w:sz w:val="24"/>
                <w:szCs w:val="24"/>
                <w:lang w:val="en-US"/>
              </w:rPr>
            </w:pPr>
            <w:r w:rsidRPr="007C21CD">
              <w:rPr>
                <w:rFonts w:eastAsia="標楷體"/>
                <w:spacing w:val="10"/>
                <w:position w:val="-12"/>
                <w:sz w:val="24"/>
                <w:szCs w:val="24"/>
                <w:lang w:val="en-US"/>
              </w:rPr>
              <w:object w:dxaOrig="5100" w:dyaOrig="360">
                <v:shape id="_x0000_i1044" type="#_x0000_t75" style="width:255pt;height:18pt" o:ole="">
                  <v:imagedata r:id="rId39" o:title=""/>
                </v:shape>
                <o:OLEObject Type="Embed" ProgID="Equation.DSMT4" ShapeID="_x0000_i1044" DrawAspect="Content" ObjectID="_1644847531" r:id="rId40"/>
              </w:object>
            </w:r>
            <w:r w:rsidRPr="007C21CD">
              <w:rPr>
                <w:rFonts w:eastAsia="標楷體"/>
                <w:spacing w:val="10"/>
                <w:sz w:val="24"/>
                <w:szCs w:val="24"/>
              </w:rPr>
              <w:t>式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（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3</w:t>
            </w:r>
            <w:r w:rsidRPr="007C21CD">
              <w:rPr>
                <w:rFonts w:eastAsia="標楷體"/>
                <w:spacing w:val="10"/>
                <w:sz w:val="24"/>
                <w:szCs w:val="24"/>
                <w:lang w:val="en-US"/>
              </w:rPr>
              <w:t>）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lastRenderedPageBreak/>
              <w:t>20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30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40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50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60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A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A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11-00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5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3629" w:type="dxa"/>
            <w:vAlign w:val="center"/>
          </w:tcPr>
          <w:p w:rsidR="00486ACD" w:rsidRPr="00B932CB" w:rsidRDefault="00486ACD" w:rsidP="00E91DD9"/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001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F641B1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lastRenderedPageBreak/>
              <w:t>b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D90DAF">
            <w:pPr>
              <w:pStyle w:val="TIT1"/>
              <w:snapToGrid w:val="0"/>
              <w:spacing w:beforeLines="0" w:line="240" w:lineRule="auto"/>
              <w:ind w:left="0" w:firstLine="0"/>
              <w:jc w:val="left"/>
              <w:rPr>
                <w:rFonts w:eastAsia="標楷體"/>
                <w:sz w:val="24"/>
                <w:szCs w:val="24"/>
                <w:lang w:val="en-US"/>
              </w:rPr>
            </w:pPr>
            <w:r w:rsidRPr="007C21CD">
              <w:rPr>
                <w:rFonts w:eastAsia="標楷體"/>
                <w:sz w:val="24"/>
                <w:szCs w:val="24"/>
                <w:lang w:val="en-US"/>
              </w:rPr>
              <w:t>做完秒錶反應後，為了要同學探究實驗過程中的試劑與其化學反應，張老師又用一個燒杯，演示了一組實驗。簡要過程如下：取一個盛有去離子水</w:t>
            </w:r>
            <w:r w:rsidRPr="007C21CD">
              <w:rPr>
                <w:rFonts w:eastAsia="標楷體"/>
                <w:sz w:val="24"/>
                <w:szCs w:val="24"/>
                <w:lang w:val="en-US"/>
              </w:rPr>
              <w:t>100</w:t>
            </w:r>
            <w:r w:rsidRPr="007C21CD">
              <w:rPr>
                <w:rFonts w:eastAsia="標楷體"/>
                <w:spacing w:val="20"/>
                <w:sz w:val="24"/>
                <w:szCs w:val="24"/>
              </w:rPr>
              <w:t>毫升</w:t>
            </w:r>
            <w:r w:rsidRPr="007C21CD">
              <w:rPr>
                <w:rFonts w:eastAsia="標楷體"/>
                <w:sz w:val="24"/>
                <w:szCs w:val="24"/>
                <w:lang w:val="en-US"/>
              </w:rPr>
              <w:t>的大燒杯，放置於攪拌器上，使燒杯內的水穩定攪拌，然後滴入碘酒，使溶液呈現黃褐色。</w:t>
            </w:r>
          </w:p>
          <w:p w:rsidR="00486ACD" w:rsidRPr="007C21CD" w:rsidRDefault="00486ACD" w:rsidP="00D90DAF">
            <w:pPr>
              <w:pStyle w:val="AB18pt"/>
              <w:snapToGrid w:val="0"/>
              <w:spacing w:line="240" w:lineRule="auto"/>
              <w:ind w:left="0"/>
              <w:jc w:val="left"/>
              <w:rPr>
                <w:rFonts w:eastAsia="標楷體" w:cs="Times New Roman"/>
                <w:sz w:val="24"/>
                <w:szCs w:val="24"/>
              </w:rPr>
            </w:pPr>
            <w:r w:rsidRPr="007C21CD">
              <w:rPr>
                <w:rFonts w:ascii="新細明體" w:hAnsi="新細明體" w:hint="eastAsia"/>
                <w:sz w:val="24"/>
                <w:szCs w:val="24"/>
              </w:rPr>
              <w:t>①</w:t>
            </w:r>
            <w:r w:rsidRPr="007C21CD">
              <w:rPr>
                <w:rFonts w:eastAsia="標楷體" w:cs="Times New Roman"/>
                <w:sz w:val="24"/>
                <w:szCs w:val="24"/>
              </w:rPr>
              <w:t>加入</w:t>
            </w:r>
            <w:r w:rsidRPr="007C21CD">
              <w:rPr>
                <w:rFonts w:eastAsia="標楷體" w:cs="Times New Roman"/>
                <w:sz w:val="24"/>
                <w:szCs w:val="24"/>
              </w:rPr>
              <w:t>X</w:t>
            </w:r>
            <w:r w:rsidRPr="007C21CD">
              <w:rPr>
                <w:rFonts w:eastAsia="標楷體" w:cs="Times New Roman"/>
                <w:sz w:val="24"/>
                <w:szCs w:val="24"/>
              </w:rPr>
              <w:t>試劑，黃褐色褪去，溶液呈現無色。</w:t>
            </w:r>
          </w:p>
          <w:p w:rsidR="00486ACD" w:rsidRPr="007C21CD" w:rsidRDefault="00486ACD" w:rsidP="00D90DAF">
            <w:pPr>
              <w:pStyle w:val="AB18pt"/>
              <w:snapToGrid w:val="0"/>
              <w:spacing w:line="240" w:lineRule="auto"/>
              <w:ind w:left="0"/>
              <w:jc w:val="left"/>
              <w:rPr>
                <w:rFonts w:eastAsia="標楷體" w:cs="Times New Roman"/>
                <w:sz w:val="24"/>
                <w:szCs w:val="24"/>
              </w:rPr>
            </w:pPr>
            <w:r w:rsidRPr="007C21CD">
              <w:rPr>
                <w:rFonts w:ascii="新細明體" w:hAnsi="新細明體" w:hint="eastAsia"/>
                <w:sz w:val="24"/>
                <w:szCs w:val="24"/>
              </w:rPr>
              <w:t>②</w:t>
            </w:r>
            <w:r w:rsidRPr="007C21CD">
              <w:rPr>
                <w:rFonts w:eastAsia="標楷體" w:cs="Times New Roman"/>
                <w:sz w:val="24"/>
                <w:szCs w:val="24"/>
              </w:rPr>
              <w:t>加入雙氧水，黃褐色復現。</w:t>
            </w:r>
          </w:p>
          <w:p w:rsidR="00486ACD" w:rsidRPr="007C21CD" w:rsidRDefault="00486ACD" w:rsidP="00D90DAF">
            <w:pPr>
              <w:pStyle w:val="AB18pt"/>
              <w:snapToGrid w:val="0"/>
              <w:spacing w:line="240" w:lineRule="auto"/>
              <w:ind w:left="0"/>
              <w:jc w:val="left"/>
              <w:rPr>
                <w:rFonts w:eastAsia="標楷體" w:cs="Times New Roman"/>
                <w:sz w:val="24"/>
                <w:szCs w:val="24"/>
              </w:rPr>
            </w:pPr>
            <w:r w:rsidRPr="007C21CD">
              <w:rPr>
                <w:rFonts w:ascii="新細明體" w:hAnsi="新細明體" w:hint="eastAsia"/>
                <w:sz w:val="24"/>
                <w:szCs w:val="24"/>
              </w:rPr>
              <w:t>③</w:t>
            </w:r>
            <w:r w:rsidRPr="007C21CD">
              <w:rPr>
                <w:rFonts w:eastAsia="標楷體" w:cs="Times New Roman"/>
                <w:sz w:val="24"/>
                <w:szCs w:val="24"/>
              </w:rPr>
              <w:t>加入</w:t>
            </w:r>
            <w:r w:rsidRPr="007C21CD">
              <w:rPr>
                <w:rFonts w:eastAsia="標楷體" w:cs="Times New Roman"/>
                <w:sz w:val="24"/>
                <w:szCs w:val="24"/>
              </w:rPr>
              <w:t>Y</w:t>
            </w:r>
            <w:r w:rsidRPr="007C21CD">
              <w:rPr>
                <w:rFonts w:eastAsia="標楷體" w:cs="Times New Roman"/>
                <w:sz w:val="24"/>
                <w:szCs w:val="24"/>
              </w:rPr>
              <w:t>試劑，黃褐色褪去，溶液呈現無色。</w:t>
            </w:r>
          </w:p>
          <w:p w:rsidR="00486ACD" w:rsidRPr="007C21CD" w:rsidRDefault="00486ACD" w:rsidP="00D90DAF">
            <w:pPr>
              <w:pStyle w:val="AB18pt"/>
              <w:snapToGrid w:val="0"/>
              <w:spacing w:line="240" w:lineRule="auto"/>
              <w:ind w:left="0"/>
              <w:jc w:val="left"/>
              <w:rPr>
                <w:rFonts w:eastAsia="標楷體" w:cs="Times New Roman"/>
                <w:sz w:val="24"/>
                <w:szCs w:val="24"/>
              </w:rPr>
            </w:pPr>
            <w:r w:rsidRPr="007C21CD">
              <w:rPr>
                <w:rFonts w:ascii="新細明體" w:hAnsi="新細明體" w:hint="eastAsia"/>
                <w:sz w:val="24"/>
                <w:szCs w:val="24"/>
              </w:rPr>
              <w:t>④</w:t>
            </w:r>
            <w:r w:rsidRPr="007C21CD">
              <w:rPr>
                <w:rFonts w:eastAsia="標楷體" w:cs="Times New Roman"/>
                <w:sz w:val="24"/>
                <w:szCs w:val="24"/>
              </w:rPr>
              <w:t>加入鹽酸溶液，黃褐色復現。</w:t>
            </w:r>
          </w:p>
          <w:p w:rsidR="00486ACD" w:rsidRPr="007C21CD" w:rsidRDefault="00486ACD" w:rsidP="00D90DAF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</w:rPr>
            </w:pPr>
            <w:r w:rsidRPr="007C21CD">
              <w:rPr>
                <w:rFonts w:ascii="Times New Roman" w:eastAsia="標楷體" w:hAnsi="Times New Roman" w:cs="Times New Roman"/>
              </w:rPr>
              <w:t>其流程如附圖，</w:t>
            </w:r>
            <w:r w:rsidRPr="007C21CD">
              <w:rPr>
                <w:rFonts w:hint="eastAsia"/>
              </w:rPr>
              <w:t>①②③④</w:t>
            </w:r>
            <w:r w:rsidRPr="007C21CD">
              <w:rPr>
                <w:rFonts w:ascii="Times New Roman" w:eastAsia="標楷體" w:hAnsi="Times New Roman" w:cs="Times New Roman"/>
              </w:rPr>
              <w:t>為反應過程序號，依據實驗回答</w:t>
            </w:r>
            <w:r>
              <w:rPr>
                <w:rFonts w:ascii="Times New Roman" w:eastAsia="標楷體" w:hAnsi="Times New Roman" w:cs="Times New Roman" w:hint="eastAsia"/>
              </w:rPr>
              <w:t>以下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 w:rsidRPr="007C21CD">
              <w:rPr>
                <w:rFonts w:ascii="Times New Roman" w:eastAsia="標楷體" w:hAnsi="Times New Roman" w:cs="Times New Roman"/>
              </w:rPr>
              <w:t>題：</w:t>
            </w:r>
          </w:p>
          <w:p w:rsidR="00486ACD" w:rsidRPr="007C21CD" w:rsidRDefault="00486ACD" w:rsidP="00D90DAF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>
              <w:rPr>
                <w:rFonts w:ascii="Times New Roman" w:eastAsia="標楷體" w:hAnsi="Times New Roman" w:cs="Times New Roman"/>
                <w:noProof/>
              </w:rPr>
            </w:r>
            <w:r w:rsidRPr="003F7145">
              <w:rPr>
                <w:rFonts w:ascii="Times New Roman" w:eastAsia="標楷體" w:hAnsi="Times New Roman" w:cs="Times New Roman"/>
                <w:noProof/>
              </w:rPr>
              <w:pict>
                <v:group id="群組 84" o:spid="_x0000_s1404" style="width:291.15pt;height:40.8pt;mso-position-horizontal-relative:char;mso-position-vertical-relative:line" coordorigin="-1322,221" coordsize="41972,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">
                  <o:lock v:ext="edit" aspectratio="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85" o:spid="_x0000_s1405" type="#_x0000_t202" style="position:absolute;left:1438;top:1177;width:1575;height:14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  <v:textbox style="mso-next-textbox:#文字方塊 85" inset="0,0,0,0">
                      <w:txbxContent>
                        <w:p w:rsidR="00486ACD" w:rsidRPr="0004400D" w:rsidRDefault="00486ACD" w:rsidP="00D90DAF">
                          <w:pPr>
                            <w:snapToGrid w:val="0"/>
                            <w:jc w:val="center"/>
                            <w:rPr>
                              <w:sz w:val="16"/>
                              <w:vertAlign w:val="subscript"/>
                            </w:rPr>
                          </w:pPr>
                          <w:r w:rsidRPr="0004400D">
                            <w:rPr>
                              <w:sz w:val="22"/>
                            </w:rPr>
                            <w:t>I</w:t>
                          </w:r>
                          <w:r w:rsidRPr="0004400D">
                            <w:rPr>
                              <w:sz w:val="2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group id="群組 86" o:spid="_x0000_s1406" style="position:absolute;left:-1322;top:221;width:41971;height:4484" coordorigin="-1322,221" coordsize="41972,4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group id="群組 87" o:spid="_x0000_s1407" style="position:absolute;left:650;top:823;width:39190;height:2123" coordsize="39190,2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group id="群組 88" o:spid="_x0000_s1408" style="position:absolute;width:8956;height:2123" coordsize="8956,2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<v:rect id="矩形 89" o:spid="_x0000_s1409" style="position:absolute;width:3265;height:21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8qj8YA&#10;AADbAAAADwAAAGRycy9kb3ducmV2LnhtbESPT2vCQBTE74V+h+UVvIhu9FA0ukppacmhFOqfg7dn&#10;9plNzb4N2VdNv323UPA4zMxvmOW69426UBfrwAYm4wwUcRlszZWB3fZ1NAMVBdliE5gM/FCE9er+&#10;bom5DVf+pMtGKpUgHHM04ETaXOtYOvIYx6ElTt4pdB4lya7StsNrgvtGT7PsUXusOS04bOnZUXne&#10;fHsDh6KX6mvyJu9nHO6HhTuWHy9HYwYP/dMClFAvt/B/u7AGZn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X8qj8YAAADbAAAADwAAAAAAAAAAAAAAAACYAgAAZHJz&#10;L2Rvd25yZXYueG1sUEsFBgAAAAAEAAQA9QAAAIsDAAAAAA==&#10;" filled="f" strokecolor="black [3213]" strokeweight="1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線單箭頭接點 101" o:spid="_x0000_s1410" type="#_x0000_t32" style="position:absolute;left:3250;top:1083;width:57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czy8IAAADcAAAADwAAAGRycy9kb3ducmV2LnhtbERPTYvCMBC9L/gfwgje1lRxi1SjiCAs&#10;7EHUZcHb2IxtsZmUJGrrrzcLgrd5vM+ZL1tTixs5X1lWMBomIIhzqysuFPweNp9TED4ga6wtk4KO&#10;PCwXvY85ZtreeUe3fShEDGGfoYIyhCaT0uclGfRD2xBH7mydwRChK6R2eI/hppbjJEmlwYpjQ4kN&#10;rUvKL/urUfCj0/Hkr3l0xy+9SU982HYXJ5Ua9NvVDESgNrzFL/e3jvOTEfw/Ey+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3czy8IAAADcAAAADwAAAAAAAAAAAAAA&#10;AAChAgAAZHJzL2Rvd25yZXYueG1sUEsFBgAAAAAEAAQA+QAAAJADAAAAAA==&#10;" strokecolor="black [3040]" strokeweight="1pt">
                          <v:stroke endarrow="block"/>
                        </v:shape>
                      </v:group>
                      <v:group id="群組 102" o:spid="_x0000_s1411" style="position:absolute;left:8970;width:8957;height:2123" coordsize="8956,2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rect id="矩形 103" o:spid="_x0000_s1412" style="position:absolute;width:3265;height:21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vlH8QA&#10;AADcAAAADwAAAGRycy9kb3ducmV2LnhtbERPTWvCQBC9F/wPywi9iG5soZToKmJpyaEUtPXgbcxO&#10;s6nZ2ZCdavz3bkHobR7vc+bL3jfqRF2sAxuYTjJQxGWwNVcGvj5fx8+goiBbbAKTgQtFWC4Gd3PM&#10;bTjzhk5bqVQK4ZijASfS5lrH0pHHOAktceK+Q+dREuwqbTs8p3Df6Icse9Iea04NDltaOyqP219v&#10;YF/0Uv1M3+T9iKPdqHCH8uPlYMz9sF/NQAn18i++uQub5meP8PdMuk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b5R/EAAAA3AAAAA8AAAAAAAAAAAAAAAAAmAIAAGRycy9k&#10;b3ducmV2LnhtbFBLBQYAAAAABAAEAPUAAACJAwAAAAA=&#10;" filled="f" strokecolor="black [3213]" strokeweight="1pt"/>
                        <v:shape id="直線單箭頭接點 104" o:spid="_x0000_s1413" type="#_x0000_t32" style="position:absolute;left:3250;top:1083;width:57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CQU8IAAADcAAAADwAAAGRycy9kb3ducmV2LnhtbERPTYvCMBC9L/gfwgje1lTRItUoIggL&#10;HmR1WfA2NmNbbCYlyWrrr98Igrd5vM9ZrFpTixs5X1lWMBomIIhzqysuFPwct58zED4ga6wtk4KO&#10;PKyWvY8FZtre+Ztuh1CIGMI+QwVlCE0mpc9LMuiHtiGO3MU6gyFCV0jt8B7DTS3HSZJKgxXHhhIb&#10;2pSUXw9/RsFOp+PJb/PoTlO9Tc983HdXJ5Ua9Nv1HESgNrzFL/eXjvOTCTyfiR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CQU8IAAADcAAAADwAAAAAAAAAAAAAA&#10;AAChAgAAZHJzL2Rvd25yZXYueG1sUEsFBgAAAAAEAAQA+QAAAJADAAAAAA==&#10;" strokecolor="black [3040]" strokeweight="1pt">
                          <v:stroke endarrow="block"/>
                        </v:shape>
                      </v:group>
                      <v:group id="群組 105" o:spid="_x0000_s1414" style="position:absolute;left:17897;width:8954;height:2120" coordsize="8956,2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<v:rect id="矩形 106" o:spid="_x0000_s1415" style="position:absolute;width:3265;height:21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xGh8MA&#10;AADcAAAADwAAAGRycy9kb3ducmV2LnhtbERPTWvCQBC9C/6HZYRepG7sQSR1FbG05CCFqj30Nman&#10;2dTsbMhONf77bkHwNo/3OYtV7xt1pi7WgQ1MJxko4jLYmisDh/3r4xxUFGSLTWAycKUIq+VwsMDc&#10;hgt/0HknlUohHHM04ETaXOtYOvIYJ6ElTtx36DxKgl2lbYeXFO4b/ZRlM+2x5tTgsKWNo/K0+/UG&#10;vopeqp/pm2xPOP4cF+5Yvr8cjXkY9etnUEK93MU3d2HT/GwG/8+kC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xGh8MAAADcAAAADwAAAAAAAAAAAAAAAACYAgAAZHJzL2Rv&#10;d25yZXYueG1sUEsFBgAAAAAEAAQA9QAAAIgDAAAAAA==&#10;" filled="f" strokecolor="black [3213]" strokeweight="1pt"/>
                        <v:shape id="直線單箭頭接點 107" o:spid="_x0000_s1416" type="#_x0000_t32" style="position:absolute;left:3250;top:1083;width:57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IOJMMAAADcAAAADwAAAGRycy9kb3ducmV2LnhtbERPTWvCQBC9F/oflil4azYGTSW6SikE&#10;hB6kWgrexuyYBLOzYXfVpL++Wyj0No/3OavNYDpxI+dbywqmSQqCuLK65VrB56F8XoDwAVljZ5kU&#10;jORhs358WGGh7Z0/6LYPtYgh7AtU0ITQF1L6qiGDPrE9ceTO1hkMEbpaaof3GG46maVpLg22HBsa&#10;7OmtoeqyvxoF7zrPZl/993ic6zI/8WE3XpxUavI0vC5BBBrCv/jPvdVxfvoCv8/EC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SDiTDAAAA3AAAAA8AAAAAAAAAAAAA&#10;AAAAoQIAAGRycy9kb3ducmV2LnhtbFBLBQYAAAAABAAEAPkAAACRAwAAAAA=&#10;" strokecolor="black [3040]" strokeweight="1pt">
                          <v:stroke endarrow="block"/>
                        </v:shape>
                      </v:group>
                      <v:group id="群組 108" o:spid="_x0000_s1417" style="position:absolute;left:26868;width:8954;height:2120" coordsize="8956,2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<v:rect id="矩形 109" o:spid="_x0000_s1418" style="position:absolute;width:3265;height:21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S9cQA&#10;AADcAAAADwAAAGRycy9kb3ducmV2LnhtbERPTWvCQBC9F/wPywi9iG7sobTRVcTSkkMpaOvB25id&#10;ZlOzsyE71fjv3YLQ2zze58yXvW/UibpYBzYwnWSgiMtga64MfH2+jp9ARUG22AQmAxeKsFwM7uaY&#10;23DmDZ22UqkUwjFHA06kzbWOpSOPcRJa4sR9h86jJNhV2nZ4TuG+0Q9Z9qg91pwaHLa0dlQet7/e&#10;wL7opfqZvsn7EUe7UeEO5cfLwZj7Yb+agRLq5V98cxc2zc+e4e+ZdIFe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0vXEAAAA3AAAAA8AAAAAAAAAAAAAAAAAmAIAAGRycy9k&#10;b3ducmV2LnhtbFBLBQYAAAAABAAEAPUAAACJAwAAAAA=&#10;" filled="f" strokecolor="black [3213]" strokeweight="1pt"/>
                        <v:shape id="直線單箭頭接點 110" o:spid="_x0000_s1419" type="#_x0000_t32" style="position:absolute;left:3250;top:1083;width:57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IAjcYAAADcAAAADwAAAGRycy9kb3ducmV2LnhtbESPT2vCQBDF70K/wzJCb7pRaijRVaQg&#10;FHoo/qHgbcyOSTA7G3a3mvTTdw6F3mZ4b977zWrTu1bdKcTGs4HZNANFXHrbcGXgdNxNXkHFhGyx&#10;9UwGBoqwWT+NVlhY/+A93Q+pUhLCsUADdUpdoXUsa3IYp74jFu3qg8Mka6i0DfiQcNfqeZbl2mHD&#10;0lBjR281lbfDtzPwYfP5y1f3M5wXdpdf+Pg53II25nncb5egEvXp3/x3/W4Ffyb48oxMo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iAI3GAAAA3AAAAA8AAAAAAAAA&#10;AAAAAAAAoQIAAGRycy9kb3ducmV2LnhtbFBLBQYAAAAABAAEAPkAAACUAwAAAAA=&#10;" strokecolor="black [3040]" strokeweight="1pt">
                          <v:stroke endarrow="block"/>
                        </v:shape>
                      </v:group>
                      <v:rect id="矩形 111" o:spid="_x0000_s1420" style="position:absolute;left:35925;width:3265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ILsQA&#10;AADc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9z+H0mXa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cSC7EAAAA3AAAAA8AAAAAAAAAAAAAAAAAmAIAAGRycy9k&#10;b3ducmV2LnhtbFBLBQYAAAAABAAEAPUAAACJAwAAAAA=&#10;" filled="f" strokecolor="black [3213]" strokeweight="1pt"/>
                    </v:group>
                    <v:shape id="文字方塊 2" o:spid="_x0000_s1421" type="#_x0000_t202" style="position:absolute;left:22897;top:260;width:3090;height:1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    <v:textbox style="mso-next-textbox:#文字方塊 2" inset="0,0,0,0">
                        <w:txbxContent>
                          <w:p w:rsidR="00486ACD" w:rsidRPr="0054685D" w:rsidRDefault="00486ACD" w:rsidP="00D90DAF">
                            <w:pPr>
                              <w:snapToGrid w:val="0"/>
                              <w:jc w:val="center"/>
                              <w:rPr>
                                <w:sz w:val="14"/>
                              </w:rPr>
                            </w:pPr>
                            <w:r w:rsidRPr="0054685D">
                              <w:rPr>
                                <w:rFonts w:hint="eastAsia"/>
                                <w:sz w:val="20"/>
                              </w:rPr>
                              <w:t>+ Y</w:t>
                            </w:r>
                          </w:p>
                        </w:txbxContent>
                      </v:textbox>
                    </v:shape>
                    <v:shape id="文字方塊 2" o:spid="_x0000_s1422" type="#_x0000_t202" style="position:absolute;left:30985;top:221;width:4388;height:1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    <v:textbox inset="0,0,0,0">
                        <w:txbxContent>
                          <w:p w:rsidR="00486ACD" w:rsidRPr="0054685D" w:rsidRDefault="00486ACD" w:rsidP="00D90DAF">
                            <w:pPr>
                              <w:snapToGrid w:val="0"/>
                              <w:jc w:val="center"/>
                              <w:rPr>
                                <w:sz w:val="14"/>
                              </w:rPr>
                            </w:pPr>
                            <w:r w:rsidRPr="0054685D">
                              <w:rPr>
                                <w:rFonts w:hint="eastAsia"/>
                                <w:sz w:val="20"/>
                              </w:rPr>
                              <w:t>+ HCl</w:t>
                            </w:r>
                          </w:p>
                        </w:txbxContent>
                      </v:textbox>
                    </v:shape>
                    <v:shape id="文字方塊 2" o:spid="_x0000_s1423" type="#_x0000_t202" style="position:absolute;left:4968;top:299;width:2604;height:16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BMc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zBMcMAAADcAAAADwAAAAAAAAAAAAAAAACYAgAAZHJzL2Rv&#10;d25yZXYueG1sUEsFBgAAAAAEAAQA9QAAAIgDAAAAAA==&#10;" filled="f" stroked="f">
                      <v:textbox inset="0,0,0,0">
                        <w:txbxContent>
                          <w:p w:rsidR="00486ACD" w:rsidRPr="0054685D" w:rsidRDefault="00486ACD" w:rsidP="00D90DAF">
                            <w:pPr>
                              <w:snapToGrid w:val="0"/>
                              <w:jc w:val="center"/>
                              <w:rPr>
                                <w:sz w:val="8"/>
                              </w:rPr>
                            </w:pPr>
                            <w:r w:rsidRPr="0054685D">
                              <w:rPr>
                                <w:rFonts w:hint="eastAsia"/>
                                <w:sz w:val="20"/>
                              </w:rPr>
                              <w:t>+ X</w:t>
                            </w:r>
                          </w:p>
                        </w:txbxContent>
                      </v:textbox>
                    </v:shape>
                    <v:shape id="文字方塊 2" o:spid="_x0000_s1424" type="#_x0000_t202" style="position:absolute;left:12929;top:299;width:4718;height:17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kqs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kqsMAAADcAAAADwAAAAAAAAAAAAAAAACYAgAAZHJzL2Rv&#10;d25yZXYueG1sUEsFBgAAAAAEAAQA9QAAAIgDAAAAAA==&#10;" filled="f" stroked="f">
                      <v:textbox inset="0,0,0,0">
                        <w:txbxContent>
                          <w:p w:rsidR="00486ACD" w:rsidRPr="0054685D" w:rsidRDefault="00486ACD" w:rsidP="00D90DAF">
                            <w:pPr>
                              <w:snapToGrid w:val="0"/>
                              <w:jc w:val="center"/>
                              <w:rPr>
                                <w:sz w:val="20"/>
                              </w:rPr>
                            </w:pPr>
                            <w:r w:rsidRPr="0054685D">
                              <w:rPr>
                                <w:rFonts w:hint="eastAsia"/>
                                <w:sz w:val="20"/>
                              </w:rPr>
                              <w:t>+</w:t>
                            </w:r>
                            <w:r w:rsidRPr="0054685D">
                              <w:rPr>
                                <w:sz w:val="20"/>
                              </w:rPr>
                              <w:t>H</w:t>
                            </w:r>
                            <w:r w:rsidRPr="0054685D">
                              <w:rPr>
                                <w:sz w:val="20"/>
                                <w:vertAlign w:val="subscript"/>
                              </w:rPr>
                              <w:t>2</w:t>
                            </w:r>
                            <w:r w:rsidRPr="0054685D">
                              <w:rPr>
                                <w:sz w:val="20"/>
                              </w:rPr>
                              <w:t>O</w:t>
                            </w:r>
                            <w:r w:rsidRPr="0054685D">
                              <w:rPr>
                                <w:sz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字方塊 2" o:spid="_x0000_s1425" type="#_x0000_t202" style="position:absolute;left:5329;top:2077;width:2166;height:1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63c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h/nML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vrdwgAAANwAAAAPAAAAAAAAAAAAAAAAAJgCAABkcnMvZG93&#10;bnJldi54bWxQSwUGAAAAAAQABAD1AAAAhwMAAAAA&#10;" filled="f" stroked="f">
                      <v:textbox inset="0,0,0,0">
                        <w:txbxContent>
                          <w:p w:rsidR="00486ACD" w:rsidRPr="00C21EA4" w:rsidRDefault="00486ACD" w:rsidP="00D90DAF">
                            <w:pPr>
                              <w:snapToGrid w:val="0"/>
                              <w:jc w:val="center"/>
                              <w:rPr>
                                <w:sz w:val="16"/>
                              </w:rPr>
                            </w:pPr>
                            <w:r w:rsidRPr="00C21EA4">
                              <w:rPr>
                                <w:rFonts w:ascii="新細明體" w:hAnsi="新細明體" w:hint="eastAsia"/>
                                <w:spacing w:val="10"/>
                                <w:sz w:val="22"/>
                              </w:rPr>
                              <w:t>①</w:t>
                            </w:r>
                          </w:p>
                        </w:txbxContent>
                      </v:textbox>
                    </v:shape>
                    <v:shape id="文字方塊 2" o:spid="_x0000_s1426" type="#_x0000_t202" style="position:absolute;left:14559;top:2077;width:2172;height:20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    <v:textbox inset="0,0,0,0">
                        <w:txbxContent>
                          <w:p w:rsidR="00486ACD" w:rsidRPr="00C21EA4" w:rsidRDefault="00486ACD" w:rsidP="00D90DAF">
                            <w:pPr>
                              <w:snapToGrid w:val="0"/>
                              <w:jc w:val="center"/>
                              <w:rPr>
                                <w:sz w:val="16"/>
                              </w:rPr>
                            </w:pPr>
                            <w:r w:rsidRPr="00C21EA4">
                              <w:rPr>
                                <w:rFonts w:ascii="新細明體" w:hAnsi="新細明體" w:hint="eastAsia"/>
                                <w:sz w:val="22"/>
                              </w:rPr>
                              <w:t>②</w:t>
                            </w:r>
                          </w:p>
                        </w:txbxContent>
                      </v:textbox>
                    </v:shape>
                    <v:shape id="文字方塊 2" o:spid="_x0000_s1427" type="#_x0000_t202" style="position:absolute;left:23399;top:2077;width:2166;height:20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    <v:textbox inset="0,0,0,0">
                        <w:txbxContent>
                          <w:p w:rsidR="00486ACD" w:rsidRPr="00C21EA4" w:rsidRDefault="00486ACD" w:rsidP="00D90DAF">
                            <w:pPr>
                              <w:snapToGrid w:val="0"/>
                              <w:jc w:val="center"/>
                              <w:rPr>
                                <w:sz w:val="16"/>
                              </w:rPr>
                            </w:pPr>
                            <w:r w:rsidRPr="00C21EA4">
                              <w:rPr>
                                <w:rFonts w:ascii="新細明體" w:hAnsi="新細明體" w:hint="eastAsia"/>
                                <w:sz w:val="22"/>
                              </w:rPr>
                              <w:t>③</w:t>
                            </w:r>
                          </w:p>
                        </w:txbxContent>
                      </v:textbox>
                    </v:shape>
                    <v:shape id="文字方塊 2" o:spid="_x0000_s1428" type="#_x0000_t202" style="position:absolute;left:32109;top:2077;width:2166;height:20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r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TB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q/BAAAA3AAAAA8AAAAAAAAAAAAAAAAAmAIAAGRycy9kb3du&#10;cmV2LnhtbFBLBQYAAAAABAAEAPUAAACGAwAAAAA=&#10;" filled="f" stroked="f">
                      <v:textbox inset="0,0,0,0">
                        <w:txbxContent>
                          <w:p w:rsidR="00486ACD" w:rsidRPr="00C21EA4" w:rsidRDefault="00486ACD" w:rsidP="00D90DAF">
                            <w:pPr>
                              <w:snapToGrid w:val="0"/>
                              <w:jc w:val="center"/>
                              <w:rPr>
                                <w:sz w:val="16"/>
                              </w:rPr>
                            </w:pPr>
                            <w:r w:rsidRPr="00C21EA4">
                              <w:rPr>
                                <w:rFonts w:ascii="新細明體" w:hAnsi="新細明體" w:hint="eastAsia"/>
                                <w:sz w:val="22"/>
                              </w:rPr>
                              <w:t>④</w:t>
                            </w:r>
                          </w:p>
                        </w:txbxContent>
                      </v:textbox>
                    </v:shape>
                    <v:group id="群組 120" o:spid="_x0000_s1429" style="position:absolute;left:-1322;top:3073;width:41971;height:1632" coordorigin="-1322,-480" coordsize="41972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<v:shape id="文字方塊 2" o:spid="_x0000_s1430" type="#_x0000_t202" style="position:absolute;left:-1322;top:-394;width:6651;height:1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        <v:textbox inset="0,0,0,0">
                          <w:txbxContent>
                            <w:p w:rsidR="00486ACD" w:rsidRPr="0004400D" w:rsidRDefault="00486ACD" w:rsidP="00D90DA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 w:rsidRPr="0004400D">
                                <w:rPr>
                                  <w:rFonts w:hint="eastAsia"/>
                                  <w:sz w:val="18"/>
                                </w:rPr>
                                <w:t>黃褐色</w:t>
                              </w:r>
                            </w:p>
                          </w:txbxContent>
                        </v:textbox>
                      </v:shape>
                      <v:shape id="文字方塊 2" o:spid="_x0000_s1431" type="#_x0000_t202" style="position:absolute;left:18153;top:-385;width:4854;height:15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      <v:textbox inset="0,0,0,0">
                          <w:txbxContent>
                            <w:p w:rsidR="00486ACD" w:rsidRPr="0004400D" w:rsidRDefault="00486ACD" w:rsidP="00D90DA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 w:rsidRPr="0004400D">
                                <w:rPr>
                                  <w:rFonts w:hint="eastAsia"/>
                                  <w:sz w:val="18"/>
                                </w:rPr>
                                <w:t>黃褐色</w:t>
                              </w:r>
                            </w:p>
                          </w:txbxContent>
                        </v:textbox>
                      </v:shape>
                      <v:shape id="文字方塊 2" o:spid="_x0000_s1432" type="#_x0000_t202" style="position:absolute;left:35795;top:-480;width:4854;height:12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      <v:textbox inset="0,0,0,0">
                          <w:txbxContent>
                            <w:p w:rsidR="00486ACD" w:rsidRPr="0004400D" w:rsidRDefault="00486ACD" w:rsidP="00D90DA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 w:rsidRPr="0004400D">
                                <w:rPr>
                                  <w:rFonts w:hint="eastAsia"/>
                                  <w:sz w:val="18"/>
                                </w:rPr>
                                <w:t>黃褐色</w:t>
                              </w:r>
                            </w:p>
                          </w:txbxContent>
                        </v:textbox>
                      </v:shape>
                      <v:shape id="文字方塊 2" o:spid="_x0000_s1433" type="#_x0000_t202" style="position:absolute;left:26998;top:-432;width:4854;height:1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      <v:textbox inset="0,0,0,0">
                          <w:txbxContent>
                            <w:p w:rsidR="00486ACD" w:rsidRPr="0004400D" w:rsidRDefault="00486ACD" w:rsidP="00D90DA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 w:rsidRPr="0004400D">
                                <w:rPr>
                                  <w:rFonts w:hint="eastAsia"/>
                                  <w:sz w:val="18"/>
                                </w:rPr>
                                <w:t>無色</w:t>
                              </w:r>
                            </w:p>
                          </w:txbxContent>
                        </v:textbox>
                      </v:shape>
                      <v:shape id="文字方塊 2" o:spid="_x0000_s1434" type="#_x0000_t202" style="position:absolute;left:8883;top:-388;width:4854;height:1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        <v:textbox inset="0,0,0,0">
                          <w:txbxContent>
                            <w:p w:rsidR="00486ACD" w:rsidRPr="0004400D" w:rsidRDefault="00486ACD" w:rsidP="00D90DA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 w:rsidRPr="0004400D">
                                <w:rPr>
                                  <w:rFonts w:hint="eastAsia"/>
                                  <w:sz w:val="18"/>
                                </w:rPr>
                                <w:t>無色</w:t>
                              </w:r>
                            </w:p>
                          </w:txbxContent>
                        </v:textbox>
                      </v:shape>
                    </v:group>
                  </v:group>
                  <w10:wrap type="none"/>
                  <w10:anchorlock/>
                </v:group>
              </w:pict>
            </w:r>
          </w:p>
          <w:p w:rsidR="00486ACD" w:rsidRPr="007C21CD" w:rsidRDefault="00486ACD" w:rsidP="009967D3">
            <w:pPr>
              <w:rPr>
                <w:rFonts w:eastAsia="標楷體"/>
                <w:snapToGrid w:val="0"/>
              </w:rPr>
            </w:pPr>
            <w:r w:rsidRPr="007C21CD">
              <w:rPr>
                <w:rFonts w:eastAsia="標楷體"/>
                <w:color w:val="C00000"/>
                <w:spacing w:val="10"/>
              </w:rPr>
              <w:t>在</w:t>
            </w:r>
            <w:r w:rsidRPr="007C21CD">
              <w:rPr>
                <w:rFonts w:ascii="新細明體" w:hAnsi="新細明體" w:cs="新細明體" w:hint="eastAsia"/>
                <w:color w:val="C00000"/>
                <w:spacing w:val="10"/>
              </w:rPr>
              <w:t>①</w:t>
            </w:r>
            <w:r w:rsidRPr="007C21CD">
              <w:rPr>
                <w:rFonts w:eastAsia="標楷體"/>
                <w:color w:val="C00000"/>
                <w:spacing w:val="10"/>
              </w:rPr>
              <w:t>的步驟中，加入的試劑</w:t>
            </w:r>
            <w:r w:rsidRPr="007C21CD">
              <w:rPr>
                <w:rFonts w:eastAsia="標楷體"/>
                <w:color w:val="C00000"/>
                <w:spacing w:val="10"/>
              </w:rPr>
              <w:t>X</w:t>
            </w:r>
            <w:r w:rsidRPr="007C21CD">
              <w:rPr>
                <w:rFonts w:eastAsia="標楷體"/>
                <w:color w:val="C00000"/>
                <w:spacing w:val="10"/>
              </w:rPr>
              <w:t>是什麼？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position w:val="-6"/>
              </w:rPr>
              <w:object w:dxaOrig="440" w:dyaOrig="260">
                <v:shape id="_x0000_i1045" type="#_x0000_t75" style="width:21.75pt;height:13.5pt" o:ole="">
                  <v:imagedata r:id="rId41" o:title=""/>
                </v:shape>
                <o:OLEObject Type="Embed" ProgID="Equation.DSMT4" ShapeID="_x0000_i1045" DrawAspect="Content" ObjectID="_1644847532" r:id="rId42"/>
              </w:objec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position w:val="-10"/>
              </w:rPr>
              <w:object w:dxaOrig="660" w:dyaOrig="320">
                <v:shape id="_x0000_i1046" type="#_x0000_t75" style="width:32.25pt;height:15.75pt" o:ole="">
                  <v:imagedata r:id="rId43" o:title=""/>
                </v:shape>
                <o:OLEObject Type="Embed" ProgID="Equation.DSMT4" ShapeID="_x0000_i1046" DrawAspect="Content" ObjectID="_1644847533" r:id="rId44"/>
              </w:objec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position w:val="-6"/>
              </w:rPr>
              <w:object w:dxaOrig="660" w:dyaOrig="260">
                <v:shape id="_x0000_i1047" type="#_x0000_t75" style="width:32.25pt;height:13.5pt" o:ole="">
                  <v:imagedata r:id="rId45" o:title=""/>
                </v:shape>
                <o:OLEObject Type="Embed" ProgID="Equation.DSMT4" ShapeID="_x0000_i1047" DrawAspect="Content" ObjectID="_1644847534" r:id="rId46"/>
              </w:objec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position w:val="-10"/>
              </w:rPr>
              <w:object w:dxaOrig="560" w:dyaOrig="320">
                <v:shape id="_x0000_i1048" type="#_x0000_t75" style="width:27.75pt;height:15.75pt" o:ole="">
                  <v:imagedata r:id="rId47" o:title=""/>
                </v:shape>
                <o:OLEObject Type="Embed" ProgID="Equation.DSMT4" ShapeID="_x0000_i1048" DrawAspect="Content" ObjectID="_1644847535" r:id="rId48"/>
              </w:objec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position w:val="-10"/>
              </w:rPr>
              <w:object w:dxaOrig="220" w:dyaOrig="320">
                <v:shape id="_x0000_i1049" type="#_x0000_t75" style="width:11.25pt;height:15.75pt" o:ole="">
                  <v:imagedata r:id="rId49" o:title=""/>
                </v:shape>
                <o:OLEObject Type="Embed" ProgID="Equation.DSMT4" ShapeID="_x0000_i1049" DrawAspect="Content" ObjectID="_1644847536" r:id="rId50"/>
              </w:objec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A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11-00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6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M</w:t>
            </w:r>
          </w:p>
        </w:tc>
        <w:tc>
          <w:tcPr>
            <w:tcW w:w="3629" w:type="dxa"/>
            <w:vAlign w:val="center"/>
          </w:tcPr>
          <w:p w:rsidR="00486ACD" w:rsidRPr="00B932CB" w:rsidRDefault="00486ACD" w:rsidP="00E91DD9">
            <w:pPr>
              <w:rPr>
                <w:rFonts w:eastAsia="標楷體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001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Y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F641B1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7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在</w:t>
            </w:r>
            <w:r w:rsidRPr="007C21CD">
              <w:rPr>
                <w:rFonts w:hint="eastAsia"/>
                <w:spacing w:val="10"/>
              </w:rPr>
              <w:t>③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的步驟中，加入的試劑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Y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是什麼？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position w:val="-6"/>
              </w:rPr>
              <w:object w:dxaOrig="440" w:dyaOrig="260">
                <v:shape id="_x0000_i1051" type="#_x0000_t75" style="width:21.75pt;height:13.5pt" o:ole="">
                  <v:imagedata r:id="rId51" o:title=""/>
                </v:shape>
                <o:OLEObject Type="Embed" ProgID="Equation.DSMT4" ShapeID="_x0000_i1051" DrawAspect="Content" ObjectID="_1644847537" r:id="rId52"/>
              </w:objec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position w:val="-10"/>
              </w:rPr>
              <w:object w:dxaOrig="660" w:dyaOrig="320">
                <v:shape id="_x0000_i1052" type="#_x0000_t75" style="width:32.25pt;height:15.75pt" o:ole="">
                  <v:imagedata r:id="rId53" o:title=""/>
                </v:shape>
                <o:OLEObject Type="Embed" ProgID="Equation.DSMT4" ShapeID="_x0000_i1052" DrawAspect="Content" ObjectID="_1644847538" r:id="rId54"/>
              </w:objec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position w:val="-6"/>
              </w:rPr>
              <w:object w:dxaOrig="660" w:dyaOrig="260">
                <v:shape id="_x0000_i1053" type="#_x0000_t75" style="width:32.25pt;height:13.5pt" o:ole="">
                  <v:imagedata r:id="rId55" o:title=""/>
                </v:shape>
                <o:OLEObject Type="Embed" ProgID="Equation.DSMT4" ShapeID="_x0000_i1053" DrawAspect="Content" ObjectID="_1644847539" r:id="rId56"/>
              </w:objec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position w:val="-10"/>
              </w:rPr>
              <w:object w:dxaOrig="560" w:dyaOrig="320">
                <v:shape id="_x0000_i1054" type="#_x0000_t75" style="width:27.75pt;height:15.75pt" o:ole="">
                  <v:imagedata r:id="rId57" o:title=""/>
                </v:shape>
                <o:OLEObject Type="Embed" ProgID="Equation.DSMT4" ShapeID="_x0000_i1054" DrawAspect="Content" ObjectID="_1644847540" r:id="rId58"/>
              </w:objec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position w:val="-10"/>
              </w:rPr>
              <w:object w:dxaOrig="220" w:dyaOrig="320">
                <v:shape id="_x0000_i1055" type="#_x0000_t75" style="width:11.25pt;height:15.75pt" o:ole="">
                  <v:imagedata r:id="rId59" o:title=""/>
                </v:shape>
                <o:OLEObject Type="Embed" ProgID="Equation.DSMT4" ShapeID="_x0000_i1055" DrawAspect="Content" ObjectID="_1644847541" r:id="rId60"/>
              </w:objec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C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A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D90DAF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11-00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6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E</w:t>
            </w:r>
          </w:p>
        </w:tc>
        <w:tc>
          <w:tcPr>
            <w:tcW w:w="3629" w:type="dxa"/>
            <w:vAlign w:val="center"/>
          </w:tcPr>
          <w:p w:rsidR="00486ACD" w:rsidRPr="008602EC" w:rsidRDefault="00486ACD" w:rsidP="00E91DD9">
            <w:pPr>
              <w:rPr>
                <w:rFonts w:eastAsia="標楷體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001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auto"/>
            <w:vAlign w:val="center"/>
          </w:tcPr>
          <w:p w:rsidR="00486ACD" w:rsidRPr="00856300" w:rsidRDefault="00486ACD" w:rsidP="009F656E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Y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8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林同學以儀器量測某穩定元素，其組成為雙原子分子，測得其分子量僅有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158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、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160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及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162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三個數值，且對應的分子含量比約為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1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：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2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：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1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。下列敘述，哪一項正確？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此元素有三種同位素，其對應原子量為</w:t>
            </w:r>
            <w:r w:rsidRPr="002740AA">
              <w:rPr>
                <w:rFonts w:eastAsia="標楷體"/>
              </w:rPr>
              <w:t>79</w:t>
            </w:r>
            <w:r w:rsidRPr="002740AA">
              <w:rPr>
                <w:rFonts w:eastAsia="標楷體"/>
              </w:rPr>
              <w:t>、</w:t>
            </w:r>
            <w:r w:rsidRPr="002740AA">
              <w:rPr>
                <w:rFonts w:eastAsia="標楷體"/>
              </w:rPr>
              <w:t>80</w:t>
            </w:r>
            <w:r w:rsidRPr="002740AA">
              <w:rPr>
                <w:rFonts w:eastAsia="標楷體"/>
              </w:rPr>
              <w:t>和</w:t>
            </w:r>
            <w:r w:rsidRPr="002740AA">
              <w:rPr>
                <w:rFonts w:eastAsia="標楷體"/>
              </w:rPr>
              <w:t>81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三個分子中，對應分子量為</w:t>
            </w:r>
            <w:r w:rsidRPr="002740AA">
              <w:rPr>
                <w:rFonts w:eastAsia="標楷體"/>
              </w:rPr>
              <w:t>162</w:t>
            </w:r>
            <w:r w:rsidRPr="002740AA">
              <w:rPr>
                <w:rFonts w:eastAsia="標楷體"/>
              </w:rPr>
              <w:t>的分子所含質子數最多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三個分子中，對應分子量為</w:t>
            </w:r>
            <w:r w:rsidRPr="002740AA">
              <w:rPr>
                <w:rFonts w:eastAsia="標楷體"/>
              </w:rPr>
              <w:t>158</w:t>
            </w:r>
            <w:r w:rsidRPr="002740AA">
              <w:rPr>
                <w:rFonts w:eastAsia="標楷體"/>
              </w:rPr>
              <w:t>的分子所含電子數最少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對應原子量</w:t>
            </w:r>
            <w:r w:rsidRPr="002740AA">
              <w:rPr>
                <w:rFonts w:eastAsia="標楷體"/>
              </w:rPr>
              <w:t>79</w:t>
            </w:r>
            <w:r w:rsidRPr="002740AA">
              <w:rPr>
                <w:rFonts w:eastAsia="標楷體"/>
              </w:rPr>
              <w:t>的同位素的天然含量約占該元素的一半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對應原子量</w:t>
            </w:r>
            <w:r w:rsidRPr="002740AA">
              <w:rPr>
                <w:rFonts w:eastAsia="標楷體"/>
              </w:rPr>
              <w:t>80</w:t>
            </w:r>
            <w:r w:rsidRPr="002740AA">
              <w:rPr>
                <w:rFonts w:eastAsia="標楷體"/>
              </w:rPr>
              <w:t>的同位素的天然含量約占該元素的四分之一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D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A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11-00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8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3629" w:type="dxa"/>
            <w:vAlign w:val="center"/>
          </w:tcPr>
          <w:p w:rsidR="00486ACD" w:rsidRPr="008602EC" w:rsidRDefault="00486ACD" w:rsidP="00E91DD9">
            <w:pPr>
              <w:widowControl/>
              <w:spacing w:after="150"/>
              <w:ind w:left="-377"/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002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9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李同學在實驗室發現兩瓶相同體積的酸性溶液，為了獲知兩瓶溶液的濃度及酸的強度，於是用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0.2 M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的氫氧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lastRenderedPageBreak/>
              <w:t>化鈉溶液分別對兩瓶酸進行滴定。以所加入氫氧化鈉溶液的體積（毫升）為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X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軸，溶液的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pH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值為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Y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軸，得到的滴定曲線如附圖所示。下列敘述，哪一項</w:t>
            </w:r>
            <w:r w:rsidRPr="007C21CD">
              <w:rPr>
                <w:rFonts w:ascii="Times New Roman" w:eastAsia="標楷體" w:hAnsi="Times New Roman" w:cs="Times New Roman"/>
                <w:b/>
                <w:spacing w:val="10"/>
                <w:u w:val="single"/>
              </w:rPr>
              <w:t>錯誤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？</w:t>
            </w:r>
          </w:p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3F7145">
              <w:rPr>
                <w:rFonts w:ascii="Times New Roman" w:eastAsia="標楷體" w:hAnsi="Times New Roman" w:cs="Times New Roman"/>
                <w:noProof/>
                <w:spacing w:val="10"/>
              </w:rPr>
            </w:r>
            <w:r w:rsidRPr="003F7145">
              <w:rPr>
                <w:rFonts w:ascii="Times New Roman" w:eastAsia="標楷體" w:hAnsi="Times New Roman" w:cs="Times New Roman"/>
                <w:noProof/>
                <w:spacing w:val="10"/>
              </w:rPr>
              <w:pict>
                <v:group id="群組 82" o:spid="_x0000_s1555" style="width:153.75pt;height:123.05pt;mso-position-horizontal-relative:char;mso-position-vertical-relative:line" coordorigin="-717" coordsize="22098,17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">
                  <v:group id="群組 79" o:spid="_x0000_s1556" style="position:absolute;left:713;top:679;width:15932;height:16644" coordsize="15932,16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shape id="圖片 28" o:spid="_x0000_s1557" type="#_x0000_t75" style="position:absolute;width:15932;height:166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4nee8AAAA2wAAAA8AAABkcnMvZG93bnJldi54bWxET0sKwjAQ3QveIYzgTlMFi1SjiCgouvG3&#10;H5uxLTaT0kRbb28WgsvH+8+XrSnFm2pXWFYwGkYgiFOrC84UXC/bwRSE88gaS8uk4EMOlotuZ46J&#10;tg2f6H32mQgh7BJUkHtfJVK6NCeDbmgr4sA9bG3QB1hnUtfYhHBTynEUxdJgwaEhx4rWOaXP88so&#10;OO5jKqJsfbrFDd83zt4Ok9FWqX6vXc1AeGr9X/xz77SCcRgbvoQfIBd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3OJ3nvAAAANsAAAAPAAAAAAAAAAAAAAAAAJ8CAABkcnMv&#10;ZG93bnJldi54bWxQSwUGAAAAAAQABAD3AAAAiAMAAAAA&#10;">
                      <v:imagedata r:id="rId61" o:title=""/>
                      <v:path arrowok="t"/>
                    </v:shape>
                    <v:shape id="文字方塊 2" o:spid="_x0000_s1558" type="#_x0000_t202" style="position:absolute;left:2787;top:6483;width:1987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    <v:textbox inset="0,0,0,0">
                        <w:txbxContent>
                          <w:p w:rsidR="00486ACD" w:rsidRPr="001C4C93" w:rsidRDefault="00486ACD" w:rsidP="00D90DAF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1C4C93">
                              <w:rPr>
                                <w:rFonts w:hint="eastAsia"/>
                                <w:sz w:val="20"/>
                                <w:szCs w:val="16"/>
                              </w:rPr>
                              <w:t>甲</w:t>
                            </w:r>
                          </w:p>
                        </w:txbxContent>
                      </v:textbox>
                    </v:shape>
                    <v:shape id="文字方塊 2" o:spid="_x0000_s1559" type="#_x0000_t202" style="position:absolute;left:11795;top:6458;width:1987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    <v:textbox inset="0,0,0,0">
                        <w:txbxContent>
                          <w:p w:rsidR="00486ACD" w:rsidRPr="001C4C93" w:rsidRDefault="00486ACD" w:rsidP="00D90DAF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1C4C93">
                              <w:rPr>
                                <w:rFonts w:hint="eastAsia"/>
                                <w:sz w:val="20"/>
                                <w:szCs w:val="16"/>
                              </w:rPr>
                              <w:t>丙</w:t>
                            </w:r>
                          </w:p>
                        </w:txbxContent>
                      </v:textbox>
                    </v:shape>
                    <v:shape id="文字方塊 2" o:spid="_x0000_s1560" type="#_x0000_t202" style="position:absolute;left:4860;top:4511;width:1988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    <v:textbox inset="0,0,0,0">
                        <w:txbxContent>
                          <w:p w:rsidR="00486ACD" w:rsidRPr="001C4C93" w:rsidRDefault="00486ACD" w:rsidP="00D90DAF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1C4C93">
                              <w:rPr>
                                <w:rFonts w:hint="eastAsia"/>
                                <w:sz w:val="20"/>
                                <w:szCs w:val="16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</v:group>
                  <v:group id="群組 81" o:spid="_x0000_s1561" style="position:absolute;left:-717;width:2635;height:13619" coordorigin="-717" coordsize="2636,1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shape id="文字方塊 2" o:spid="_x0000_s1562" type="#_x0000_t202" style="position:absolute;left:-717;width:2516;height:17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  <v:textbox inset="0,0,0,0">
                        <w:txbxContent>
                          <w:p w:rsidR="00486ACD" w:rsidRPr="00A020C5" w:rsidRDefault="00486ACD" w:rsidP="00D90DAF">
                            <w:pPr>
                              <w:snapToGrid w:val="0"/>
                              <w:spacing w:line="200" w:lineRule="exact"/>
                              <w:rPr>
                                <w:sz w:val="20"/>
                              </w:rPr>
                            </w:pPr>
                            <w:r w:rsidRPr="00A020C5">
                              <w:rPr>
                                <w:sz w:val="20"/>
                              </w:rPr>
                              <w:t>pH</w:t>
                            </w:r>
                          </w:p>
                        </w:txbxContent>
                      </v:textbox>
                    </v:shape>
                    <v:shape id="文字方塊 2" o:spid="_x0000_s1563" type="#_x0000_t202" style="position:absolute;top:1868;width:1765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  <v:textbox inset="0,0,0,0">
                        <w:txbxContent>
                          <w:p w:rsidR="00486ACD" w:rsidRPr="00A020C5" w:rsidRDefault="00486ACD" w:rsidP="00D90DAF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 id="文字方塊 2" o:spid="_x0000_s1564" type="#_x0000_t202" style="position:absolute;left:33;top:4001;width:1766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    <v:textbox inset="0,0,0,0">
                        <w:txbxContent>
                          <w:p w:rsidR="00486ACD" w:rsidRPr="00A020C5" w:rsidRDefault="00486ACD" w:rsidP="00D90DAF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文字方塊 2" o:spid="_x0000_s1565" type="#_x0000_t202" style="position:absolute;left:153;top:5777;width:1765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  <v:textbox inset="0,0,0,0">
                        <w:txbxContent>
                          <w:p w:rsidR="00486ACD" w:rsidRPr="00A020C5" w:rsidRDefault="00486ACD" w:rsidP="00D90DAF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文字方塊 2" o:spid="_x0000_s1566" type="#_x0000_t202" style="position:absolute;left:67;top:7723;width:1766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  <v:textbox inset="0,0,0,0">
                        <w:txbxContent>
                          <w:p w:rsidR="00486ACD" w:rsidRPr="00A020C5" w:rsidRDefault="00486ACD" w:rsidP="00D90DAF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文字方塊 2" o:spid="_x0000_s1567" type="#_x0000_t202" style="position:absolute;left:67;top:9712;width:1766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  <v:textbox inset="0,0,0,0">
                        <w:txbxContent>
                          <w:p w:rsidR="00486ACD" w:rsidRPr="00A020C5" w:rsidRDefault="00486ACD" w:rsidP="00D90DAF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文字方塊 2" o:spid="_x0000_s1568" type="#_x0000_t202" style="position:absolute;left:67;top:11828;width:1766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  <v:textbox inset="0,0,0,0">
                        <w:txbxContent>
                          <w:p w:rsidR="00486ACD" w:rsidRPr="00A020C5" w:rsidRDefault="00486ACD" w:rsidP="00D90DAF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群組 80" o:spid="_x0000_s1569" style="position:absolute;left:4487;top:15395;width:16893;height:2266" coordorigin=",472" coordsize="16893,2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shape id="文字方塊 2" o:spid="_x0000_s1570" type="#_x0000_t202" style="position:absolute;top:948;width:1987;height:17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  <v:textbox inset="0,0,0,0">
                        <w:txbxContent>
                          <w:p w:rsidR="00486ACD" w:rsidRPr="001C4C93" w:rsidRDefault="00486ACD" w:rsidP="00D90DAF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1C4C93">
                              <w:rPr>
                                <w:sz w:val="20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v:shape id="文字方塊 2" o:spid="_x0000_s1571" type="#_x0000_t202" style="position:absolute;left:3297;top:914;width:1987;height:17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    <v:textbox inset="0,0,0,0">
                        <w:txbxContent>
                          <w:p w:rsidR="00486ACD" w:rsidRPr="001C4C93" w:rsidRDefault="00486ACD" w:rsidP="00D90DAF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1C4C93">
                              <w:rPr>
                                <w:sz w:val="20"/>
                                <w:szCs w:val="16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  <v:shape id="文字方塊 2" o:spid="_x0000_s1572" type="#_x0000_t202" style="position:absolute;left:6356;top:948;width:1988;height:17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    <v:textbox inset="0,0,0,0">
                        <w:txbxContent>
                          <w:p w:rsidR="00486ACD" w:rsidRPr="001C4C93" w:rsidRDefault="00486ACD" w:rsidP="00D90DAF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1C4C93">
                              <w:rPr>
                                <w:sz w:val="20"/>
                                <w:szCs w:val="16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  <v:shape id="文字方塊 2" o:spid="_x0000_s1573" type="#_x0000_t202" style="position:absolute;left:8974;top:472;width:7919;height:1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    <v:textbox inset="0,0,0,0">
                        <w:txbxContent>
                          <w:p w:rsidR="00486ACD" w:rsidRPr="00077A2C" w:rsidRDefault="00486ACD" w:rsidP="00D90DAF">
                            <w:pPr>
                              <w:spacing w:line="180" w:lineRule="exact"/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077A2C">
                              <w:rPr>
                                <w:sz w:val="19"/>
                                <w:szCs w:val="19"/>
                              </w:rPr>
                              <w:t>NaOH</w:t>
                            </w:r>
                            <w:r w:rsidRPr="00077A2C">
                              <w:rPr>
                                <w:sz w:val="19"/>
                                <w:szCs w:val="19"/>
                              </w:rPr>
                              <w:t>（</w:t>
                            </w:r>
                            <w:r w:rsidRPr="00077A2C"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mL</w:t>
                            </w:r>
                            <w:r w:rsidRPr="00077A2C">
                              <w:rPr>
                                <w:sz w:val="19"/>
                                <w:szCs w:val="19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lastRenderedPageBreak/>
              <w:t>兩瓶酸的濃度相近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圖中甲點附近平緩曲線區是緩衝溶</w:t>
            </w:r>
            <w:r w:rsidRPr="002740AA">
              <w:rPr>
                <w:rFonts w:eastAsia="標楷體"/>
              </w:rPr>
              <w:lastRenderedPageBreak/>
              <w:t>液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lastRenderedPageBreak/>
              <w:t>圖中的甲點</w:t>
            </w:r>
            <w:r w:rsidRPr="002740AA">
              <w:rPr>
                <w:rFonts w:eastAsia="標楷體"/>
              </w:rPr>
              <w:t>pH</w:t>
            </w:r>
            <w:r w:rsidRPr="002740AA">
              <w:rPr>
                <w:rFonts w:eastAsia="標楷體"/>
              </w:rPr>
              <w:t>值即為此酸的</w:t>
            </w:r>
            <w:r w:rsidRPr="002740AA">
              <w:rPr>
                <w:rFonts w:eastAsia="標楷體"/>
                <w:position w:val="-10"/>
              </w:rPr>
              <w:object w:dxaOrig="420" w:dyaOrig="320">
                <v:shape id="_x0000_i1056" type="#_x0000_t75" style="width:21.75pt;height:16.5pt" o:ole="">
                  <v:imagedata r:id="rId62" o:title=""/>
                </v:shape>
                <o:OLEObject Type="Embed" ProgID="Equation.DSMT4" ShapeID="_x0000_i1056" DrawAspect="Content" ObjectID="_1644847542" r:id="rId63"/>
              </w:object>
            </w:r>
            <w:r w:rsidRPr="002740AA">
              <w:rPr>
                <w:rFonts w:eastAsia="標楷體"/>
              </w:rPr>
              <w:t>值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lastRenderedPageBreak/>
              <w:t>實線的滴定曲線是強酸，虛線的</w:t>
            </w:r>
            <w:r w:rsidRPr="002740AA">
              <w:rPr>
                <w:rFonts w:eastAsia="標楷體"/>
              </w:rPr>
              <w:lastRenderedPageBreak/>
              <w:t>滴定曲線是弱酸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lastRenderedPageBreak/>
              <w:t>圖中的乙、丙兩點分別代表這兩瓶</w:t>
            </w:r>
            <w:r w:rsidRPr="002740AA">
              <w:rPr>
                <w:rFonts w:eastAsia="標楷體"/>
              </w:rPr>
              <w:lastRenderedPageBreak/>
              <w:t>酸溶液的滴定當量點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lastRenderedPageBreak/>
              <w:t>D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A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11-00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9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M</w:t>
            </w:r>
          </w:p>
        </w:tc>
        <w:tc>
          <w:tcPr>
            <w:tcW w:w="3629" w:type="dxa"/>
            <w:vAlign w:val="center"/>
          </w:tcPr>
          <w:p w:rsidR="00486ACD" w:rsidRPr="005216F2" w:rsidRDefault="00486ACD" w:rsidP="00E91DD9">
            <w:pPr>
              <w:widowControl/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002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lastRenderedPageBreak/>
              <w:t>10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有關測定草酸鎂溶度積常數的實驗，下列敘述，哪一項</w:t>
            </w:r>
            <w:r w:rsidRPr="007C21CD">
              <w:rPr>
                <w:rFonts w:ascii="Times New Roman" w:eastAsia="標楷體" w:hAnsi="Times New Roman" w:cs="Times New Roman"/>
                <w:b/>
                <w:spacing w:val="10"/>
                <w:u w:val="single"/>
              </w:rPr>
              <w:t>錯誤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飽和草酸鎂溶液中的離子濃度與溶度積關係為</w:t>
            </w:r>
            <w:r w:rsidRPr="002740AA">
              <w:rPr>
                <w:rFonts w:eastAsia="標楷體"/>
                <w:position w:val="-10"/>
              </w:rPr>
              <w:object w:dxaOrig="1960" w:dyaOrig="380">
                <v:shape id="_x0000_i1058" type="#_x0000_t75" style="width:97.5pt;height:18.75pt" o:ole="">
                  <v:imagedata r:id="rId64" o:title=""/>
                </v:shape>
                <o:OLEObject Type="Embed" ProgID="Equation.DSMT4" ShapeID="_x0000_i1058" DrawAspect="Content" ObjectID="_1644847543" r:id="rId65"/>
              </w:objec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可測定飽和溶液中鎂離子濃度來獲得溶度積常數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加入過量的草酸鎂固體於水中，可測量溶解前和溶解後的草酸鎂質量來獲得溶度積常數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飽和草酸鎂溶液中有許多懸浮微粒，可利用離心機使其沉澱，再取上層澄清液進行實驗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將飽和草酸鎂溶液加熱至</w:t>
            </w:r>
            <w:r w:rsidRPr="002740AA">
              <w:rPr>
                <w:rFonts w:eastAsia="標楷體"/>
              </w:rPr>
              <w:t>95℃</w:t>
            </w:r>
            <w:r w:rsidRPr="002740AA">
              <w:rPr>
                <w:rFonts w:eastAsia="標楷體"/>
              </w:rPr>
              <w:t>，再用已知濃度的過錳酸鉀溶液趁熱滴定，可獲得溶度積常數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A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486ACD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O</w:t>
            </w: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10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E</w:t>
            </w:r>
          </w:p>
        </w:tc>
        <w:tc>
          <w:tcPr>
            <w:tcW w:w="3629" w:type="dxa"/>
            <w:vAlign w:val="center"/>
          </w:tcPr>
          <w:p w:rsidR="00486ACD" w:rsidRPr="008602EC" w:rsidRDefault="00486ACD" w:rsidP="00E91DD9">
            <w:pPr>
              <w:ind w:leftChars="40" w:left="96"/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002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F641B1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11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D90DAF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半導體材料（例如</w:t>
            </w:r>
            <w:r w:rsidRPr="007C21CD">
              <w:rPr>
                <w:rFonts w:ascii="Times New Roman" w:eastAsia="標楷體" w:hAnsi="Times New Roman" w:cs="Times New Roman"/>
                <w:spacing w:val="10"/>
                <w:position w:val="-10"/>
              </w:rPr>
              <w:object w:dxaOrig="499" w:dyaOrig="320">
                <v:shape id="_x0000_i1059" type="#_x0000_t75" style="width:24.75pt;height:16.5pt" o:ole="">
                  <v:imagedata r:id="rId66" o:title=""/>
                </v:shape>
                <o:OLEObject Type="Embed" ProgID="Equation.DSMT4" ShapeID="_x0000_i1059" DrawAspect="Content" ObjectID="_1644847544" r:id="rId67"/>
              </w:objec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）及催化材料受到太陽光激發後，電子會由基態躍遷至高能量的狀態，促使進行氧化還原反應。所以，藉由太陽光提供能量，在半導體材料及催化材料存在下，可以將水轉變為氫氣與氧氣，稱為光催化水分解，其組成如附圖所示。太陽光照射電極乙，激發其電子，然後經外電路傳導至電極甲，進而還原電解液中的氫離子，產生氫氣；同時，電極乙則可將水分子氧化產生氧氣。另外，研究發現，降低半導體材料的粒徑和添加其他催化材料，可有效增加光催化水分解效率。</w:t>
            </w:r>
          </w:p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3F7145">
              <w:rPr>
                <w:rFonts w:ascii="Times New Roman" w:eastAsia="標楷體" w:hAnsi="Times New Roman" w:cs="Times New Roman"/>
                <w:noProof/>
                <w:spacing w:val="10"/>
              </w:rPr>
            </w:r>
            <w:r w:rsidRPr="003F7145">
              <w:rPr>
                <w:rFonts w:ascii="Times New Roman" w:eastAsia="標楷體" w:hAnsi="Times New Roman" w:cs="Times New Roman"/>
                <w:noProof/>
                <w:spacing w:val="10"/>
              </w:rPr>
              <w:pict>
                <v:group id="群組 126" o:spid="_x0000_s1681" style="width:155.9pt;height:123pt;mso-position-horizontal-relative:char;mso-position-vertical-relative:line" coordsize="16617,1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">
                  <o:lock v:ext="edit" aspectratio="t"/>
                  <v:group id="群組 127" o:spid="_x0000_s1682" style="position:absolute;left:1668;width:14296;height:11671" coordsize="14296,11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shape id="圖片 41" o:spid="_x0000_s1683" type="#_x0000_t75" style="position:absolute;width:13354;height:1167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kMVLEAAAA2wAAAA8AAABkcnMvZG93bnJldi54bWxEj0FrwkAUhO+F/oflFXprNpG2SMwqEhEK&#10;OZSoF2+P7DMbzb4N2a3Gf+8WCj0OM/MNU6wm24srjb5zrCBLUhDEjdMdtwoO++3bHIQPyBp7x6Tg&#10;Th5Wy+enAnPtblzTdRdaESHsc1RgQhhyKX1jyKJP3EAcvZMbLYYox1bqEW8Rbns5S9NPabHjuGBw&#10;oNJQc9n9WAXHUG3KsjKYZd+1PW/P/tB9NEq9vkzrBYhAU/gP/7W/tIL3DH6/xB8gl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XkMVLEAAAA2wAAAA8AAAAAAAAAAAAAAAAA&#10;nwIAAGRycy9kb3ducmV2LnhtbFBLBQYAAAAABAAEAPcAAACQAwAAAAA=&#10;">
                      <v:imagedata r:id="rId68" o:title="" grayscale="t"/>
                      <v:path arrowok="t"/>
                    </v:shape>
                    <v:shape id="文字方塊 2" o:spid="_x0000_s1684" type="#_x0000_t202" style="position:absolute;left:5467;top:365;width:2007;height:13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    <v:textbox inset="0,0,0,0">
                        <w:txbxContent>
                          <w:p w:rsidR="00486ACD" w:rsidRPr="00654A88" w:rsidRDefault="00486ACD" w:rsidP="00D90DAF">
                            <w:pPr>
                              <w:snapToGrid w:val="0"/>
                              <w:spacing w:line="20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654A88">
                              <w:rPr>
                                <w:sz w:val="22"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shape id="文字方塊 2" o:spid="_x0000_s1685" type="#_x0000_t202" style="position:absolute;left:4382;top:3421;width:2007;height:15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    <v:textbox inset="0,0,0,0">
                        <w:txbxContent>
                          <w:p w:rsidR="00486ACD" w:rsidRPr="00654A88" w:rsidRDefault="00486ACD" w:rsidP="00D90DAF">
                            <w:pPr>
                              <w:snapToGrid w:val="0"/>
                              <w:spacing w:line="20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654A88">
                              <w:rPr>
                                <w:sz w:val="22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文字方塊 2" o:spid="_x0000_s1686" type="#_x0000_t202" style="position:absolute;left:4293;top:5123;width:2007;height:15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  <v:textbox inset="0,0,0,0">
                        <w:txbxContent>
                          <w:p w:rsidR="00486ACD" w:rsidRPr="00654A88" w:rsidRDefault="00486ACD" w:rsidP="00D90DAF">
                            <w:pPr>
                              <w:snapToGrid w:val="0"/>
                              <w:spacing w:line="20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654A88">
                              <w:rPr>
                                <w:sz w:val="22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文字方塊 2" o:spid="_x0000_s1687" type="#_x0000_t202" style="position:absolute;left:5869;top:4541;width:2007;height:15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  <v:textbox inset="0,0,0,0">
                        <w:txbxContent>
                          <w:p w:rsidR="00486ACD" w:rsidRPr="00654A88" w:rsidRDefault="00486ACD" w:rsidP="00D90DAF">
                            <w:pPr>
                              <w:snapToGrid w:val="0"/>
                              <w:spacing w:line="20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654A88">
                              <w:rPr>
                                <w:sz w:val="22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文字方塊 2" o:spid="_x0000_s1688" type="#_x0000_t202" style="position:absolute;left:5869;top:6332;width:2007;height:1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  <v:textbox inset="0,0,0,0">
                        <w:txbxContent>
                          <w:p w:rsidR="00486ACD" w:rsidRPr="00654A88" w:rsidRDefault="00486ACD" w:rsidP="00D90DAF">
                            <w:pPr>
                              <w:snapToGrid w:val="0"/>
                              <w:spacing w:line="20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654A88">
                              <w:rPr>
                                <w:sz w:val="22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shape id="文字方塊 2" o:spid="_x0000_s1689" type="#_x0000_t202" style="position:absolute;left:2007;top:7591;width:2007;height:15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  <v:textbox inset="0,0,0,0">
                        <w:txbxContent>
                          <w:p w:rsidR="00486ACD" w:rsidRPr="00654A88" w:rsidRDefault="00486ACD" w:rsidP="00D90DAF">
                            <w:pPr>
                              <w:snapToGrid w:val="0"/>
                              <w:spacing w:line="20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654A88">
                              <w:rPr>
                                <w:rFonts w:hint="eastAsia"/>
                                <w:sz w:val="22"/>
                              </w:rPr>
                              <w:t>甲</w:t>
                            </w:r>
                          </w:p>
                        </w:txbxContent>
                      </v:textbox>
                    </v:shape>
                    <v:shape id="文字方塊 2" o:spid="_x0000_s1690" type="#_x0000_t202" style="position:absolute;left:8340;top:7537;width:2007;height:15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    <v:textbox inset="0,0,0,0">
                        <w:txbxContent>
                          <w:p w:rsidR="00486ACD" w:rsidRPr="00654A88" w:rsidRDefault="00486ACD" w:rsidP="00D90DAF">
                            <w:pPr>
                              <w:snapToGrid w:val="0"/>
                              <w:spacing w:line="20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654A88">
                              <w:rPr>
                                <w:rFonts w:hint="eastAsia"/>
                                <w:sz w:val="22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shape id="文字方塊 2" o:spid="_x0000_s1691" type="#_x0000_t202" style="position:absolute;left:3892;top:9166;width:4629;height:1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    <v:textbox inset="0,0,0,0">
                        <w:txbxContent>
                          <w:p w:rsidR="00486ACD" w:rsidRPr="00654A88" w:rsidRDefault="00486ACD" w:rsidP="00D90DAF">
                            <w:pPr>
                              <w:snapToGrid w:val="0"/>
                              <w:spacing w:line="20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654A88">
                              <w:rPr>
                                <w:rFonts w:hint="eastAsia"/>
                                <w:sz w:val="22"/>
                              </w:rPr>
                              <w:t>水溶</w:t>
                            </w:r>
                            <w:r w:rsidRPr="00654A88">
                              <w:rPr>
                                <w:sz w:val="22"/>
                              </w:rPr>
                              <w:t>液</w:t>
                            </w:r>
                          </w:p>
                        </w:txbxContent>
                      </v:textbox>
                    </v:shape>
                    <v:shape id="文字方塊 2" o:spid="_x0000_s1692" type="#_x0000_t202" style="position:absolute;left:12696;top:1451;width:1600;height:4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    <v:textbox inset="0,0,0,0">
                        <w:txbxContent>
                          <w:p w:rsidR="00486ACD" w:rsidRPr="00654A88" w:rsidRDefault="00486ACD" w:rsidP="00D90DAF">
                            <w:pPr>
                              <w:snapToGrid w:val="0"/>
                              <w:spacing w:line="26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654A88">
                              <w:rPr>
                                <w:rFonts w:hint="eastAsia"/>
                                <w:sz w:val="22"/>
                              </w:rPr>
                              <w:t>太陽光</w:t>
                            </w:r>
                          </w:p>
                        </w:txbxContent>
                      </v:textbox>
                    </v:shape>
                  </v:group>
                  <v:shape id="文字方塊 2" o:spid="_x0000_s1693" type="#_x0000_t202" style="position:absolute;top:11708;width:16617;height:1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  <v:textbox inset="0,0,0,0">
                      <w:txbxContent>
                        <w:p w:rsidR="00486ACD" w:rsidRPr="00321984" w:rsidRDefault="00486ACD" w:rsidP="00D90DAF">
                          <w:pPr>
                            <w:snapToGrid w:val="0"/>
                            <w:spacing w:line="200" w:lineRule="exact"/>
                            <w:jc w:val="center"/>
                            <w:rPr>
                              <w:sz w:val="22"/>
                            </w:rPr>
                          </w:pPr>
                          <w:r w:rsidRPr="00321984">
                            <w:rPr>
                              <w:sz w:val="22"/>
                            </w:rPr>
                            <w:t>光催化水</w:t>
                          </w:r>
                          <w:r w:rsidRPr="00321984">
                            <w:rPr>
                              <w:rFonts w:hint="eastAsia"/>
                              <w:sz w:val="22"/>
                            </w:rPr>
                            <w:t>分解示意圖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color w:val="C00000"/>
                <w:spacing w:val="10"/>
              </w:rPr>
              <w:t>下列有關光催化水分解的敘述，哪一</w:t>
            </w:r>
            <w:r w:rsidRPr="007C21CD">
              <w:rPr>
                <w:rFonts w:ascii="Times New Roman" w:eastAsia="標楷體" w:hAnsi="Times New Roman" w:cs="Times New Roman"/>
                <w:color w:val="C00000"/>
                <w:spacing w:val="10"/>
              </w:rPr>
              <w:lastRenderedPageBreak/>
              <w:t>項正確？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lastRenderedPageBreak/>
              <w:t>X</w:t>
            </w:r>
            <w:r w:rsidRPr="002740AA">
              <w:rPr>
                <w:rFonts w:eastAsia="標楷體"/>
              </w:rPr>
              <w:t>為</w:t>
            </w:r>
            <w:r w:rsidRPr="002740AA">
              <w:rPr>
                <w:rFonts w:eastAsia="標楷體"/>
                <w:position w:val="-2"/>
              </w:rPr>
              <w:object w:dxaOrig="320" w:dyaOrig="279">
                <v:shape id="_x0000_i1060" type="#_x0000_t75" style="width:16.5pt;height:13.5pt" o:ole="">
                  <v:imagedata r:id="rId69" o:title=""/>
                </v:shape>
                <o:OLEObject Type="Embed" ProgID="Equation.DSMT4" ShapeID="_x0000_i1060" DrawAspect="Content" ObjectID="_1644847545" r:id="rId70"/>
              </w:object>
            </w:r>
            <w:r w:rsidRPr="002740AA">
              <w:rPr>
                <w:rFonts w:eastAsia="標楷體"/>
              </w:rPr>
              <w:t>；</w:t>
            </w:r>
            <w:r w:rsidRPr="002740AA">
              <w:rPr>
                <w:rFonts w:eastAsia="標楷體"/>
              </w:rPr>
              <w:t>P</w:t>
            </w:r>
            <w:r w:rsidRPr="002740AA">
              <w:rPr>
                <w:rFonts w:eastAsia="標楷體"/>
              </w:rPr>
              <w:t>為</w:t>
            </w:r>
            <w:r w:rsidRPr="002740AA">
              <w:rPr>
                <w:rFonts w:eastAsia="標楷體"/>
                <w:position w:val="-6"/>
              </w:rPr>
              <w:object w:dxaOrig="320" w:dyaOrig="320">
                <v:shape id="_x0000_i1061" type="#_x0000_t75" style="width:16.5pt;height:16.5pt" o:ole="">
                  <v:imagedata r:id="rId71" o:title=""/>
                </v:shape>
                <o:OLEObject Type="Embed" ProgID="Equation.DSMT4" ShapeID="_x0000_i1061" DrawAspect="Content" ObjectID="_1644847546" r:id="rId72"/>
              </w:objec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Y</w:t>
            </w:r>
            <w:r w:rsidRPr="002740AA">
              <w:rPr>
                <w:rFonts w:eastAsia="標楷體"/>
              </w:rPr>
              <w:t>為</w:t>
            </w:r>
            <w:r w:rsidRPr="002740AA">
              <w:rPr>
                <w:rFonts w:eastAsia="標楷體"/>
                <w:position w:val="-4"/>
              </w:rPr>
              <w:object w:dxaOrig="480" w:dyaOrig="300">
                <v:shape id="_x0000_i1062" type="#_x0000_t75" style="width:24.75pt;height:14.25pt" o:ole="">
                  <v:imagedata r:id="rId73" o:title=""/>
                </v:shape>
                <o:OLEObject Type="Embed" ProgID="Equation.DSMT4" ShapeID="_x0000_i1062" DrawAspect="Content" ObjectID="_1644847547" r:id="rId74"/>
              </w:object>
            </w:r>
            <w:r w:rsidRPr="002740AA">
              <w:rPr>
                <w:rFonts w:eastAsia="標楷體"/>
              </w:rPr>
              <w:t>；</w:t>
            </w:r>
            <w:r w:rsidRPr="002740AA">
              <w:rPr>
                <w:rFonts w:eastAsia="標楷體"/>
              </w:rPr>
              <w:t>Q</w:t>
            </w:r>
            <w:r w:rsidRPr="002740AA">
              <w:rPr>
                <w:rFonts w:eastAsia="標楷體"/>
              </w:rPr>
              <w:t>為</w:t>
            </w:r>
            <w:r w:rsidRPr="002740AA">
              <w:rPr>
                <w:rFonts w:eastAsia="標楷體"/>
                <w:position w:val="-6"/>
              </w:rPr>
              <w:object w:dxaOrig="300" w:dyaOrig="320">
                <v:shape id="_x0000_i1063" type="#_x0000_t75" style="width:14.25pt;height:16.5pt" o:ole="">
                  <v:imagedata r:id="rId75" o:title=""/>
                </v:shape>
                <o:OLEObject Type="Embed" ProgID="Equation.DSMT4" ShapeID="_x0000_i1063" DrawAspect="Content" ObjectID="_1644847548" r:id="rId76"/>
              </w:objec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電子流動方向，由甲電極至乙電極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光催化水分解效率和催化材料大小及形狀無關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光催化水分解效率和太陽光的波長及強度無關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A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A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M</w:t>
            </w:r>
          </w:p>
        </w:tc>
        <w:tc>
          <w:tcPr>
            <w:tcW w:w="3629" w:type="dxa"/>
            <w:vAlign w:val="center"/>
          </w:tcPr>
          <w:p w:rsidR="00486ACD" w:rsidRPr="00EE2A75" w:rsidRDefault="00486ACD" w:rsidP="00E91DD9">
            <w:pPr>
              <w:rPr>
                <w:rFonts w:eastAsia="標楷體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002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auto"/>
            <w:vAlign w:val="center"/>
          </w:tcPr>
          <w:p w:rsidR="00486ACD" w:rsidRPr="00856300" w:rsidRDefault="00486ACD" w:rsidP="009F656E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Y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F641B1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lastRenderedPageBreak/>
              <w:t>12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光催化水分解所產生的氫氣，可用於燃料電池，產生電能。已知水的氧化電位和還原電位分別為</w:t>
            </w:r>
            <w:r w:rsidRPr="007C21CD">
              <w:rPr>
                <w:rFonts w:ascii="Times New Roman" w:eastAsia="標楷體" w:hAnsi="Times New Roman" w:cs="Times New Roman"/>
                <w:spacing w:val="10"/>
                <w:position w:val="-6"/>
              </w:rPr>
              <w:object w:dxaOrig="580" w:dyaOrig="260">
                <v:shape id="_x0000_i1064" type="#_x0000_t75" style="width:29.25pt;height:13.5pt" o:ole="">
                  <v:imagedata r:id="rId77" o:title=""/>
                </v:shape>
                <o:OLEObject Type="Embed" ProgID="Equation.DSMT4" ShapeID="_x0000_i1064" DrawAspect="Content" ObjectID="_1644847549" r:id="rId78"/>
              </w:objec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伏特和</w:t>
            </w:r>
            <w:r w:rsidRPr="007C21CD">
              <w:rPr>
                <w:rFonts w:ascii="Times New Roman" w:eastAsia="標楷體" w:hAnsi="Times New Roman" w:cs="Times New Roman"/>
                <w:spacing w:val="10"/>
                <w:position w:val="-6"/>
              </w:rPr>
              <w:object w:dxaOrig="560" w:dyaOrig="260">
                <v:shape id="_x0000_i1065" type="#_x0000_t75" style="width:27.75pt;height:13.5pt" o:ole="">
                  <v:imagedata r:id="rId79" o:title=""/>
                </v:shape>
                <o:OLEObject Type="Embed" ProgID="Equation.DSMT4" ShapeID="_x0000_i1065" DrawAspect="Content" ObjectID="_1644847550" r:id="rId80"/>
              </w:objec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伏特，下列有關氫燃料電池的敘述，哪一項正確？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氫燃料電池的產物為水和二氧化碳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氫燃料電池可用充電方式，恢復其電力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電極中添加鉑和鈀可提升電能的產生效率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氫氣和另一個燃料直接混合，即可產生電能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單一的氫燃料電池可以提供約</w:t>
            </w:r>
            <w:r w:rsidRPr="002740AA">
              <w:rPr>
                <w:rFonts w:eastAsia="標楷體"/>
              </w:rPr>
              <w:t>2</w:t>
            </w:r>
            <w:r w:rsidRPr="002740AA">
              <w:rPr>
                <w:rFonts w:eastAsia="標楷體"/>
              </w:rPr>
              <w:t>伏特的電壓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C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A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486ACD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B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D90DAF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E</w:t>
            </w:r>
          </w:p>
        </w:tc>
        <w:tc>
          <w:tcPr>
            <w:tcW w:w="3629" w:type="dxa"/>
          </w:tcPr>
          <w:p w:rsidR="00486ACD" w:rsidRPr="003160B4" w:rsidRDefault="00486ACD" w:rsidP="00E91DD9">
            <w:pPr>
              <w:rPr>
                <w:rFonts w:eastAsia="標楷體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002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auto"/>
            <w:vAlign w:val="center"/>
          </w:tcPr>
          <w:p w:rsidR="00486ACD" w:rsidRPr="00856300" w:rsidRDefault="00486ACD" w:rsidP="009F656E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Y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13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pacing w:val="1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已知五種電中性的原子，其基態的電子組態如甲～戊所示：</w:t>
            </w:r>
          </w:p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</w:rPr>
            </w:pPr>
            <w:r w:rsidRPr="007C21CD">
              <w:rPr>
                <w:rFonts w:ascii="Times New Roman" w:eastAsia="標楷體" w:hAnsi="Times New Roman" w:cs="Times New Roman"/>
              </w:rPr>
              <w:t>甲、</w:t>
            </w:r>
            <w:r w:rsidRPr="007C21CD">
              <w:rPr>
                <w:rFonts w:ascii="Times New Roman" w:eastAsia="標楷體" w:hAnsi="Times New Roman" w:cs="Times New Roman"/>
                <w:position w:val="-10"/>
              </w:rPr>
              <w:object w:dxaOrig="940" w:dyaOrig="340">
                <v:shape id="_x0000_i1066" type="#_x0000_t75" style="width:47.25pt;height:17.25pt" o:ole="">
                  <v:imagedata r:id="rId81" o:title=""/>
                </v:shape>
                <o:OLEObject Type="Embed" ProgID="Equation.DSMT4" ShapeID="_x0000_i1066" DrawAspect="Content" ObjectID="_1644847551" r:id="rId82"/>
              </w:object>
            </w:r>
          </w:p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</w:rPr>
            </w:pPr>
            <w:r w:rsidRPr="007C21CD">
              <w:rPr>
                <w:rFonts w:ascii="Times New Roman" w:eastAsia="標楷體" w:hAnsi="Times New Roman" w:cs="Times New Roman"/>
              </w:rPr>
              <w:t>乙、</w:t>
            </w:r>
            <w:r w:rsidRPr="007C21CD">
              <w:rPr>
                <w:rFonts w:ascii="Times New Roman" w:eastAsia="標楷體" w:hAnsi="Times New Roman" w:cs="Times New Roman"/>
                <w:position w:val="-6"/>
              </w:rPr>
              <w:object w:dxaOrig="600" w:dyaOrig="300">
                <v:shape id="_x0000_i1067" type="#_x0000_t75" style="width:30pt;height:14.25pt" o:ole="">
                  <v:imagedata r:id="rId83" o:title=""/>
                </v:shape>
                <o:OLEObject Type="Embed" ProgID="Equation.DSMT4" ShapeID="_x0000_i1067" DrawAspect="Content" ObjectID="_1644847552" r:id="rId84"/>
              </w:object>
            </w:r>
          </w:p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</w:rPr>
            </w:pPr>
            <w:r w:rsidRPr="007C21CD">
              <w:rPr>
                <w:rFonts w:ascii="Times New Roman" w:eastAsia="標楷體" w:hAnsi="Times New Roman" w:cs="Times New Roman"/>
              </w:rPr>
              <w:t>丙、</w:t>
            </w:r>
            <w:r w:rsidRPr="007C21CD">
              <w:rPr>
                <w:rFonts w:ascii="Times New Roman" w:eastAsia="標楷體" w:hAnsi="Times New Roman" w:cs="Times New Roman"/>
                <w:position w:val="-10"/>
              </w:rPr>
              <w:object w:dxaOrig="940" w:dyaOrig="340">
                <v:shape id="_x0000_i1068" type="#_x0000_t75" style="width:47.25pt;height:17.25pt" o:ole="">
                  <v:imagedata r:id="rId85" o:title=""/>
                </v:shape>
                <o:OLEObject Type="Embed" ProgID="Equation.DSMT4" ShapeID="_x0000_i1068" DrawAspect="Content" ObjectID="_1644847553" r:id="rId86"/>
              </w:object>
            </w:r>
          </w:p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</w:rPr>
            </w:pPr>
            <w:r w:rsidRPr="007C21CD">
              <w:rPr>
                <w:rFonts w:ascii="Times New Roman" w:eastAsia="標楷體" w:hAnsi="Times New Roman" w:cs="Times New Roman"/>
              </w:rPr>
              <w:t>丁、</w:t>
            </w:r>
            <w:r w:rsidRPr="007C21CD">
              <w:rPr>
                <w:rFonts w:ascii="Times New Roman" w:eastAsia="標楷體" w:hAnsi="Times New Roman" w:cs="Times New Roman"/>
                <w:position w:val="-10"/>
              </w:rPr>
              <w:object w:dxaOrig="1560" w:dyaOrig="340">
                <v:shape id="_x0000_i1069" type="#_x0000_t75" style="width:78pt;height:17.25pt" o:ole="">
                  <v:imagedata r:id="rId87" o:title=""/>
                </v:shape>
                <o:OLEObject Type="Embed" ProgID="Equation.DSMT4" ShapeID="_x0000_i1069" DrawAspect="Content" ObjectID="_1644847554" r:id="rId88"/>
              </w:object>
            </w:r>
          </w:p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</w:rPr>
            </w:pPr>
            <w:r w:rsidRPr="007C21CD">
              <w:rPr>
                <w:rFonts w:ascii="Times New Roman" w:eastAsia="標楷體" w:hAnsi="Times New Roman" w:cs="Times New Roman"/>
              </w:rPr>
              <w:t>戊、</w:t>
            </w:r>
            <w:r w:rsidRPr="007C21CD">
              <w:rPr>
                <w:rFonts w:ascii="Times New Roman" w:eastAsia="標楷體" w:hAnsi="Times New Roman" w:cs="Times New Roman"/>
                <w:position w:val="-10"/>
              </w:rPr>
              <w:object w:dxaOrig="2540" w:dyaOrig="340">
                <v:shape id="_x0000_i1070" type="#_x0000_t75" style="width:127.5pt;height:17.25pt" o:ole="">
                  <v:imagedata r:id="rId89" o:title=""/>
                </v:shape>
                <o:OLEObject Type="Embed" ProgID="Equation.DSMT4" ShapeID="_x0000_i1070" DrawAspect="Content" ObjectID="_1644847555" r:id="rId90"/>
              </w:object>
            </w:r>
          </w:p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bCs/>
                <w:spacing w:val="10"/>
              </w:rPr>
              <w:t>下列有關此五種原子的敘述，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哪一項</w:t>
            </w:r>
            <w:r w:rsidRPr="007C21CD">
              <w:rPr>
                <w:rFonts w:ascii="Times New Roman" w:eastAsia="標楷體" w:hAnsi="Times New Roman" w:cs="Times New Roman"/>
                <w:bCs/>
                <w:spacing w:val="10"/>
              </w:rPr>
              <w:t>正確？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戊原子為過渡金屬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甲原子的第一游離能小於丁原子的第一游離能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乙原子的電子組態由</w:t>
            </w:r>
            <w:r w:rsidRPr="002740AA">
              <w:rPr>
                <w:rFonts w:eastAsia="標楷體"/>
                <w:position w:val="-6"/>
              </w:rPr>
              <w:object w:dxaOrig="600" w:dyaOrig="300">
                <v:shape id="_x0000_i1071" type="#_x0000_t75" style="width:30pt;height:14.25pt" o:ole="">
                  <v:imagedata r:id="rId91" o:title=""/>
                </v:shape>
                <o:OLEObject Type="Embed" ProgID="Equation.DSMT4" ShapeID="_x0000_i1071" DrawAspect="Content" ObjectID="_1644847556" r:id="rId92"/>
              </w:object>
            </w:r>
            <w:r w:rsidRPr="002740AA">
              <w:rPr>
                <w:rFonts w:eastAsia="標楷體"/>
              </w:rPr>
              <w:t>改變成為</w:t>
            </w:r>
            <w:r w:rsidRPr="002740AA">
              <w:rPr>
                <w:rFonts w:eastAsia="標楷體"/>
                <w:position w:val="-6"/>
              </w:rPr>
              <w:object w:dxaOrig="600" w:dyaOrig="300">
                <v:shape id="_x0000_i1072" type="#_x0000_t75" style="width:30pt;height:14.25pt" o:ole="">
                  <v:imagedata r:id="rId93" o:title=""/>
                </v:shape>
                <o:OLEObject Type="Embed" ProgID="Equation.DSMT4" ShapeID="_x0000_i1072" DrawAspect="Content" ObjectID="_1644847557" r:id="rId94"/>
              </w:object>
            </w:r>
            <w:r w:rsidRPr="002740AA">
              <w:rPr>
                <w:rFonts w:eastAsia="標楷體"/>
              </w:rPr>
              <w:t>時，會放出能量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丙原子</w:t>
            </w:r>
            <w:r w:rsidRPr="002740AA">
              <w:rPr>
                <w:rFonts w:eastAsia="標楷體"/>
              </w:rPr>
              <w:t>2p</w:t>
            </w:r>
            <w:r w:rsidRPr="002740AA">
              <w:rPr>
                <w:rFonts w:eastAsia="標楷體"/>
              </w:rPr>
              <w:t>的兩個電子皆是填入</w:t>
            </w:r>
            <w:r w:rsidRPr="002740AA">
              <w:rPr>
                <w:rFonts w:eastAsia="標楷體"/>
                <w:position w:val="-6"/>
              </w:rPr>
              <w:object w:dxaOrig="380" w:dyaOrig="320">
                <v:shape id="_x0000_i1073" type="#_x0000_t75" style="width:18.75pt;height:15.75pt" o:ole="">
                  <v:imagedata r:id="rId95" o:title=""/>
                </v:shape>
                <o:OLEObject Type="Embed" ProgID="Equation.DSMT4" ShapeID="_x0000_i1073" DrawAspect="Content" ObjectID="_1644847558" r:id="rId96"/>
              </w:object>
            </w:r>
            <w:r w:rsidRPr="002740AA">
              <w:rPr>
                <w:rFonts w:eastAsia="標楷體"/>
              </w:rPr>
              <w:t>軌域中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某原子的第一及第二游離能差異極大，則此原子最可能為乙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E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A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13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3629" w:type="dxa"/>
          </w:tcPr>
          <w:p w:rsidR="00486ACD" w:rsidRPr="0001547A" w:rsidRDefault="00486ACD" w:rsidP="00E91DD9">
            <w:pPr>
              <w:rPr>
                <w:rFonts w:eastAsia="標楷體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002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14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06600E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>
                  <wp:extent cx="1565910" cy="1230630"/>
                  <wp:effectExtent l="0" t="0" r="0" b="7620"/>
                  <wp:docPr id="31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/>
                          <pic:cNvPicPr>
                            <a:picLocks noChangeAspect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910" cy="1230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可溶於水，且溶液呈弱酸性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銅葉綠素</w:t>
            </w:r>
            <w:r w:rsidRPr="002740AA">
              <w:rPr>
                <w:rFonts w:eastAsia="標楷體"/>
              </w:rPr>
              <w:t>-</w:t>
            </w:r>
            <w:r w:rsidRPr="002740AA">
              <w:rPr>
                <w:rFonts w:eastAsia="標楷體"/>
              </w:rPr>
              <w:t>鈉鹽中銅的配位數為</w:t>
            </w:r>
            <w:r w:rsidRPr="002740AA">
              <w:rPr>
                <w:rFonts w:eastAsia="標楷體"/>
              </w:rPr>
              <w:t>6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溶於水後，銅離子會和四個水分子形成穩定化合物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銅葉綠素</w:t>
            </w:r>
            <w:r w:rsidRPr="002740AA">
              <w:rPr>
                <w:rFonts w:eastAsia="標楷體"/>
              </w:rPr>
              <w:t>-</w:t>
            </w:r>
            <w:r w:rsidRPr="002740AA">
              <w:rPr>
                <w:rFonts w:eastAsia="標楷體"/>
              </w:rPr>
              <w:t>鈉鹽溶於水後，生成的錯離子為正二價離子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每莫耳的銅葉綠素</w:t>
            </w:r>
            <w:r w:rsidRPr="002740AA">
              <w:rPr>
                <w:rFonts w:eastAsia="標楷體"/>
              </w:rPr>
              <w:t>-</w:t>
            </w:r>
            <w:r w:rsidRPr="002740AA">
              <w:rPr>
                <w:rFonts w:eastAsia="標楷體"/>
              </w:rPr>
              <w:t>鈉鹽溶於水後，可產生</w:t>
            </w:r>
            <w:r w:rsidRPr="002740AA">
              <w:rPr>
                <w:rFonts w:eastAsia="標楷體"/>
              </w:rPr>
              <w:t>3</w:t>
            </w:r>
            <w:r w:rsidRPr="002740AA">
              <w:rPr>
                <w:rFonts w:eastAsia="標楷體"/>
              </w:rPr>
              <w:t>莫耳的鈉離子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E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A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14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M</w:t>
            </w:r>
          </w:p>
        </w:tc>
        <w:tc>
          <w:tcPr>
            <w:tcW w:w="3629" w:type="dxa"/>
            <w:vAlign w:val="center"/>
          </w:tcPr>
          <w:p w:rsidR="00486ACD" w:rsidRPr="0001547A" w:rsidRDefault="00486ACD" w:rsidP="00E91DD9">
            <w:pPr>
              <w:rPr>
                <w:rFonts w:eastAsia="標楷體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15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06600E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pacing w:val="1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蔡同學為了從混合物中分離出有機化合物己，設計了一個萃取流程圖，如附圖所示。下列哪一選項，最有可能是化合物己？</w:t>
            </w:r>
          </w:p>
          <w:p w:rsidR="00486ACD" w:rsidRPr="007C21CD" w:rsidRDefault="00486ACD" w:rsidP="0006600E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>
              <w:rPr>
                <w:rFonts w:ascii="Times New Roman" w:eastAsia="標楷體" w:hAnsi="Times New Roman" w:cs="Times New Roman"/>
                <w:noProof/>
              </w:rPr>
            </w:r>
            <w:r w:rsidRPr="003F7145">
              <w:rPr>
                <w:rFonts w:ascii="Times New Roman" w:eastAsia="標楷體" w:hAnsi="Times New Roman" w:cs="Times New Roman"/>
                <w:noProof/>
              </w:rPr>
              <w:pict>
                <v:group id="群組 57" o:spid="_x0000_s1879" style="width:390.65pt;height:60.9pt;mso-position-horizontal-relative:char;mso-position-vertical-relative:line" coordorigin=",1702" coordsize="82363,1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">
                  <v:shape id="文字方塊 4" o:spid="_x0000_s1880" type="#_x0000_t202" style="position:absolute;top:6770;width:9263;height:41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TPr8MA&#10;AADcAAAADwAAAGRycy9kb3ducmV2LnhtbESPT4vCMBTE74LfITxhb5oqrC7VVEQQFwRBuwePz+b1&#10;DzYvpUlt99ubhQWPw8z8htlsB1OLJ7WusqxgPotAEGdWV1wo+EkP0y8QziNrrC2Tgl9ysE3Gow3G&#10;2vZ8oefVFyJA2MWooPS+iaV0WUkG3cw2xMHLbWvQB9kWUrfYB7ip5SKKltJgxWGhxIb2JWWPa2cU&#10;pLfqfqFTNPS+OJ3Px47wkHdKfUyG3RqEp8G/w//tb61gsfqE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TPr8MAAADcAAAADwAAAAAAAAAAAAAAAACYAgAAZHJzL2Rv&#10;d25yZXYueG1sUEsFBgAAAAAEAAQA9QAAAIgDAAAAAA==&#10;" filled="f" strokecolor="black [3213]" strokeweight="1pt">
                    <v:textbox style="mso-next-textbox:#文字方塊 4" inset="0,0,0,0">
                      <w:txbxContent>
                        <w:p w:rsidR="00486ACD" w:rsidRPr="009C0153" w:rsidRDefault="00486ACD" w:rsidP="0006600E">
                          <w:pPr>
                            <w:pStyle w:val="Web"/>
                            <w:snapToGrid w:val="0"/>
                            <w:spacing w:before="0" w:beforeAutospacing="0" w:after="0" w:afterAutospacing="0" w:line="32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C0153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sz w:val="20"/>
                              <w:szCs w:val="20"/>
                            </w:rPr>
                            <w:t>混合物</w:t>
                          </w:r>
                        </w:p>
                      </w:txbxContent>
                    </v:textbox>
                  </v:shape>
                  <v:line id="直線接點 276" o:spid="_x0000_s1881" style="position:absolute;flip:y;visibility:visible" from="9375,8727" to="19803,8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H7tsQAAADcAAAADwAAAGRycy9kb3ducmV2LnhtbESPzWrDMBCE74G+g9hCbokcE1zXjRKa&#10;QIMvPeSn98Xa2ibWypVU23n7qlDocZiZb5jNbjKdGMj51rKC1TIBQVxZ3XKt4Hp5W+QgfEDW2Fkm&#10;BXfysNs+zDZYaDvyiYZzqEWEsC9QQRNCX0jpq4YM+qXtiaP3aZ3BEKWrpXY4RrjpZJokmTTYclxo&#10;sKdDQ9Xt/G0UXN6f2w/TpbfcnnLar1z5ZY9rpeaP0+sLiEBT+A//tUutIH3K4P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wfu2xAAAANwAAAAPAAAAAAAAAAAA&#10;AAAAAKECAABkcnMvZG93bnJldi54bWxQSwUGAAAAAAQABAD5AAAAkgMAAAAA&#10;" strokecolor="black [3200]" strokeweight="1pt"/>
                  <v:shape id="文字方塊 8" o:spid="_x0000_s1882" type="#_x0000_t202" style="position:absolute;left:8832;top:5369;width:11334;height:3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2XLMMA&#10;AADcAAAADwAAAGRycy9kb3ducmV2LnhtbESPS4vCQBCE7wv+h6EFb+vEHFSio/hg2fXmC8Fbk+k8&#10;MNMTM6Nm/70jCB6LqvqKms5bU4k7Na60rGDQj0AQp1aXnCs4Hn6+xyCcR9ZYWSYF/+RgPut8TTHR&#10;9sE7uu99LgKEXYIKCu/rREqXFmTQ9W1NHLzMNgZ9kE0udYOPADeVjKNoKA2WHBYKrGlVUHrZ34wC&#10;Pl8O13xD8WZJ21+9vman8y1TqtdtFxMQnlr/Cb/bf1pBPBrB60w4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02XLMMAAADcAAAADwAAAAAAAAAAAAAAAACYAgAAZHJzL2Rv&#10;d25yZXYueG1sUEsFBgAAAAAEAAQA9QAAAIgDAAAAAA==&#10;" filled="f" stroked="f" strokeweight="1pt">
                    <v:textbox style="mso-next-textbox:#文字方塊 8" inset="0,0,0,0">
                      <w:txbxContent>
                        <w:p w:rsidR="00486ACD" w:rsidRPr="009C0153" w:rsidRDefault="00486ACD" w:rsidP="0006600E">
                          <w:pPr>
                            <w:pStyle w:val="Web"/>
                            <w:snapToGrid w:val="0"/>
                            <w:spacing w:before="0" w:beforeAutospacing="0" w:after="0" w:afterAutospacing="0" w:line="28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C0153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sz w:val="20"/>
                              <w:szCs w:val="20"/>
                            </w:rPr>
                            <w:t>水與乙醚</w:t>
                          </w:r>
                        </w:p>
                      </w:txbxContent>
                    </v:textbox>
                  </v:shape>
                  <v:line id="直線接點 278" o:spid="_x0000_s1883" style="position:absolute;visibility:visible" from="19804,5426" to="19804,1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AkMcIAAADcAAAADwAAAGRycy9kb3ducmV2LnhtbERPy4rCMBTdC/MP4Q64EU194DidpiKC&#10;IIKIjuD22txpyzQ3pYm2/r1ZCC4P550sO1OJOzWutKxgPIpAEGdWl5wrOP9uhgsQziNrrCyTggc5&#10;WKYfvQRjbVs+0v3kcxFC2MWooPC+jqV0WUEG3cjWxIH7s41BH2CTS91gG8JNJSdRNJcGSw4NBda0&#10;Lij7P92Mgs3lW/rBcXzdt4dqT9PIzc47p1T/s1v9gPDU+bf45d5qBZOvsDacCUdAp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AkMcIAAADcAAAADwAAAAAAAAAAAAAA&#10;AAChAgAAZHJzL2Rvd25yZXYueG1sUEsFBgAAAAAEAAQA+QAAAJADAAAAAA==&#10;" strokecolor="black [3200]" strokeweight="1pt">
                    <v:shadow on="t" color="black" opacity="22937f" origin=",.5" offset="0,.63889mm"/>
                  </v:line>
                  <v:shape id="直線單箭頭接點 279" o:spid="_x0000_s1884" type="#_x0000_t32" style="position:absolute;left:19887;top:5502;width:8253;height:1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F/3cEAAADcAAAADwAAAGRycy9kb3ducmV2LnhtbESP0WoCMRRE3wv+Q7iCbzVRS9WtUUpB&#10;uq+ufsBlc90s3dwsSVzXvzeFQh+HmTnD7A6j68RAIbaeNSzmCgRx7U3LjYbL+fi6ARETssHOM2l4&#10;UITDfvKyw8L4O59oqFIjMoRjgRpsSn0hZawtOYxz3xNn7+qDw5RlaKQJeM9w18mlUu/SYct5wWJP&#10;X5bqn+rmNJRjs3KVdeo7nFSpto/hrbOD1rPp+PkBItGY/sN/7dJoWK638HsmHwG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IX/dwQAAANwAAAAPAAAAAAAAAAAAAAAA&#10;AKECAABkcnMvZG93bnJldi54bWxQSwUGAAAAAAQABAD5AAAAjwMAAAAA&#10;" strokecolor="black [3200]" strokeweight="1pt">
                    <v:stroke endarrow="block"/>
                  </v:shape>
                  <v:shape id="直線單箭頭接點 280" o:spid="_x0000_s1885" type="#_x0000_t32" style="position:absolute;left:19775;top:11908;width:8272;height: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bsmMEAAADcAAAADwAAAGRycy9kb3ducmV2LnhtbERPz2vCMBS+D/wfwhN2W1MFh9TGIpWN&#10;7eDBVuj10TybYvNSmky7/345DDx+fL/zYraDuNPke8cKVkkKgrh1uudOwaX+eNuC8AFZ4+CYFPyS&#10;h2K/eMkx0+7BZ7pXoRMxhH2GCkwIYyalbw1Z9IkbiSN3dZPFEOHUST3hI4bbQa7T9F1a7Dk2GByp&#10;NNTeqh+r4DS7463UTdp05ruVn9WmqU8bpV6X82EHItAcnuJ/95dWsN7G+fFMPAJy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VuyYwQAAANwAAAAPAAAAAAAAAAAAAAAA&#10;AKECAABkcnMvZG93bnJldi54bWxQSwUGAAAAAAQABAD5AAAAjwMAAAAA&#10;" strokecolor="black [3200]" strokeweight="1pt">
                    <v:stroke endarrow="block"/>
                  </v:shape>
                  <v:shape id="文字方塊 23" o:spid="_x0000_s1886" type="#_x0000_t202" style="position:absolute;left:19585;top:1943;width:7172;height:4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3a5MUA&#10;AADcAAAADwAAAGRycy9kb3ducmV2LnhtbESPzWvCQBTE7wX/h+UJ3urGHEpIXcUPxObWqhS8PbIv&#10;H5h9m2Q3Gv/7bqHQ4zAzv2GW69E04k69qy0rWMwjEMS51TWXCi7nw2sCwnlkjY1lUvAkB+vV5GWJ&#10;qbYP/qL7yZciQNilqKDyvk2ldHlFBt3ctsTBK2xv0AfZl1L3+Ahw08g4it6kwZrDQoUt7SrKb6fB&#10;KODr7dyVGcXZlj6Pet8V39ehUGo2HTfvIDyN/j/81/7QCuJkAb9nw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PdrkxQAAANwAAAAPAAAAAAAAAAAAAAAAAJgCAABkcnMv&#10;ZG93bnJldi54bWxQSwUGAAAAAAQABAD1AAAAigMAAAAA&#10;" filled="f" stroked="f" strokeweight="1pt">
                    <v:textbox style="mso-next-textbox:#文字方塊 23" inset="0,0,0,0">
                      <w:txbxContent>
                        <w:p w:rsidR="00486ACD" w:rsidRPr="009C0153" w:rsidRDefault="00486ACD" w:rsidP="0006600E">
                          <w:pPr>
                            <w:pStyle w:val="Web"/>
                            <w:spacing w:before="0" w:beforeAutospacing="0" w:after="0" w:afterAutospacing="0" w:line="28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C0153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sz w:val="20"/>
                              <w:szCs w:val="20"/>
                            </w:rPr>
                            <w:t>水層</w:t>
                          </w:r>
                        </w:p>
                      </w:txbxContent>
                    </v:textbox>
                  </v:shape>
                  <v:shape id="文字方塊 24" o:spid="_x0000_s1887" type="#_x0000_t202" style="position:absolute;left:18627;top:7593;width:9861;height:50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SsXcQA&#10;AADcAAAADwAAAGRycy9kb3ducmV2LnhtbESPzYrCQBCE7wu+w9CCt83ECItGR1FB0IOH9efeZtok&#10;mOmJmTFGn35nYWGPRXV91TVbdKYSLTWutKxgGMUgiDOrS84VnI6bzzEI55E1VpZJwYscLOa9jxmm&#10;2j75m9qDz0WAsEtRQeF9nUrpsoIMusjWxMG72sagD7LJpW7wGeCmkkkcf0mDJYeGAmtaF5TdDg8T&#10;3mjPl9HEL61z+2uy2r1xf7ndlRr0u+UUhKfO/x//pbdaQTJO4HdMII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0rF3EAAAA3AAAAA8AAAAAAAAAAAAAAAAAmAIAAGRycy9k&#10;b3ducmV2LnhtbFBLBQYAAAAABAAEAPUAAACJAwAAAAA=&#10;" filled="f" stroked="f" strokeweight="1pt">
                    <v:textbox style="mso-next-textbox:#文字方塊 24">
                      <w:txbxContent>
                        <w:p w:rsidR="00486ACD" w:rsidRPr="009C0153" w:rsidRDefault="00486ACD" w:rsidP="0006600E">
                          <w:pPr>
                            <w:pStyle w:val="Web"/>
                            <w:spacing w:before="0" w:beforeAutospacing="0" w:after="0" w:afterAutospacing="0" w:line="28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C0153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sz w:val="20"/>
                              <w:szCs w:val="20"/>
                            </w:rPr>
                            <w:t>乙醚層</w:t>
                          </w:r>
                        </w:p>
                      </w:txbxContent>
                    </v:textbox>
                  </v:shape>
                  <v:shape id="文字方塊 27" o:spid="_x0000_s1888" type="#_x0000_t202" style="position:absolute;left:28175;top:9842;width:4183;height:41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SCZ8AA&#10;AADcAAAADwAAAGRycy9kb3ducmV2LnhtbESPzQrCMBCE74LvEFbwpqkKItUoIoiCIPhz8Lg2a1ts&#10;NqVJbX17Iwgeh5n5hlmsWlOIF1Uut6xgNIxAECdW55wquF62gxkI55E1FpZJwZscrJbdzgJjbRs+&#10;0evsUxEg7GJUkHlfxlK6JCODbmhL4uA9bGXQB1mlUlfYBLgp5DiKptJgzmEhw5I2GSXPc20UXG75&#10;/USHqG18ejgedzXh9lEr1e+16zkIT63/h3/tvVYwnk3geyYcAb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SCZ8AAAADcAAAADwAAAAAAAAAAAAAAAACYAgAAZHJzL2Rvd25y&#10;ZXYueG1sUEsFBgAAAAAEAAQA9QAAAIUDAAAAAA==&#10;" filled="f" strokecolor="black [3213]" strokeweight="1pt">
                    <v:textbox style="mso-next-textbox:#文字方塊 27" inset="0,0,0,0">
                      <w:txbxContent>
                        <w:p w:rsidR="00486ACD" w:rsidRPr="009C0153" w:rsidRDefault="00486ACD" w:rsidP="0006600E">
                          <w:pPr>
                            <w:pStyle w:val="Web"/>
                            <w:snapToGrid w:val="0"/>
                            <w:spacing w:before="0" w:beforeAutospacing="0" w:after="0" w:afterAutospacing="0" w:line="32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C0153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sz w:val="20"/>
                              <w:szCs w:val="20"/>
                            </w:rPr>
                            <w:t>乙</w:t>
                          </w:r>
                        </w:p>
                      </w:txbxContent>
                    </v:textbox>
                  </v:shape>
                  <v:shape id="文字方塊 29" o:spid="_x0000_s1889" type="#_x0000_t202" style="position:absolute;left:28155;top:3476;width:4184;height:41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aE8AA&#10;AADcAAAADwAAAGRycy9kb3ducmV2LnhtbESPzQrCMBCE74LvEFbwpqkiItUoIoiCIPhz8Lg2a1ts&#10;NqVJbX17Iwgeh5n5hlmsWlOIF1Uut6xgNIxAECdW55wquF62gxkI55E1FpZJwZscrJbdzgJjbRs+&#10;0evsUxEg7GJUkHlfxlK6JCODbmhL4uA9bGXQB1mlUlfYBLgp5DiKptJgzmEhw5I2GSXPc20UXG75&#10;/USHqG18ejgedzXh9lEr1e+16zkIT63/h3/tvVYwnk3geyYcAb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0aE8AAAADcAAAADwAAAAAAAAAAAAAAAACYAgAAZHJzL2Rvd25y&#10;ZXYueG1sUEsFBgAAAAAEAAQA9QAAAIUDAAAAAA==&#10;" filled="f" strokecolor="black [3213]" strokeweight="1pt">
                    <v:textbox style="mso-next-textbox:#文字方塊 29" inset="0,0,0,0">
                      <w:txbxContent>
                        <w:p w:rsidR="00486ACD" w:rsidRPr="00EE5D48" w:rsidRDefault="00486ACD" w:rsidP="0006600E">
                          <w:pPr>
                            <w:pStyle w:val="Web"/>
                            <w:snapToGrid w:val="0"/>
                            <w:spacing w:before="0" w:beforeAutospacing="0" w:after="0" w:afterAutospacing="0" w:line="320" w:lineRule="exact"/>
                            <w:jc w:val="center"/>
                            <w:rPr>
                              <w:rFonts w:asciiTheme="minorHAnsi" w:eastAsiaTheme="minorEastAsia" w:cstheme="min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9C0153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sz w:val="20"/>
                              <w:szCs w:val="20"/>
                            </w:rPr>
                            <w:t>甲</w:t>
                          </w:r>
                        </w:p>
                      </w:txbxContent>
                    </v:textbox>
                  </v:shape>
                  <v:line id="直線接點 285" o:spid="_x0000_s1890" style="position:absolute;flip:y;visibility:visible" from="32358,9837" to="45056,11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YV5sMAAADcAAAADwAAAGRycy9kb3ducmV2LnhtbESPT4vCMBTE78J+h/AWvGlqWaVWo6wL&#10;K148+O/+aN62xealJlmt394IgsdhZn7DzJedacSVnK8tKxgNExDEhdU1lwqOh99BBsIHZI2NZVJw&#10;Jw/LxUdvjrm2N97RdR9KESHsc1RQhdDmUvqiIoN+aFvi6P1ZZzBE6UqpHd4i3DQyTZKJNFhzXKiw&#10;pZ+KivP+3yg4bKf1yTTpObO7jFYjt7nY9ZdS/c/uewYiUBfe4Vd7oxWk2RieZ+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GFebDAAAA3AAAAA8AAAAAAAAAAAAA&#10;AAAAoQIAAGRycy9kb3ducmV2LnhtbFBLBQYAAAAABAAEAPkAAACRAwAAAAA=&#10;" strokecolor="black [3200]" strokeweight="1pt"/>
                  <v:shape id="文字方塊 34" o:spid="_x0000_s1891" type="#_x0000_t202" style="position:absolute;left:31332;top:6917;width:14821;height:6583;rotation:-67600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nJsQA&#10;AADcAAAADwAAAGRycy9kb3ducmV2LnhtbESPT2sCMRTE74LfITzBm2arrdjVKKIUeujBP+39dfPc&#10;Xbp5iUlct9++EQoeh5n5DbNcd6YRLflQW1bwNM5AEBdW11wq+Dy9jeYgQkTW2FgmBb8UYL3q95aY&#10;a3vjA7XHWIoE4ZCjgipGl0sZiooMhrF1xMk7W28wJulLqT3eEtw0cpJlM2mw5rRQoaNtRcXP8WoU&#10;yIvf4658zvyr+/7AZvrytWudUsNBt1mAiNTFR/i//a4VTOYzuJ9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0pybEAAAA3AAAAA8AAAAAAAAAAAAAAAAAmAIAAGRycy9k&#10;b3ducmV2LnhtbFBLBQYAAAAABAAEAPUAAACJAwAAAAA=&#10;" filled="f" stroked="f" strokeweight="1pt">
                    <v:textbox style="mso-next-textbox:#文字方塊 34">
                      <w:txbxContent>
                        <w:p w:rsidR="00486ACD" w:rsidRPr="009C0153" w:rsidRDefault="00486ACD" w:rsidP="0006600E">
                          <w:pPr>
                            <w:pStyle w:val="Web"/>
                            <w:spacing w:before="0" w:beforeAutospacing="0" w:after="0" w:afterAutospacing="0" w:line="280" w:lineRule="exact"/>
                            <w:rPr>
                              <w:sz w:val="18"/>
                              <w:szCs w:val="20"/>
                            </w:rPr>
                          </w:pPr>
                          <w:r w:rsidRPr="009C0153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sz w:val="18"/>
                              <w:szCs w:val="20"/>
                            </w:rPr>
                            <w:t>稀</w:t>
                          </w:r>
                          <w:r w:rsidRPr="009C0153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sz w:val="18"/>
                              <w:szCs w:val="20"/>
                            </w:rPr>
                            <w:t>HCl</w:t>
                          </w:r>
                          <w:r w:rsidRPr="009C0153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sz w:val="18"/>
                              <w:szCs w:val="20"/>
                            </w:rPr>
                            <w:t>水溶液</w:t>
                          </w:r>
                        </w:p>
                      </w:txbxContent>
                    </v:textbox>
                  </v:shape>
                  <v:line id="直線接點 287" o:spid="_x0000_s1892" style="position:absolute;visibility:visible" from="44944,5405" to="44968,12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WSoMQAAADcAAAADwAAAGRycy9kb3ducmV2LnhtbESPUWvCMBSF3wf7D+EKvmmiY1vpjDJ0&#10;DmEwmFvfL81d29nclCTa+u+NIOzxcM75DmexGmwrTuRD41jDbKpAEJfONFxp+PneTjIQISIbbB2T&#10;hjMFWC3v7xaYG9fzF532sRIJwiFHDXWMXS5lKGuyGKauI07er/MWY5K+ksZjn+C2lXOlnqTFhtNC&#10;jR2tayoP+6PVUBQhUxt8/Pvo7cP7rPJb9flWaD0eDa8vICIN8T98a++Mhnn2DNcz6QjI5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5ZKgxAAAANwAAAAPAAAAAAAAAAAA&#10;AAAAAKECAABkcnMvZG93bnJldi54bWxQSwUGAAAAAAQABAD5AAAAkgMAAAAA&#10;" strokecolor="black [3200]" strokeweight="1pt"/>
                  <v:shape id="直線單箭頭接點 289" o:spid="_x0000_s1893" type="#_x0000_t32" style="position:absolute;left:44919;top:12241;width:7650;height:2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QP+sEAAADcAAAADwAAAGRycy9kb3ducmV2LnhtbESP0WoCMRRE34X+Q7iFvmlSW0RXo0ih&#10;uK+ufsBlc90s3dwsSVzXvzeC0MdhZs4wm93oOjFQiK1nDZ8zBYK49qblRsP59DtdgogJ2WDnmTTc&#10;KcJu+zbZYGH8jY80VKkRGcKxQA02pb6QMtaWHMaZ74mzd/HBYcoyNNIEvGW46+RcqYV02HJesNjT&#10;j6X6r7o6DeXYfLnKOnUIR1Wq1X347uyg9cf7uF+DSDSm//CrXRoN8+UKnmfyEZD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9A/6wQAAANwAAAAPAAAAAAAAAAAAAAAA&#10;AKECAABkcnMvZG93bnJldi54bWxQSwUGAAAAAAQABAD5AAAAjwMAAAAA&#10;" strokecolor="black [3200]" strokeweight="1pt">
                    <v:stroke endarrow="block"/>
                  </v:shape>
                  <v:shape id="文字方塊 38" o:spid="_x0000_s1894" type="#_x0000_t202" style="position:absolute;left:44428;top:1702;width:7665;height:32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posEA&#10;AADcAAAADwAAAGRycy9kb3ducmV2LnhtbERPyW7CMBC9I/EP1lTqDZzmUEHAIKCqWm5lERK3UTxZ&#10;RDxOYmfh7+tDpR6f3r7ejqYSPbWutKzgbR6BIE6tLjlXcL18zhYgnEfWWFkmBU9ysN1MJ2tMtB34&#10;RP3Z5yKEsEtQQeF9nUjp0oIMurmtiQOX2dagD7DNpW5xCOGmknEUvUuDJYeGAms6FJQ+zp1RwPfH&#10;pcmPFB/39POlP5rsdu8ypV5fxt0KhKfR/4v/3N9aQbwM88OZc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o6aLBAAAA3AAAAA8AAAAAAAAAAAAAAAAAmAIAAGRycy9kb3du&#10;cmV2LnhtbFBLBQYAAAAABAAEAPUAAACGAwAAAAA=&#10;" filled="f" stroked="f" strokeweight="1pt">
                    <v:textbox style="mso-next-textbox:#文字方塊 38" inset="0,0,0,0">
                      <w:txbxContent>
                        <w:p w:rsidR="00486ACD" w:rsidRPr="009C0153" w:rsidRDefault="00486ACD" w:rsidP="0006600E">
                          <w:pPr>
                            <w:pStyle w:val="Web"/>
                            <w:spacing w:before="0" w:beforeAutospacing="0" w:after="0" w:afterAutospacing="0" w:line="28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C0153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sz w:val="20"/>
                              <w:szCs w:val="20"/>
                            </w:rPr>
                            <w:t>水層</w:t>
                          </w:r>
                        </w:p>
                      </w:txbxContent>
                    </v:textbox>
                  </v:shape>
                  <v:shape id="文字方塊 39" o:spid="_x0000_s1895" type="#_x0000_t202" style="position:absolute;left:44102;top:8560;width:9134;height:32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MOcUA&#10;AADcAAAADwAAAGRycy9kb3ducmV2LnhtbESPT2vCQBTE7wW/w/KE3pqNOUgbXUUtxXprjQjeHtmX&#10;P5h9G7Nrkn77bqHgcZiZ3zDL9Wga0VPnassKZlEMgji3uuZSwSn7eHkF4TyyxsYyKfghB+vV5GmJ&#10;qbYDf1N/9KUIEHYpKqi8b1MpXV6RQRfZljh4he0M+iC7UuoOhwA3jUzieC4N1hwWKmxpV1F+Pd6N&#10;Ar5cs1t5oOSwpa+9fr8V58u9UOp5Om4WIDyN/hH+b39qBcnbDP7Oh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5Ew5xQAAANwAAAAPAAAAAAAAAAAAAAAAAJgCAABkcnMv&#10;ZG93bnJldi54bWxQSwUGAAAAAAQABAD1AAAAigMAAAAA&#10;" filled="f" stroked="f" strokeweight="1pt">
                    <v:textbox style="mso-next-textbox:#文字方塊 39" inset="0,0,0,0">
                      <w:txbxContent>
                        <w:p w:rsidR="00486ACD" w:rsidRPr="009C0153" w:rsidRDefault="00486ACD" w:rsidP="0006600E">
                          <w:pPr>
                            <w:pStyle w:val="Web"/>
                            <w:spacing w:before="0" w:beforeAutospacing="0" w:after="0" w:afterAutospacing="0" w:line="28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C0153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sz w:val="20"/>
                              <w:szCs w:val="20"/>
                            </w:rPr>
                            <w:t>乙醚層</w:t>
                          </w:r>
                        </w:p>
                      </w:txbxContent>
                    </v:textbox>
                  </v:shape>
                  <v:shape id="文字方塊 40" o:spid="_x0000_s1896" type="#_x0000_t202" style="position:absolute;left:52644;top:10171;width:4183;height:41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GxIcEA&#10;AADcAAAADwAAAGRycy9kb3ducmV2LnhtbESPzarCMBSE94LvEI7gTlO7uGg1igjiBUHwZ+Hy2Bzb&#10;YnNSmtTWtzeC4HKYmW+YxaozpXhS7QrLCibjCARxanXBmYLLeTuagnAeWWNpmRS8yMFq2e8tMNG2&#10;5SM9Tz4TAcIuQQW591UipUtzMujGtiIO3t3WBn2QdSZ1jW2Am1LGUfQnDRYcFnKsaJNT+jg1RsH5&#10;WtyOtI+61mf7w2HXEG7vjVLDQbeeg/DU+V/42/7XCuJZDJ8z4Qj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xsSHBAAAA3AAAAA8AAAAAAAAAAAAAAAAAmAIAAGRycy9kb3du&#10;cmV2LnhtbFBLBQYAAAAABAAEAPUAAACGAwAAAAA=&#10;" filled="f" strokecolor="black [3213]" strokeweight="1pt">
                    <v:textbox style="mso-next-textbox:#文字方塊 40" inset="0,0,0,0">
                      <w:txbxContent>
                        <w:p w:rsidR="00486ACD" w:rsidRPr="009C0153" w:rsidRDefault="00486ACD" w:rsidP="0006600E">
                          <w:pPr>
                            <w:pStyle w:val="Web"/>
                            <w:snapToGrid w:val="0"/>
                            <w:spacing w:before="0" w:beforeAutospacing="0" w:after="0" w:afterAutospacing="0" w:line="32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C0153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sz w:val="20"/>
                              <w:szCs w:val="20"/>
                            </w:rPr>
                            <w:t>丁</w:t>
                          </w:r>
                        </w:p>
                      </w:txbxContent>
                    </v:textbox>
                  </v:shape>
                  <v:shape id="文字方塊 41" o:spid="_x0000_s1897" type="#_x0000_t202" style="position:absolute;left:52316;top:2913;width:4184;height:41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UusMA&#10;AADcAAAADwAAAGRycy9kb3ducmV2LnhtbESPT4vCMBTE74LfITxhb5rqgrjVVEQQFwRBuwePz+b1&#10;DzYvpUlt99ubhQWPw8z8htlsB1OLJ7WusqxgPotAEGdWV1wo+EkP0xUI55E11pZJwS852Cbj0QZj&#10;bXu+0PPqCxEg7GJUUHrfxFK6rCSDbmYb4uDltjXog2wLqVvsA9zUchFFS2mw4rBQYkP7krLHtTMK&#10;0lt1v9ApGnpfnM7nY0d4yDulPibDbg3C0+Df4f/2t1aw+PqE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0UusMAAADcAAAADwAAAAAAAAAAAAAAAACYAgAAZHJzL2Rv&#10;d25yZXYueG1sUEsFBgAAAAAEAAQA9QAAAIgDAAAAAA==&#10;" filled="f" strokecolor="black [3213]" strokeweight="1pt">
                    <v:textbox style="mso-next-textbox:#文字方塊 41" inset="0,0,0,0">
                      <w:txbxContent>
                        <w:p w:rsidR="00486ACD" w:rsidRPr="009C0153" w:rsidRDefault="00486ACD" w:rsidP="0006600E">
                          <w:pPr>
                            <w:pStyle w:val="Web"/>
                            <w:snapToGrid w:val="0"/>
                            <w:spacing w:before="0" w:beforeAutospacing="0" w:after="0" w:afterAutospacing="0" w:line="32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C0153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sz w:val="20"/>
                              <w:szCs w:val="20"/>
                            </w:rPr>
                            <w:t>丙</w:t>
                          </w:r>
                        </w:p>
                      </w:txbxContent>
                    </v:textbox>
                  </v:shape>
                  <v:line id="直線接點 294" o:spid="_x0000_s1898" style="position:absolute;visibility:visible" from="56646,5117" to="70436,10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6aCsUAAADcAAAADwAAAGRycy9kb3ducmV2LnhtbESPQWsCMRSE74X+h/AEb5porditUUqr&#10;RRCE2u79sXndXbt5WZLobv+9KQg9DjPzDbNc97YRF/KhdqxhMlYgiAtnai41fH1uRwsQISIbbByT&#10;hl8KsF7d3y0xM67jD7ocYykShEOGGqoY20zKUFRkMYxdS5y8b+ctxiR9KY3HLsFtI6dKzaXFmtNC&#10;hS29VlT8HM9WQ56HhXrDx9O+sw/vk9Jv1WGTaz0c9C/PICL18T98a++MhunTDP7OpCM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+6aCsUAAADcAAAADwAAAAAAAAAA&#10;AAAAAAChAgAAZHJzL2Rvd25yZXYueG1sUEsFBgAAAAAEAAQA+QAAAJMDAAAAAA==&#10;" strokecolor="black [3200]" strokeweight="1pt"/>
                  <v:shape id="文字方塊 46" o:spid="_x0000_s1899" type="#_x0000_t202" style="position:absolute;left:56455;top:3829;width:16877;height:4752;rotation:144331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/ucMA&#10;AADcAAAADwAAAGRycy9kb3ducmV2LnhtbESPT4vCMBTE74LfITzBi2i6wopWo4iwsB48+A/x9mie&#10;TbV5KU1W67ffCILHYWZ+w8wWjS3FnWpfOFbwNUhAEGdOF5wrOOx/+mMQPiBrLB2Tgid5WMzbrRmm&#10;2j14S/ddyEWEsE9RgQmhSqX0mSGLfuAq4uhdXG0xRFnnUtf4iHBbymGSjKTFguOCwYpWhrLb7s8q&#10;OLPpVcfr029O60lT0HZDK6+V6naa5RREoCZ8wu/2r1YwnHzD60w8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E/ucMAAADcAAAADwAAAAAAAAAAAAAAAACYAgAAZHJzL2Rv&#10;d25yZXYueG1sUEsFBgAAAAAEAAQA9QAAAIgDAAAAAA==&#10;" filled="f" stroked="f" strokeweight="1pt">
                    <v:textbox style="mso-next-textbox:#文字方塊 46">
                      <w:txbxContent>
                        <w:p w:rsidR="00486ACD" w:rsidRPr="00EE5D48" w:rsidRDefault="00486ACD" w:rsidP="0006600E">
                          <w:pPr>
                            <w:pStyle w:val="Web"/>
                            <w:spacing w:before="0" w:beforeAutospacing="0" w:after="0" w:afterAutospacing="0" w:line="280" w:lineRule="exact"/>
                            <w:rPr>
                              <w:sz w:val="18"/>
                              <w:szCs w:val="20"/>
                            </w:rPr>
                          </w:pPr>
                          <w:r w:rsidRPr="00EE5D48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sz w:val="18"/>
                              <w:szCs w:val="20"/>
                            </w:rPr>
                            <w:t>NaOH</w:t>
                          </w:r>
                          <w:r w:rsidRPr="00EE5D48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sz w:val="18"/>
                              <w:szCs w:val="20"/>
                            </w:rPr>
                            <w:t>與乙醚</w:t>
                          </w:r>
                        </w:p>
                      </w:txbxContent>
                    </v:textbox>
                  </v:shape>
                  <v:line id="直線接點 296" o:spid="_x0000_s1900" style="position:absolute;visibility:visible" from="70646,5803" to="70646,12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Ch5sQAAADcAAAADwAAAGRycy9kb3ducmV2LnhtbESPQWsCMRSE70L/Q3iF3jTRUrFbo4it&#10;IhQEtXt/bF53t928LEl0t//eFASPw8x8w8yXvW3EhXyoHWsYjxQI4sKZmksNX6fNcAYiRGSDjWPS&#10;8EcBlouHwRwz4zo+0OUYS5EgHDLUUMXYZlKGoiKLYeRa4uR9O28xJulLaTx2CW4bOVFqKi3WnBYq&#10;bGldUfF7PFsNeR5m6h1ffj47+7wdl36j9h+51k+P/eoNRKQ+3sO39s5omLxO4f9MOgJy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cKHmxAAAANwAAAAPAAAAAAAAAAAA&#10;AAAAAKECAABkcnMvZG93bnJldi54bWxQSwUGAAAAAAQABAD5AAAAkgMAAAAA&#10;" strokecolor="black [3200]" strokeweight="1pt"/>
                  <v:shape id="文字方塊 50" o:spid="_x0000_s1901" type="#_x0000_t202" style="position:absolute;left:69723;top:1802;width:7992;height:3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JAP8UA&#10;AADcAAAADwAAAGRycy9kb3ducmV2LnhtbESPT2vCQBTE7wW/w/IEb83GHKSmrlKV0uZmTSl4e2Rf&#10;/mD2bcyuJv32XaHgcZiZ3zCrzWhacaPeNZYVzKMYBHFhdcOVgu/8/fkFhPPIGlvLpOCXHGzWk6cV&#10;ptoO/EW3o69EgLBLUUHtfZdK6YqaDLrIdsTBK21v0AfZV1L3OAS4aWUSxwtpsOGwUGNHu5qK8/Fq&#10;FPDpnF+qjJJsS4cPvb+UP6drqdRsOr69gvA0+kf4v/2pFSTLJdzP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kkA/xQAAANwAAAAPAAAAAAAAAAAAAAAAAJgCAABkcnMv&#10;ZG93bnJldi54bWxQSwUGAAAAAAQABAD1AAAAigMAAAAA&#10;" filled="f" stroked="f" strokeweight="1pt">
                    <v:textbox style="mso-next-textbox:#文字方塊 50" inset="0,0,0,0">
                      <w:txbxContent>
                        <w:p w:rsidR="00486ACD" w:rsidRPr="009C0153" w:rsidRDefault="00486ACD" w:rsidP="0006600E">
                          <w:pPr>
                            <w:pStyle w:val="Web"/>
                            <w:spacing w:before="0" w:beforeAutospacing="0" w:after="0" w:afterAutospacing="0" w:line="28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C0153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sz w:val="20"/>
                              <w:szCs w:val="20"/>
                            </w:rPr>
                            <w:t>水層</w:t>
                          </w:r>
                        </w:p>
                      </w:txbxContent>
                    </v:textbox>
                  </v:shape>
                  <v:shape id="文字方塊 51" o:spid="_x0000_s1902" type="#_x0000_t202" style="position:absolute;left:70290;top:8520;width:7956;height:3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zuMIA&#10;AADcAAAADwAAAGRycy9kb3ducmV2LnhtbERPy2rCQBTdF/oPwxW6ayYqiKROgrYU664aKbi7ZG4e&#10;mLkTM2MS/76zKHR5OO9NNplWDNS7xrKCeRSDIC6sbrhScM4/X9cgnEfW2FomBQ9ykKXPTxtMtB35&#10;SMPJVyKEsEtQQe19l0jpipoMush2xIErbW/QB9hXUvc4hnDTykUcr6TBhkNDjR2911RcT3ejgC/X&#10;/FYdaHHY0fdef9zKn8u9VOplNm3fQHia/L/4z/2lFSzjMD+cCUdAp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Q3O4wgAAANwAAAAPAAAAAAAAAAAAAAAAAJgCAABkcnMvZG93&#10;bnJldi54bWxQSwUGAAAAAAQABAD1AAAAhwMAAAAA&#10;" filled="f" stroked="f" strokeweight="1pt">
                    <v:textbox style="mso-next-textbox:#文字方塊 51" inset="0,0,0,0">
                      <w:txbxContent>
                        <w:p w:rsidR="00486ACD" w:rsidRPr="009C0153" w:rsidRDefault="00486ACD" w:rsidP="0006600E">
                          <w:pPr>
                            <w:pStyle w:val="Web"/>
                            <w:spacing w:before="0" w:beforeAutospacing="0" w:after="0" w:afterAutospacing="0" w:line="28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C0153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sz w:val="20"/>
                              <w:szCs w:val="20"/>
                            </w:rPr>
                            <w:t>乙醚層</w:t>
                          </w:r>
                        </w:p>
                      </w:txbxContent>
                    </v:textbox>
                  </v:shape>
                  <v:shape id="文字方塊 52" o:spid="_x0000_s1903" type="#_x0000_t202" style="position:absolute;left:78179;top:10225;width:4184;height:41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i1TMMA&#10;AADcAAAADwAAAGRycy9kb3ducmV2LnhtbESPW4vCMBSE34X9D+Es+KaJK8hSTUUEWUEQvDz4eGxO&#10;L9iclCa19d9vFoR9HGbmG2a1HmwtntT6yrGG2VSBIM6cqbjQcL3sJt8gfEA2WDsmDS/ysE4/RitM&#10;jOv5RM9zKESEsE9QQxlCk0jps5Is+qlriKOXu9ZiiLItpGmxj3Bbyy+lFtJixXGhxIa2JWWPc2c1&#10;XG7V/UQHNfShOByPPx3hLu+0Hn8OmyWIQEP4D7/be6NhrmbwdyYeAZ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i1TMMAAADcAAAADwAAAAAAAAAAAAAAAACYAgAAZHJzL2Rv&#10;d25yZXYueG1sUEsFBgAAAAAEAAQA9QAAAIgDAAAAAA==&#10;" filled="f" strokecolor="black [3213]" strokeweight="1pt">
                    <v:textbox style="mso-next-textbox:#文字方塊 52" inset="0,0,0,0">
                      <w:txbxContent>
                        <w:p w:rsidR="00486ACD" w:rsidRPr="009C0153" w:rsidRDefault="00486ACD" w:rsidP="0006600E">
                          <w:pPr>
                            <w:pStyle w:val="Web"/>
                            <w:snapToGrid w:val="0"/>
                            <w:spacing w:before="0" w:beforeAutospacing="0" w:after="0" w:afterAutospacing="0" w:line="32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C0153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sz w:val="20"/>
                              <w:szCs w:val="20"/>
                            </w:rPr>
                            <w:t>己</w:t>
                          </w:r>
                        </w:p>
                      </w:txbxContent>
                    </v:textbox>
                  </v:shape>
                  <v:shape id="文字方塊 53" o:spid="_x0000_s1904" type="#_x0000_t202" style="position:absolute;left:78154;top:3569;width:4184;height:41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orO8QA&#10;AADcAAAADwAAAGRycy9kb3ducmV2LnhtbESPS2vDMBCE74X+B7GF3hqpKYTgRjYhYFowGPI49Li1&#10;1g9qrYwlx+6/rwqBHIeZ+YbZZYvtxZVG3znW8LpSIIgrZzpuNFzO+csWhA/IBnvHpOGXPGTp48MO&#10;E+NmPtL1FBoRIewT1NCGMCRS+qoli37lBuLo1W60GKIcG2lGnCPc9nKt1EZa7DgutDjQoaXq5zRZ&#10;Deev7vtIhVrm0BRl+TER5vWk9fPTsn8HEWgJ9/Ct/Wk0vKk1/J+JR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aKzvEAAAA3AAAAA8AAAAAAAAAAAAAAAAAmAIAAGRycy9k&#10;b3ducmV2LnhtbFBLBQYAAAAABAAEAPUAAACJAwAAAAA=&#10;" filled="f" strokecolor="black [3213]" strokeweight="1pt">
                    <v:textbox style="mso-next-textbox:#文字方塊 53" inset="0,0,0,0">
                      <w:txbxContent>
                        <w:p w:rsidR="00486ACD" w:rsidRPr="009C0153" w:rsidRDefault="00486ACD" w:rsidP="0006600E">
                          <w:pPr>
                            <w:pStyle w:val="Web"/>
                            <w:snapToGrid w:val="0"/>
                            <w:spacing w:before="0" w:beforeAutospacing="0" w:after="0" w:afterAutospacing="0" w:line="32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C0153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sz w:val="20"/>
                              <w:szCs w:val="20"/>
                            </w:rPr>
                            <w:t>戊</w:t>
                          </w:r>
                        </w:p>
                      </w:txbxContent>
                    </v:textbox>
                  </v:shape>
                  <v:shape id="直線單箭頭接點 170" o:spid="_x0000_s1905" type="#_x0000_t32" style="position:absolute;left:44919;top:5370;width:7351;height:1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63PMEAAADcAAAADwAAAGRycy9kb3ducmV2LnhtbESPQU/DMAyF70j8h8hI3GjCQMC6ZdOE&#10;hOh1hR9gNV5TrXGqJHTdv8cHJG623vN7n7f7JYxqppSHyBYeKwOKuItu4N7C99fHwxuoXJAdjpHJ&#10;wpUy7He3N1usXbzwkea29EpCONdowZcy1VrnzlPAXMWJWLRTTAGLrKnXLuFFwsOoV8a86IADS4PH&#10;id49def2J1holv4ptD6Yz3Q0jVlf5+fRz9be3y2HDahCS/k3/103TvBfBV+ekQn0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Prc8wQAAANwAAAAPAAAAAAAAAAAAAAAA&#10;AKECAABkcnMvZG93bnJldi54bWxQSwUGAAAAAAQABAD5AAAAjwMAAAAA&#10;" strokecolor="black [3200]" strokeweight="1pt">
                    <v:stroke endarrow="block"/>
                  </v:shape>
                  <v:shape id="直線單箭頭接點 171" o:spid="_x0000_s1906" type="#_x0000_t32" style="position:absolute;left:70574;top:5646;width:7351;height:1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ISp78AAADcAAAADwAAAGRycy9kb3ducmV2LnhtbERPzWoCMRC+C75DGKE3Taxi29UopSDd&#10;q6sPMGymm8XNZEnSdX37piB4m4/vd3aH0XVioBBbzxqWCwWCuPam5UbD5Xycv4OICdlg55k03CnC&#10;YT+d7LAw/sYnGqrUiBzCsUANNqW+kDLWlhzGhe+JM/fjg8OUYWikCXjL4a6Tr0ptpMOWc4PFnr4s&#10;1dfq12kox2blKuvUdzipUn3ch3VnB61fZuPnFkSiMT3FD3dp8vy3Jfw/ky+Q+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HISp78AAADcAAAADwAAAAAAAAAAAAAAAACh&#10;AgAAZHJzL2Rvd25yZXYueG1sUEsFBgAAAAAEAAQA+QAAAI0DAAAAAA==&#10;" strokecolor="black [3200]" strokeweight="1pt">
                    <v:stroke endarrow="block"/>
                  </v:shape>
                  <v:shape id="直線單箭頭接點 172" o:spid="_x0000_s1907" type="#_x0000_t32" style="position:absolute;left:70574;top:12238;width:7351;height:2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CM0L8AAADcAAAADwAAAGRycy9kb3ducmV2LnhtbERPzWoCMRC+C32HMII3TdRi29UopSDd&#10;q6sPMGymm8XNZEnSdX17Uyh4m4/vd3aH0XVioBBbzxqWCwWCuPam5UbD5Xycv4OICdlg55k03CnC&#10;Yf8y2WFh/I1PNFSpETmEY4EabEp9IWWsLTmMC98TZ+7HB4cpw9BIE/CWw10nV0ptpMOWc4PFnr4s&#10;1dfq12kox2btKuvUdzipUn3ch9fODlrPpuPnFkSiMT3F/+7S5PlvK/h7Jl8g9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KCM0L8AAADcAAAADwAAAAAAAAAAAAAAAACh&#10;AgAAZHJzL2Rvd25yZXYueG1sUEsFBgAAAAAEAAQA+QAAAI0DAAAAAA==&#10;" strokecolor="black [3200]" strokeweight="1pt">
                    <v:stroke endarrow="block"/>
                  </v:shape>
                  <w10:wrap type="none"/>
                  <w10:anchorlock/>
                </v:group>
              </w:pic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noProof/>
              </w:rPr>
              <w:drawing>
                <wp:inline distT="0" distB="0" distL="0" distR="0">
                  <wp:extent cx="719455" cy="528955"/>
                  <wp:effectExtent l="0" t="0" r="4445" b="4445"/>
                  <wp:docPr id="40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52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noProof/>
              </w:rPr>
              <w:drawing>
                <wp:inline distT="0" distB="0" distL="0" distR="0">
                  <wp:extent cx="719455" cy="467995"/>
                  <wp:effectExtent l="0" t="0" r="4445" b="8255"/>
                  <wp:docPr id="41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noProof/>
              </w:rPr>
              <w:drawing>
                <wp:inline distT="0" distB="0" distL="0" distR="0">
                  <wp:extent cx="719455" cy="334645"/>
                  <wp:effectExtent l="0" t="0" r="4445" b="8255"/>
                  <wp:docPr id="42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noProof/>
              </w:rPr>
              <w:drawing>
                <wp:inline distT="0" distB="0" distL="0" distR="0">
                  <wp:extent cx="719455" cy="467995"/>
                  <wp:effectExtent l="0" t="0" r="4445" b="8255"/>
                  <wp:docPr id="43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noProof/>
              </w:rPr>
              <w:drawing>
                <wp:inline distT="0" distB="0" distL="0" distR="0">
                  <wp:extent cx="719455" cy="467995"/>
                  <wp:effectExtent l="0" t="0" r="4445" b="8255"/>
                  <wp:docPr id="44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B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A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15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3629" w:type="dxa"/>
            <w:vAlign w:val="center"/>
          </w:tcPr>
          <w:p w:rsidR="00486ACD" w:rsidRPr="0001547A" w:rsidRDefault="00486ACD" w:rsidP="00E91DD9">
            <w:pPr>
              <w:pStyle w:val="Web"/>
              <w:rPr>
                <w:rFonts w:ascii="Times New Roman" w:hAnsi="Times New Roman" w:cs="Times New Roman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002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16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分子的鍵結及構造有極大的差異，也有一些原則可以推測。下列相關的推論及敘述，哪一項正確？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臭氧的分子式為</w:t>
            </w:r>
            <w:r w:rsidRPr="002740AA">
              <w:rPr>
                <w:rFonts w:eastAsia="標楷體"/>
                <w:position w:val="-6"/>
              </w:rPr>
              <w:object w:dxaOrig="300" w:dyaOrig="320">
                <v:shape id="_x0000_i1075" type="#_x0000_t75" style="width:14.25pt;height:16.5pt" o:ole="">
                  <v:imagedata r:id="rId103" o:title=""/>
                </v:shape>
                <o:OLEObject Type="Embed" ProgID="Equation.DSMT4" ShapeID="_x0000_i1075" DrawAspect="Content" ObjectID="_1644847559" r:id="rId104"/>
              </w:object>
            </w:r>
            <w:r w:rsidRPr="002740AA">
              <w:rPr>
                <w:rFonts w:eastAsia="標楷體"/>
              </w:rPr>
              <w:t>，為直線形分子，具共振結構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position w:val="-6"/>
              </w:rPr>
              <w:object w:dxaOrig="560" w:dyaOrig="320">
                <v:shape id="_x0000_i1076" type="#_x0000_t75" style="width:28.5pt;height:16.5pt" o:ole="">
                  <v:imagedata r:id="rId105" o:title=""/>
                </v:shape>
                <o:OLEObject Type="Embed" ProgID="Equation.DSMT4" ShapeID="_x0000_i1076" DrawAspect="Content" ObjectID="_1644847560" r:id="rId106"/>
              </w:object>
            </w:r>
            <w:r w:rsidRPr="002740AA">
              <w:rPr>
                <w:rFonts w:eastAsia="標楷體"/>
              </w:rPr>
              <w:t>與</w:t>
            </w:r>
            <w:r w:rsidRPr="002740AA">
              <w:rPr>
                <w:rFonts w:eastAsia="標楷體"/>
                <w:position w:val="-6"/>
              </w:rPr>
              <w:object w:dxaOrig="540" w:dyaOrig="320">
                <v:shape id="_x0000_i1077" type="#_x0000_t75" style="width:27.75pt;height:16.5pt" o:ole="">
                  <v:imagedata r:id="rId107" o:title=""/>
                </v:shape>
                <o:OLEObject Type="Embed" ProgID="Equation.DSMT4" ShapeID="_x0000_i1077" DrawAspect="Content" ObjectID="_1644847561" r:id="rId108"/>
              </w:object>
            </w:r>
            <w:r w:rsidRPr="002740AA">
              <w:rPr>
                <w:rFonts w:eastAsia="標楷體"/>
              </w:rPr>
              <w:t>，具有相同數目的孤電子對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下列分子均符合八隅體：</w:t>
            </w:r>
            <w:r w:rsidRPr="002740AA">
              <w:rPr>
                <w:rFonts w:eastAsia="標楷體"/>
                <w:position w:val="-10"/>
              </w:rPr>
              <w:object w:dxaOrig="420" w:dyaOrig="320">
                <v:shape id="_x0000_i1078" type="#_x0000_t75" style="width:21pt;height:16.5pt" o:ole="">
                  <v:imagedata r:id="rId109" o:title=""/>
                </v:shape>
                <o:OLEObject Type="Embed" ProgID="Equation.DSMT4" ShapeID="_x0000_i1078" DrawAspect="Content" ObjectID="_1644847562" r:id="rId110"/>
              </w:object>
            </w:r>
            <w:r w:rsidRPr="002740AA">
              <w:rPr>
                <w:rFonts w:eastAsia="標楷體"/>
              </w:rPr>
              <w:t>、</w:t>
            </w:r>
            <w:r w:rsidRPr="002740AA">
              <w:rPr>
                <w:rFonts w:eastAsia="標楷體"/>
                <w:position w:val="-10"/>
              </w:rPr>
              <w:object w:dxaOrig="440" w:dyaOrig="320">
                <v:shape id="_x0000_i1079" type="#_x0000_t75" style="width:21.75pt;height:16.5pt" o:ole="">
                  <v:imagedata r:id="rId111" o:title=""/>
                </v:shape>
                <o:OLEObject Type="Embed" ProgID="Equation.DSMT4" ShapeID="_x0000_i1079" DrawAspect="Content" ObjectID="_1644847563" r:id="rId112"/>
              </w:object>
            </w:r>
            <w:r w:rsidRPr="002740AA">
              <w:rPr>
                <w:rFonts w:eastAsia="標楷體"/>
              </w:rPr>
              <w:t>、</w:t>
            </w:r>
            <w:r w:rsidRPr="002740AA">
              <w:rPr>
                <w:rFonts w:eastAsia="標楷體"/>
                <w:position w:val="-10"/>
              </w:rPr>
              <w:object w:dxaOrig="480" w:dyaOrig="320">
                <v:shape id="_x0000_i1080" type="#_x0000_t75" style="width:24.75pt;height:16.5pt" o:ole="">
                  <v:imagedata r:id="rId113" o:title=""/>
                </v:shape>
                <o:OLEObject Type="Embed" ProgID="Equation.DSMT4" ShapeID="_x0000_i1080" DrawAspect="Content" ObjectID="_1644847564" r:id="rId114"/>
              </w:objec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下列分子的鍵角大小依序為：</w:t>
            </w:r>
            <w:r w:rsidRPr="002740AA">
              <w:rPr>
                <w:rFonts w:eastAsia="標楷體"/>
                <w:position w:val="-10"/>
              </w:rPr>
              <w:object w:dxaOrig="460" w:dyaOrig="320">
                <v:shape id="_x0000_i1081" type="#_x0000_t75" style="width:24pt;height:16.5pt" o:ole="">
                  <v:imagedata r:id="rId115" o:title=""/>
                </v:shape>
                <o:OLEObject Type="Embed" ProgID="Equation.DSMT4" ShapeID="_x0000_i1081" DrawAspect="Content" ObjectID="_1644847565" r:id="rId116"/>
              </w:object>
            </w:r>
            <w:r w:rsidRPr="002740AA">
              <w:rPr>
                <w:rFonts w:eastAsia="標楷體"/>
              </w:rPr>
              <w:t>＞</w:t>
            </w:r>
            <w:r w:rsidRPr="002740AA">
              <w:rPr>
                <w:rFonts w:eastAsia="標楷體"/>
                <w:position w:val="-10"/>
              </w:rPr>
              <w:object w:dxaOrig="480" w:dyaOrig="320">
                <v:shape id="_x0000_i1082" type="#_x0000_t75" style="width:24.75pt;height:16.5pt" o:ole="">
                  <v:imagedata r:id="rId117" o:title=""/>
                </v:shape>
                <o:OLEObject Type="Embed" ProgID="Equation.DSMT4" ShapeID="_x0000_i1082" DrawAspect="Content" ObjectID="_1644847566" r:id="rId118"/>
              </w:object>
            </w:r>
            <w:r w:rsidRPr="002740AA">
              <w:rPr>
                <w:rFonts w:eastAsia="標楷體"/>
              </w:rPr>
              <w:t>＞</w:t>
            </w:r>
            <w:r w:rsidRPr="002740AA">
              <w:rPr>
                <w:rFonts w:eastAsia="標楷體"/>
                <w:position w:val="-10"/>
              </w:rPr>
              <w:object w:dxaOrig="480" w:dyaOrig="320">
                <v:shape id="_x0000_i1083" type="#_x0000_t75" style="width:24.75pt;height:16.5pt" o:ole="">
                  <v:imagedata r:id="rId119" o:title=""/>
                </v:shape>
                <o:OLEObject Type="Embed" ProgID="Equation.DSMT4" ShapeID="_x0000_i1083" DrawAspect="Content" ObjectID="_1644847567" r:id="rId120"/>
              </w:objec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下列分子均為平面形構造：</w:t>
            </w:r>
            <w:r w:rsidRPr="002740AA">
              <w:rPr>
                <w:rFonts w:eastAsia="標楷體"/>
                <w:position w:val="-10"/>
              </w:rPr>
              <w:object w:dxaOrig="1180" w:dyaOrig="320">
                <v:shape id="_x0000_i1084" type="#_x0000_t75" style="width:59.25pt;height:15.75pt" o:ole="">
                  <v:imagedata r:id="rId121" o:title=""/>
                </v:shape>
                <o:OLEObject Type="Embed" ProgID="Equation.DSMT4" ShapeID="_x0000_i1084" DrawAspect="Content" ObjectID="_1644847568" r:id="rId122"/>
              </w:object>
            </w:r>
            <w:r w:rsidRPr="002740AA">
              <w:rPr>
                <w:rFonts w:eastAsia="標楷體"/>
              </w:rPr>
              <w:t>、</w:t>
            </w:r>
            <w:r w:rsidRPr="002740AA">
              <w:rPr>
                <w:rFonts w:eastAsia="標楷體"/>
                <w:position w:val="-10"/>
              </w:rPr>
              <w:object w:dxaOrig="840" w:dyaOrig="320">
                <v:shape id="_x0000_i1085" type="#_x0000_t75" style="width:42pt;height:15.75pt" o:ole="">
                  <v:imagedata r:id="rId123" o:title=""/>
                </v:shape>
                <o:OLEObject Type="Embed" ProgID="Equation.DSMT4" ShapeID="_x0000_i1085" DrawAspect="Content" ObjectID="_1644847569" r:id="rId124"/>
              </w:object>
            </w:r>
            <w:r w:rsidRPr="002740AA">
              <w:rPr>
                <w:rFonts w:eastAsia="標楷體"/>
              </w:rPr>
              <w:t>、</w:t>
            </w:r>
            <w:r w:rsidRPr="002740AA">
              <w:rPr>
                <w:rFonts w:eastAsia="標楷體"/>
                <w:position w:val="-10"/>
              </w:rPr>
              <w:object w:dxaOrig="620" w:dyaOrig="320">
                <v:shape id="_x0000_i1086" type="#_x0000_t75" style="width:30.75pt;height:16.5pt" o:ole="">
                  <v:imagedata r:id="rId125" o:title=""/>
                </v:shape>
                <o:OLEObject Type="Embed" ProgID="Equation.DSMT4" ShapeID="_x0000_i1086" DrawAspect="Content" ObjectID="_1644847570" r:id="rId126"/>
              </w:objec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D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A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11-0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16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3629" w:type="dxa"/>
            <w:vAlign w:val="center"/>
          </w:tcPr>
          <w:p w:rsidR="00486ACD" w:rsidRPr="0001547A" w:rsidRDefault="00486ACD" w:rsidP="00E91DD9">
            <w:pPr>
              <w:ind w:leftChars="-39" w:left="-89" w:hangingChars="2" w:hanging="5"/>
              <w:rPr>
                <w:rFonts w:eastAsia="標楷體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002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17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某化學反應式為：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X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＋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Y → P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＋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Q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，化學反應路徑描述如圖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5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所示。已知其反應速率定律式為：</w:t>
            </w:r>
            <w:r w:rsidRPr="007C21CD">
              <w:rPr>
                <w:rFonts w:ascii="Times New Roman" w:eastAsia="標楷體" w:hAnsi="Times New Roman" w:cs="Times New Roman"/>
                <w:spacing w:val="10"/>
                <w:position w:val="-12"/>
              </w:rPr>
              <w:object w:dxaOrig="2180" w:dyaOrig="360">
                <v:shape id="_x0000_i1088" type="#_x0000_t75" style="width:109.5pt;height:18pt" o:ole="">
                  <v:imagedata r:id="rId127" o:title=""/>
                </v:shape>
                <o:OLEObject Type="Embed" ProgID="Equation.DSMT4" ShapeID="_x0000_i1088" DrawAspect="Content" ObjectID="_1644847571" r:id="rId128"/>
              </w:objec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。下列有關此反應的敘述，哪些正確？</w:t>
            </w:r>
          </w:p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3F7145">
              <w:rPr>
                <w:rFonts w:ascii="Times New Roman" w:eastAsia="標楷體" w:hAnsi="Times New Roman" w:cs="Times New Roman"/>
                <w:noProof/>
                <w:spacing w:val="10"/>
              </w:rPr>
            </w:r>
            <w:r w:rsidRPr="003F7145">
              <w:rPr>
                <w:rFonts w:ascii="Times New Roman" w:eastAsia="標楷體" w:hAnsi="Times New Roman" w:cs="Times New Roman"/>
                <w:noProof/>
                <w:spacing w:val="10"/>
              </w:rPr>
              <w:pict>
                <v:group id="_x0000_s1977" style="width:151.7pt;height:99.75pt;mso-position-horizontal-relative:char;mso-position-vertical-relative:line" coordsize="18334,12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">
                  <v:shape id="圖片 58" o:spid="_x0000_s1978" type="#_x0000_t75" style="position:absolute;left:953;top:823;width:16942;height:1036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y1Ha+AAAA2wAAAA8AAABkcnMvZG93bnJldi54bWxET02LwjAQvS/4H8II3tZUxVWrUUQQxJtV&#10;8To2Y1tsJqGJWv+9OQh7fLzvxao1tXhS4yvLCgb9BARxbnXFhYLTcfs7BeEDssbaMil4k4fVsvOz&#10;wFTbFx/omYVCxBD2KSooQ3CplD4vyaDvW0ccuZttDIYIm0LqBl8x3NRymCR/0mDFsaFER5uS8nv2&#10;MAqS6/FerEfuvJ1cwn7jsmw0m1ZK9brteg4iUBv+xV/3TisYx7HxS/wBcvk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4y1Ha+AAAA2wAAAA8AAAAAAAAAAAAAAAAAnwIAAGRy&#10;cy9kb3ducmV2LnhtbFBLBQYAAAAABAAEAPcAAACKAwAAAAA=&#10;">
                    <v:imagedata r:id="rId129" o:title="" grayscale="t"/>
                    <v:path arrowok="t"/>
                  </v:shape>
                  <v:shape id="文字方塊 2" o:spid="_x0000_s1979" type="#_x0000_t202" style="position:absolute;left:7239;top:10616;width:5892;height:1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xSx8EA&#10;AADbAAAADwAAAGRycy9kb3ducmV2LnhtbESPQYvCMBSE74L/ITzBi2haQdFqFFkUxNuqF2+P5tkW&#10;m5fSZNvqrzeCsMdhZr5h1tvOlKKh2hWWFcSTCARxanXBmYLr5TBegHAeWWNpmRQ8ycF20++tMdG2&#10;5V9qzj4TAcIuQQW591UipUtzMugmtiIO3t3WBn2QdSZ1jW2Am1JOo2guDRYcFnKs6Cen9HH+Mwrm&#10;3b4anZY0bV9p2fDtFceeYqWGg263AuGp8//hb/uoFcyW8PkSf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8UsfBAAAA2wAAAA8AAAAAAAAAAAAAAAAAmAIAAGRycy9kb3du&#10;cmV2LnhtbFBLBQYAAAAABAAEAPUAAACGAwAAAAA=&#10;" filled="f" stroked="f">
                    <v:textbox style="mso-fit-shape-to-text:t" inset="0,0,0,0">
                      <w:txbxContent>
                        <w:p w:rsidR="00486ACD" w:rsidRPr="009E0E3D" w:rsidRDefault="00486ACD" w:rsidP="0006600E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E0E3D">
                            <w:rPr>
                              <w:rFonts w:hint="eastAsia"/>
                              <w:sz w:val="20"/>
                              <w:szCs w:val="20"/>
                            </w:rPr>
                            <w:t>反應方向</w:t>
                          </w:r>
                        </w:p>
                      </w:txbxContent>
                    </v:textbox>
                  </v:shape>
                  <v:shape id="文字方塊 2" o:spid="_x0000_s1980" type="#_x0000_t202" style="position:absolute;left:9185;width:6188;height:1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ox58AA&#10;AADbAAAADwAAAGRycy9kb3ducmV2LnhtbERPTWuDQBC9F/Iflgn0UuJqDtIYNyGEFkpvtb30NrgT&#10;lbiz4m7U5td3DoUeH++7PC6uVxONofNsIEtSUMS1tx03Br4+XzfPoEJEtth7JgM/FOB4WD2UWFg/&#10;8wdNVWyUhHAo0EAb41BoHeqWHIbED8TCXfzoMAocG21HnCXc9Xqbprl22LE0tDjQuaX6Wt2cgXx5&#10;GZ7ed7Sd73U/8fc9yyJlxjyul9MeVKQl/ov/3G9WfLJevsgP0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2ox58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486ACD" w:rsidRPr="009E0E3D" w:rsidRDefault="00486ACD" w:rsidP="0006600E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E0E3D">
                            <w:rPr>
                              <w:rFonts w:hint="eastAsia"/>
                              <w:sz w:val="20"/>
                              <w:szCs w:val="20"/>
                            </w:rPr>
                            <w:t>活化複合物</w:t>
                          </w:r>
                        </w:p>
                      </w:txbxContent>
                    </v:textbox>
                  </v:shape>
                  <v:shape id="文字方塊 2" o:spid="_x0000_s1981" type="#_x0000_t202" style="position:absolute;left:3469;top:7972;width:3946;height:1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aUfMEA&#10;AADbAAAADwAAAGRycy9kb3ducmV2LnhtbESPQYvCMBSE74L/ITxhL6JpPIhWo4i4sHhb9eLt0Tzb&#10;YvNSmth2/fVmQfA4zHwzzHrb20q01PjSsQY1TUAQZ86UnGu4nL8nCxA+IBusHJOGP/Kw3QwHa0yN&#10;6/iX2lPIRSxhn6KGIoQ6ldJnBVn0U1cTR+/mGoshyiaXpsEulttKzpJkLi2WHBcKrGlfUHY/PayG&#10;eX+ox8clzbpnVrV8fSoVSGn9Nep3KxCB+vAJv+kfEzkF/1/i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mlHzBAAAA2wAAAA8AAAAAAAAAAAAAAAAAmAIAAGRycy9kb3du&#10;cmV2LnhtbFBLBQYAAAAABAAEAPUAAACGAwAAAAA=&#10;" filled="f" stroked="f">
                    <v:textbox style="mso-fit-shape-to-text:t" inset="0,0,0,0">
                      <w:txbxContent>
                        <w:p w:rsidR="00486ACD" w:rsidRPr="009E0E3D" w:rsidRDefault="00486ACD" w:rsidP="0006600E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E0E3D">
                            <w:rPr>
                              <w:rFonts w:hint="eastAsia"/>
                              <w:sz w:val="20"/>
                              <w:szCs w:val="20"/>
                            </w:rPr>
                            <w:t>X</w:t>
                          </w:r>
                          <w:r w:rsidRPr="009E0E3D">
                            <w:rPr>
                              <w:sz w:val="20"/>
                              <w:szCs w:val="20"/>
                            </w:rPr>
                            <w:t>＋</w:t>
                          </w:r>
                          <w:r w:rsidRPr="009E0E3D">
                            <w:rPr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shape id="文字方塊 2" o:spid="_x0000_s1982" type="#_x0000_t202" style="position:absolute;left:15687;top:5371;width:2647;height:1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QKC8IA&#10;AADbAAAADwAAAGRycy9kb3ducmV2LnhtbESPQWuDQBSE74H8h+UVegl11YM01lVKaKH0ljSX3B7u&#10;i0rct+Ju1frru4FCj8PMN8MU1WJ6MdHoOssKkigGQVxb3XGj4Pz1/vQMwnlkjb1lUvBDDqpyuykw&#10;13bmI00n34hQwi5HBa33Qy6lq1sy6CI7EAfvakeDPsixkXrEOZSbXqZxnEmDHYeFFgc6tFTfTt9G&#10;Qba8DbvPPaXzWvcTX9Yk8ZQo9fiwvL6A8LT4//Af/aEDl8L9S/g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9AoLwgAAANsAAAAPAAAAAAAAAAAAAAAAAJgCAABkcnMvZG93&#10;bnJldi54bWxQSwUGAAAAAAQABAD1AAAAhwMAAAAA&#10;" filled="f" stroked="f">
                    <v:textbox style="mso-fit-shape-to-text:t" inset="0,0,0,0">
                      <w:txbxContent>
                        <w:p w:rsidR="00486ACD" w:rsidRPr="009E0E3D" w:rsidRDefault="00486ACD" w:rsidP="0006600E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E0E3D">
                            <w:rPr>
                              <w:rFonts w:hint="eastAsia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文字方塊 2" o:spid="_x0000_s1983" type="#_x0000_t202" style="position:absolute;left:11566;top:5414;width:2641;height:1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ivkMMA&#10;AADbAAAADwAAAGRycy9kb3ducmV2LnhtbESPQWvCQBSE74L/YXlCL1I3SSHY1FVEWii9Gb14e2Rf&#10;k2D2bciuSZpf3xUEj8PMN8NsdqNpRE+dqy0riFcRCOLC6ppLBefT1+sahPPIGhvLpOCPHOy289kG&#10;M20HPlKf+1KEEnYZKqi8bzMpXVGRQbeyLXHwfm1n0AfZlVJ3OIRy08gkilJpsOawUGFLh4qKa34z&#10;CtLxs13+vFMyTEXT82WKY0+xUi+Lcf8BwtPon+EH/a0D9wb3L+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ivkMMAAADbAAAADwAAAAAAAAAAAAAAAACYAgAAZHJzL2Rv&#10;d25yZXYueG1sUEsFBgAAAAAEAAQA9QAAAIgDAAAAAA==&#10;" filled="f" stroked="f">
                    <v:textbox style="mso-fit-shape-to-text:t" inset="0,0,0,0">
                      <w:txbxContent>
                        <w:p w:rsidR="00486ACD" w:rsidRPr="009E0E3D" w:rsidRDefault="00486ACD" w:rsidP="0006600E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E0E3D">
                            <w:rPr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字方塊 2" o:spid="_x0000_s1984" type="#_x0000_t202" style="position:absolute;top:2601;width:1450;height:57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epvcEA&#10;AADcAAAADwAAAGRycy9kb3ducmV2LnhtbESPQYvCMBSE78L+h/AWvGmioEhtKiIseJNVYa+P5tlW&#10;m5eSZGvdX28EYY/DzHzD5JvBtqInHxrHGmZTBYK4dKbhSsP59DVZgQgR2WDrmDQ8KMCm+BjlmBl3&#10;52/qj7ESCcIhQw11jF0mZShrshimriNO3sV5izFJX0nj8Z7gtpVzpZbSYsNpocaOdjWVt+Ov1bDF&#10;8uLoxz/UWcm/69CvDuEWtB5/Dts1iEhD/A+/23ujYb5YwutMOgKy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Hqb3BAAAA3AAAAA8AAAAAAAAAAAAAAAAAmAIAAGRycy9kb3du&#10;cmV2LnhtbFBLBQYAAAAABAAEAPUAAACGAwAAAAA=&#10;" filled="f" stroked="f">
                    <v:textbox style="layout-flow:vertical;mso-layout-flow-alt:bottom-to-top;mso-fit-shape-to-text:t" inset="0,0,0,0">
                      <w:txbxContent>
                        <w:p w:rsidR="00486ACD" w:rsidRPr="009E0E3D" w:rsidRDefault="00486ACD" w:rsidP="0006600E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E0E3D">
                            <w:rPr>
                              <w:rFonts w:hint="eastAsia"/>
                              <w:sz w:val="20"/>
                              <w:szCs w:val="20"/>
                            </w:rPr>
                            <w:t>能量</w:t>
                          </w:r>
                        </w:p>
                      </w:txbxContent>
                    </v:textbox>
                  </v:shape>
                  <v:shape id="文字方塊 2" o:spid="_x0000_s1985" type="#_x0000_t202" style="position:absolute;left:14606;top:1688;width:3504;height:1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x/sQA&#10;AADcAAAADwAAAGRycy9kb3ducmV2LnhtbESPS4vCQBCE78L+h6GFvYhOEvCVdZRFdkG8+bh4azK9&#10;STDTEzJjkvXXO4Lgsaiqr6jVpjeVaKlxpWUF8SQCQZxZXXKu4Hz6HS9AOI+ssbJMCv7JwWb9MVhh&#10;qm3HB2qPPhcBwi5FBYX3dSqlywoy6Ca2Jg7en20M+iCbXOoGuwA3lUyiaCYNlhwWCqxpW1B2Pd6M&#10;gln/U4/2S0q6e1a1fLnHsadYqc9h//0FwlPv3+FXe6cVJNM5PM+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ncf7EAAAA3AAAAA8AAAAAAAAAAAAAAAAAmAIAAGRycy9k&#10;b3ducmV2LnhtbFBLBQYAAAAABAAEAPUAAACJAwAAAAA=&#10;" filled="f" stroked="f">
                    <v:textbox style="mso-fit-shape-to-text:t" inset="0,0,0,0">
                      <w:txbxContent>
                        <w:p w:rsidR="00486ACD" w:rsidRPr="009E0E3D" w:rsidRDefault="00486ACD" w:rsidP="0006600E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E0E3D">
                            <w:rPr>
                              <w:rFonts w:hint="eastAsia"/>
                              <w:sz w:val="20"/>
                              <w:szCs w:val="20"/>
                            </w:rPr>
                            <w:t>P</w:t>
                          </w:r>
                          <w:r w:rsidRPr="009E0E3D">
                            <w:rPr>
                              <w:sz w:val="20"/>
                              <w:szCs w:val="20"/>
                            </w:rPr>
                            <w:t>＋</w:t>
                          </w:r>
                          <w:r w:rsidRPr="009E0E3D">
                            <w:rPr>
                              <w:sz w:val="20"/>
                              <w:szCs w:val="20"/>
                            </w:rPr>
                            <w:t>Q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lastRenderedPageBreak/>
              <w:t>此反應為一級反應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逆向反應的活化能為</w:t>
            </w:r>
            <w:r w:rsidRPr="002740AA">
              <w:rPr>
                <w:rFonts w:eastAsia="標楷體"/>
              </w:rPr>
              <w:t>a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此化學反應為吸熱反應，反應熱</w:t>
            </w:r>
            <w:r w:rsidRPr="002740AA">
              <w:rPr>
                <w:rFonts w:eastAsia="標楷體"/>
                <w:position w:val="-6"/>
              </w:rPr>
              <w:object w:dxaOrig="840" w:dyaOrig="260">
                <v:shape id="_x0000_i1089" type="#_x0000_t75" style="width:42pt;height:13.5pt" o:ole="">
                  <v:imagedata r:id="rId130" o:title=""/>
                </v:shape>
                <o:OLEObject Type="Embed" ProgID="Equation.DSMT4" ShapeID="_x0000_i1089" DrawAspect="Content" ObjectID="_1644847572" r:id="rId131"/>
              </w:objec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由化學反應式即可推知反應速率定律式為</w:t>
            </w:r>
            <w:r w:rsidRPr="002740AA">
              <w:rPr>
                <w:rFonts w:eastAsia="標楷體"/>
                <w:position w:val="-12"/>
              </w:rPr>
              <w:object w:dxaOrig="859" w:dyaOrig="360">
                <v:shape id="_x0000_i1090" type="#_x0000_t75" style="width:43.5pt;height:18pt" o:ole="">
                  <v:imagedata r:id="rId132" o:title=""/>
                </v:shape>
                <o:OLEObject Type="Embed" ProgID="Equation.DSMT4" ShapeID="_x0000_i1090" DrawAspect="Content" ObjectID="_1644847573" r:id="rId133"/>
              </w:objec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將反應物</w:t>
            </w:r>
            <w:r w:rsidRPr="002740AA">
              <w:rPr>
                <w:rFonts w:eastAsia="標楷體"/>
              </w:rPr>
              <w:t>X</w:t>
            </w:r>
            <w:r w:rsidRPr="002740AA">
              <w:rPr>
                <w:rFonts w:eastAsia="標楷體"/>
              </w:rPr>
              <w:t>與</w:t>
            </w:r>
            <w:r w:rsidRPr="002740AA">
              <w:rPr>
                <w:rFonts w:eastAsia="標楷體"/>
              </w:rPr>
              <w:t>Y</w:t>
            </w:r>
            <w:r w:rsidRPr="002740AA">
              <w:rPr>
                <w:rFonts w:eastAsia="標楷體"/>
              </w:rPr>
              <w:t>的初始濃度增為原來的兩倍，則反應速率為原來的四</w:t>
            </w:r>
            <w:r w:rsidRPr="002740AA">
              <w:rPr>
                <w:rFonts w:eastAsia="標楷體"/>
              </w:rPr>
              <w:lastRenderedPageBreak/>
              <w:t>倍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lastRenderedPageBreak/>
              <w:t>CE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B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17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E</w:t>
            </w:r>
          </w:p>
        </w:tc>
        <w:tc>
          <w:tcPr>
            <w:tcW w:w="3629" w:type="dxa"/>
            <w:vAlign w:val="center"/>
          </w:tcPr>
          <w:p w:rsidR="00486ACD" w:rsidRPr="008602EC" w:rsidRDefault="00486ACD" w:rsidP="00E91DD9">
            <w:pPr>
              <w:pStyle w:val="Web"/>
              <w:rPr>
                <w:rFonts w:ascii="Times New Roman" w:hAnsi="Times New Roman" w:cs="Times New Roman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001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lastRenderedPageBreak/>
              <w:t>18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過錳酸鉀是實驗室中常見的試劑，常用於滴定及有機化學反應。下列有關過錳酸鉀的敘述，哪些正確？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過錳酸鉀可將烷類化合物氧化成羧酸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過錳酸鉀水溶液的濃度可直接用硫酸亞鐵來標定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過錳酸鉀遇光會分解，故應儲存於棕色玻璃瓶中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未用完的過錳酸鉀溶液，可用硫代硫酸鈉在酸性條件下處理，再倒入廢液桶中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乙烯是果實天然產生的催熟劑，若在熟成室內置放過錳酸鉀，則可延緩其熟成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CDE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B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3629" w:type="dxa"/>
            <w:vAlign w:val="center"/>
          </w:tcPr>
          <w:p w:rsidR="00486ACD" w:rsidRPr="008602EC" w:rsidRDefault="00486ACD" w:rsidP="00E91DD9">
            <w:pPr>
              <w:pStyle w:val="Web"/>
              <w:rPr>
                <w:rFonts w:ascii="Times New Roman" w:hAnsi="Times New Roman" w:cs="Times New Roman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001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19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pacing w:val="1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在奈米硫顆粒的合成實驗中，需要配製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A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、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B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兩溶液，其組成如下；</w:t>
            </w:r>
          </w:p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pacing w:val="1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A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：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1.0 M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硫代硫酸鈉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2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毫升＋稀釋後的清潔劑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5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滴＋水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20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毫升</w:t>
            </w:r>
          </w:p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pacing w:val="1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B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：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2.0 M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鹽酸溶液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2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毫升＋水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23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毫升</w:t>
            </w:r>
          </w:p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首先，使用雷射筆照射，分別觀察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A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、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B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溶液是否出現光束；其次，將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A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、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B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溶液混合後，再觀察是否出現光束。下列有關此實驗的敘述，哪些正確？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不論是</w:t>
            </w:r>
            <w:r w:rsidRPr="002740AA">
              <w:rPr>
                <w:rFonts w:eastAsia="標楷體"/>
              </w:rPr>
              <w:t>A</w:t>
            </w:r>
            <w:r w:rsidRPr="002740AA">
              <w:rPr>
                <w:rFonts w:eastAsia="標楷體"/>
              </w:rPr>
              <w:t>、</w:t>
            </w:r>
            <w:r w:rsidRPr="002740AA">
              <w:rPr>
                <w:rFonts w:eastAsia="標楷體"/>
              </w:rPr>
              <w:t>B</w:t>
            </w:r>
            <w:r w:rsidRPr="002740AA">
              <w:rPr>
                <w:rFonts w:eastAsia="標楷體"/>
              </w:rPr>
              <w:t>或混合溶液，都可以見到光束線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奈米硫顆粒的合成原理可以用廷得耳效應來解釋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合成反應中添加清潔劑，可使奈米硫顆粒分散於水中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此合成實驗時，會出現刺鼻的氣味，是二氧化硫的味道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此合成實驗中所得到的兩種含硫產物，兩者的硫具有相同的氧化態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CD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B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19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M</w:t>
            </w:r>
          </w:p>
        </w:tc>
        <w:tc>
          <w:tcPr>
            <w:tcW w:w="3629" w:type="dxa"/>
            <w:vAlign w:val="center"/>
          </w:tcPr>
          <w:p w:rsidR="00486ACD" w:rsidRPr="008602EC" w:rsidRDefault="00486ACD" w:rsidP="00E91DD9"/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001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20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pacing w:val="1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某無色氣體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X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可能是氫氣、甲烷、一氧化碳中的一種或數種的混合物。點燃收集在量筒內的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X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時，聽到爆鳴聲。另外，點燃經由噴嘴放出的氣體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X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，並將所產生的氣體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Y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收集後，進行下列兩個實驗：</w:t>
            </w:r>
          </w:p>
          <w:p w:rsidR="00486ACD" w:rsidRPr="007C21CD" w:rsidRDefault="00486ACD" w:rsidP="0007286B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hint="eastAsia"/>
              </w:rPr>
              <w:t>①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將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Y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通過白色硫酸銅粉末，會使其變藍</w:t>
            </w:r>
          </w:p>
          <w:p w:rsidR="00486ACD" w:rsidRPr="007C21CD" w:rsidRDefault="00486ACD" w:rsidP="0007286B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pacing w:val="10"/>
              </w:rPr>
            </w:pPr>
            <w:r w:rsidRPr="007C21CD">
              <w:rPr>
                <w:rFonts w:hint="eastAsia"/>
                <w:spacing w:val="10"/>
              </w:rPr>
              <w:t>②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將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Y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通入澄清的石灰水溶液，結果產生白色沉澱</w:t>
            </w:r>
          </w:p>
          <w:p w:rsidR="00486ACD" w:rsidRPr="007C21CD" w:rsidRDefault="00486ACD" w:rsidP="0007286B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根據以上敘述，下列對於氣體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X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可能組成的推論，哪些正確？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只有氫氣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只有甲烷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只有一氧化碳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只有氫氣與一氧化碳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含有氫氣、一氧化碳和甲烷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DE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B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20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3629" w:type="dxa"/>
            <w:vAlign w:val="center"/>
          </w:tcPr>
          <w:p w:rsidR="00486ACD" w:rsidRPr="008602EC" w:rsidRDefault="00486ACD" w:rsidP="00E91DD9">
            <w:pPr>
              <w:pStyle w:val="Web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001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21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07286B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pacing w:val="1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碳化鈣加水後得到氣體甲；將甲與水在適當條件下進行加成反應，可得到乙；乙經還原反應可得到丙；若乙被氧化則可得到丁；丙與丁在酸催化下，會脫水而得到戊。各步驟的反應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lastRenderedPageBreak/>
              <w:t>流程如附圖所示。</w:t>
            </w:r>
          </w:p>
          <w:p w:rsidR="00486ACD" w:rsidRPr="007C21CD" w:rsidRDefault="00486ACD" w:rsidP="0007286B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pacing w:val="10"/>
              </w:rPr>
            </w:pPr>
            <w:r w:rsidRPr="003F7145">
              <w:rPr>
                <w:rFonts w:ascii="Times New Roman" w:eastAsia="標楷體" w:hAnsi="Times New Roman" w:cs="Times New Roman"/>
                <w:noProof/>
              </w:rPr>
            </w:r>
            <w:r w:rsidRPr="003F7145">
              <w:rPr>
                <w:rFonts w:ascii="Times New Roman" w:eastAsia="標楷體" w:hAnsi="Times New Roman" w:cs="Times New Roman"/>
                <w:noProof/>
              </w:rPr>
              <w:pict>
                <v:group id="群組 210" o:spid="_x0000_s2031" style="width:386.05pt;height:60.15pt;mso-position-horizontal-relative:char;mso-position-vertical-relative:line" coordorigin=",638" coordsize="47290,6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">
                  <v:group id="群組 305" o:spid="_x0000_s2032" style="position:absolute;top:638;width:25765;height:5716" coordorigin=",1135" coordsize="45805,10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<v:shape id="文字方塊 4" o:spid="_x0000_s2033" type="#_x0000_t202" style="position:absolute;top:5930;width:7963;height:4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EtOMQA&#10;AADcAAAADwAAAGRycy9kb3ducmV2LnhtbESPzWrDMBCE74W8g9hCbo3UBkxwo5gQMCkEDPk55Lix&#10;NraptTKWHLtvXxUKOQ4z8w2zzibbigf1vnGs4X2hQBCXzjRcabic87cVCB+QDbaOScMPecg2s5c1&#10;psaNfKTHKVQiQtinqKEOoUul9GVNFv3CdcTRu7veYoiyr6TpcYxw28oPpRJpseG4UGNHu5rK79Ng&#10;NZyvze1IBzWNoToUxX4gzO+D1vPXafsJItAUnuH/9pfRsFQJ/J2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hLTjEAAAA3AAAAA8AAAAAAAAAAAAAAAAAmAIAAGRycy9k&#10;b3ducmV2LnhtbFBLBQYAAAAABAAEAPUAAACJAwAAAAA=&#10;" filled="f" strokecolor="black [3213]" strokeweight="1pt">
                      <v:textbox inset="0,0,0,0">
                        <w:txbxContent>
                          <w:p w:rsidR="00486ACD" w:rsidRPr="009E0E3D" w:rsidRDefault="00486ACD" w:rsidP="0007286B">
                            <w:pPr>
                              <w:pStyle w:val="Web"/>
                              <w:snapToGrid w:val="0"/>
                              <w:spacing w:before="0" w:beforeAutospacing="0" w:after="0" w:afterAutospacing="0" w:line="320" w:lineRule="exact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E0E3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CaC</w:t>
                            </w:r>
                            <w:r w:rsidRPr="009E0E3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position w:val="-5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直線接點 307" o:spid="_x0000_s2034" style="position:absolute;visibility:visible" from="37648,4731" to="37648,11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jMo8YAAADcAAAADwAAAGRycy9kb3ducmV2LnhtbESP3WrCQBSE7wt9h+UUeiNm1yr+pFml&#10;FIRSEIkK3h6zp0lo9mzIbk369l1B6OUwM98w2WawjbhS52vHGiaJAkFcOFNzqeF03I6XIHxANtg4&#10;Jg2/5GGzfnzIMDWu55yuh1CKCGGfooYqhDaV0hcVWfSJa4mj9+U6iyHKrpSmwz7CbSNflJpLizXH&#10;hQpbeq+o+D78WA3b80qGUT657Pp9s6Op8rPTp9f6+Wl4ewURaAj/4Xv7w2iYqgXczs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YzKPGAAAA3AAAAA8AAAAAAAAA&#10;AAAAAAAAoQIAAGRycy9kb3ducmV2LnhtbFBLBQYAAAAABAAEAPkAAACUAwAAAAA=&#10;" strokecolor="black [3200]" strokeweight="1pt">
                      <v:shadow on="t" color="black" opacity="22937f" origin=",.5" offset="0,.63889mm"/>
                    </v:line>
                    <v:shape id="直線單箭頭接點 308" o:spid="_x0000_s2035" type="#_x0000_t32" style="position:absolute;left:37533;top:4765;width:8253;height:1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qmpr4AAADcAAAADwAAAGRycy9kb3ducmV2LnhtbERP3UrDMBS+F/YO4Qx2Z5NZEa3NxhBk&#10;vW31AQ7NsSk2JyWJXff2y8XAy4/vvz6ubhILhTh61rAvFAji3puRBw3fX5+PryBiQjY4eSYNV4pw&#10;PGweaqyMv3BLS5cGkUM4VqjBpjRXUsbeksNY+Jk4cz8+OEwZhkGagJcc7ib5pNSLdDhybrA404el&#10;/rf7cxqadShdZ506h1Y16u26PE920Xq3XU/vIBKt6V98dzdGQ6ny2nwmHwF5u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8iqamvgAAANwAAAAPAAAAAAAAAAAAAAAAAKEC&#10;AABkcnMvZG93bnJldi54bWxQSwUGAAAAAAQABAD5AAAAjAMAAAAA&#10;" strokecolor="black [3200]" strokeweight="1pt">
                      <v:stroke endarrow="block"/>
                    </v:shape>
                    <v:shape id="直線單箭頭接點 309" o:spid="_x0000_s2036" type="#_x0000_t32" style="position:absolute;left:37533;top:11213;width:8272;height: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5JwsUAAADcAAAADwAAAGRycy9kb3ducmV2LnhtbESPQWvCQBSE74X+h+UVequ7WhSbZhWx&#10;tNSDB6OQ6yP7zIZk34bsVtN/3y0IHoeZ+YbJ16PrxIWG0HjWMJ0oEMSVNw3XGk7Hz5cliBCRDXae&#10;ScMvBVivHh9yzIy/8oEuRaxFgnDIUIONsc+kDJUlh2Hie+Lknf3gMCY51NIMeE1w18mZUgvpsOG0&#10;YLGnraWqLX6chv3oP9qtKVVZ210lv4p5edzPtX5+GjfvICKN8R6+tb+Nhlf1Bv9n0hG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5JwsUAAADcAAAADwAAAAAAAAAA&#10;AAAAAAChAgAAZHJzL2Rvd25yZXYueG1sUEsFBgAAAAAEAAQA+QAAAJMDAAAAAA==&#10;" strokecolor="black [3200]" strokeweight="1pt">
                      <v:stroke endarrow="block"/>
                    </v:shape>
                    <v:shape id="文字方塊 23" o:spid="_x0000_s2037" type="#_x0000_t202" style="position:absolute;left:36586;top:1135;width:8918;height:31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rlZcAA&#10;AADcAAAADwAAAGRycy9kb3ducmV2LnhtbERPy4rCMBTdC/5DuII7TXVApJoWH8jobtRhwN2luX1g&#10;c1ObqPXvJwvB5eG8l2lnavGg1lWWFUzGEQjizOqKCwW/591oDsJ5ZI21ZVLwIgdp0u8tMdb2yUd6&#10;nHwhQgi7GBWU3jexlC4ryaAb24Y4cLltDfoA20LqFp8h3NRyGkUzabDi0FBiQ5uSsuvpbhTw5Xq+&#10;FQeaHtb08623t/zvcs+VGg661QKEp85/xG/3Xiv4moT54Uw4Aj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5rlZcAAAADcAAAADwAAAAAAAAAAAAAAAACYAgAAZHJzL2Rvd25y&#10;ZXYueG1sUEsFBgAAAAAEAAQA9QAAAIUDAAAAAA==&#10;" filled="f" stroked="f" strokeweight="1pt">
                      <v:textbox inset="0,0,0,0">
                        <w:txbxContent>
                          <w:p w:rsidR="00486ACD" w:rsidRPr="009E0E3D" w:rsidRDefault="00486ACD" w:rsidP="0007286B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E0E3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還原</w:t>
                            </w:r>
                          </w:p>
                        </w:txbxContent>
                      </v:textbox>
                    </v:shape>
                    <v:line id="直線接點 311" o:spid="_x0000_s2038" style="position:absolute;visibility:visible" from="35475,7672" to="37396,7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cea8QAAADc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U5/J5JR0C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xx5rxAAAANwAAAAPAAAAAAAAAAAA&#10;AAAAAKECAABkcnMvZG93bnJldi54bWxQSwUGAAAAAAQABAD5AAAAkgMAAAAA&#10;" strokecolor="black [3040]"/>
                    <v:shape id="文字方塊 50" o:spid="_x0000_s2039" type="#_x0000_t202" style="position:absolute;left:7175;top:4393;width:7992;height:3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hJTcQA&#10;AADcAAAADwAAAGRycy9kb3ducmV2LnhtbESPQWvCQBSE7wX/w/IEb3UTpUFTN0GsgvRWFXt9ZF83&#10;odm3Ibs18d+7hUKPw8x8w2zK0bbiRr1vHCtI5wkI4srpho2Cy/nwvALhA7LG1jEpuJOHspg8bTDX&#10;buAPup2CERHCPkcFdQhdLqWvarLo564jjt6X6y2GKHsjdY9DhNtWLpIkkxYbjgs1drSrqfo+/VgF&#10;1f7TZ4M9XtOzedFv7cVk6/dBqdl03L6CCDSG//Bf+6gVLNMF/J6JR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ISU3EAAAA3AAAAA8AAAAAAAAAAAAAAAAAmAIAAGRycy9k&#10;b3ducmV2LnhtbFBLBQYAAAAABAAEAPUAAACJAwAAAAA=&#10;" filled="f" stroked="f" strokeweight="1pt">
                      <v:textbox style="mso-fit-shape-to-text:t" inset="0,0,0,0">
                        <w:txbxContent>
                          <w:p w:rsidR="00486ACD" w:rsidRPr="009E0E3D" w:rsidRDefault="00486ACD" w:rsidP="0007286B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E0E3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H</w:t>
                            </w:r>
                            <w:r w:rsidRPr="009E0E3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position w:val="-5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9E0E3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文字方塊 53" o:spid="_x0000_s2040" type="#_x0000_t202" style="position:absolute;left:15504;top:5810;width:4322;height:40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8YfcAA&#10;AADcAAAADwAAAGRycy9kb3ducmV2LnhtbESPzQrCMBCE74LvEFbwpqkKItUoIoiCIPhz8Lg2a1ts&#10;NqVJbX17Iwgeh5n5hlmsWlOIF1Uut6xgNIxAECdW55wquF62gxkI55E1FpZJwZscrJbdzgJjbRs+&#10;0evsUxEg7GJUkHlfxlK6JCODbmhL4uA9bGXQB1mlUlfYBLgp5DiKptJgzmEhw5I2GSXPc20UXG75&#10;/USHqG18ejgedzXh9lEr1e+16zkIT63/h3/tvVYwGU3geyYcAb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48YfcAAAADcAAAADwAAAAAAAAAAAAAAAACYAgAAZHJzL2Rvd25y&#10;ZXYueG1sUEsFBgAAAAAEAAQA9QAAAIUDAAAAAA==&#10;" filled="f" strokecolor="black [3213]" strokeweight="1pt">
                      <v:textbox inset="0,0,0,0">
                        <w:txbxContent>
                          <w:p w:rsidR="00486ACD" w:rsidRPr="009E0E3D" w:rsidRDefault="00486ACD" w:rsidP="0007286B">
                            <w:pPr>
                              <w:pStyle w:val="Web"/>
                              <w:snapToGrid w:val="0"/>
                              <w:spacing w:before="0" w:beforeAutospacing="0" w:after="0" w:afterAutospacing="0" w:line="320" w:lineRule="exact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E0E3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甲</w:t>
                            </w:r>
                          </w:p>
                        </w:txbxContent>
                      </v:textbox>
                    </v:shape>
                  </v:group>
                  <v:shape id="直線單箭頭接點 314" o:spid="_x0000_s2041" type="#_x0000_t32" style="position:absolute;left:4414;top:4447;width:4210;height:3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VYa8UAAADcAAAADwAAAGRycy9kb3ducmV2LnhtbESPQWvCQBSE7wX/w/IEb3WTtoQSXYMI&#10;gaKH0ijU4yP7TKLZtyG7Ndt/3y0Uehxm5htmXQTTizuNrrOsIF0mIIhrqztuFJyO5eMrCOeRNfaW&#10;ScE3OSg2s4c15tpO/EH3yjciQtjlqKD1fsildHVLBt3SDsTRu9jRoI9ybKQecYpw08unJMmkwY7j&#10;QosD7Vqqb9WXUbD/vF6O8tQFNFXI9oekfO/PqVKLediuQHgK/j/8137TCp7TF/g9E4+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VYa8UAAADcAAAADwAAAAAAAAAA&#10;AAAAAAChAgAAZHJzL2Rvd25yZXYueG1sUEsFBgAAAAAEAAQA+QAAAJMDAAAAAA==&#10;" strokecolor="black [3040]">
                    <v:stroke endarrow="block"/>
                  </v:shape>
                  <v:shape id="直線單箭頭接點 315" o:spid="_x0000_s2042" type="#_x0000_t32" style="position:absolute;left:11318;top:4456;width:5922;height: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RNncEAAADcAAAADwAAAGRycy9kb3ducmV2LnhtbESP3WoCMRSE7wXfIRyhN1KztiplaxQR&#10;hO1l1Qc4bE43i5uTJcn++PZGEHo5zMw3zHY/2kb05EPtWMFykYEgLp2uuVJwvZzev0CEiKyxcUwK&#10;7hRgv5tOtphrN/Av9edYiQThkKMCE2ObSxlKQxbDwrXEyftz3mJM0ldSexwS3DbyI8s20mLNacFg&#10;S0dD5e3cWQWuZ/Ozmtt4k115OWBXHAdfKPU2Gw/fICKN8T/8ahdawedyDc8z6QjI3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5E2dwQAAANwAAAAPAAAAAAAAAAAAAAAA&#10;AKECAABkcnMvZG93bnJldi54bWxQSwUGAAAAAAQABAD5AAAAjwMAAAAA&#10;" strokecolor="black [3040]">
                    <v:stroke endarrow="block"/>
                  </v:shape>
                  <v:shape id="文字方塊 185" o:spid="_x0000_s2043" type="#_x0000_t202" style="position:absolute;left:11050;top:4793;width:6419;height:21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9EcQA&#10;AADcAAAADwAAAGRycy9kb3ducmV2LnhtbESPT4vCMBTE7wt+h/AEb5qq4ErXKKsi6m2ty4K3R/P6&#10;B5uX2kSt394Iwh6HmfkNM1u0phI3alxpWcFwEIEgTq0uOVfwe9z0pyCcR9ZYWSYFD3KwmHc+Zhhr&#10;e+cD3RKfiwBhF6OCwvs6ltKlBRl0A1sTBy+zjUEfZJNL3eA9wE0lR1E0kQZLDgsF1rQqKD0nV6OA&#10;T+fjJd/TaL+kn61eX7K/0zVTqtdtv79AeGr9f/jd3mkF4+En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zfRHEAAAA3AAAAA8AAAAAAAAAAAAAAAAAmAIAAGRycy9k&#10;b3ducmV2LnhtbFBLBQYAAAAABAAEAPUAAACJAwAAAAA=&#10;" filled="f" stroked="f" strokeweight="1pt">
                    <v:textbox style="mso-next-textbox:#文字方塊 185" inset="0,0,0,0">
                      <w:txbxContent>
                        <w:p w:rsidR="00486ACD" w:rsidRPr="00B20D5A" w:rsidRDefault="00486ACD" w:rsidP="0007286B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ascii="Times New Roman" w:eastAsiaTheme="minorEastAsia" w:hAnsi="Times New Roman" w:cs="Times New Roman"/>
                              <w:sz w:val="22"/>
                              <w:szCs w:val="22"/>
                            </w:rPr>
                          </w:pPr>
                          <w:r w:rsidRPr="009E0E3D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H</w:t>
                          </w:r>
                          <w:r w:rsidRPr="009E0E3D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position w:val="6"/>
                              <w:sz w:val="22"/>
                              <w:szCs w:val="22"/>
                              <w:vertAlign w:val="superscript"/>
                            </w:rPr>
                            <w:t>+</w:t>
                          </w:r>
                          <w:r w:rsidRPr="00B20D5A">
                            <w:rPr>
                              <w:rFonts w:ascii="Times New Roman" w:eastAsiaTheme="minorEastAsia" w:hAnsi="Times New Roman" w:cs="Times New Roman" w:hint="eastAsia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，</w:t>
                          </w:r>
                          <w:r w:rsidRPr="00B20D5A">
                            <w:rPr>
                              <w:rFonts w:ascii="Times New Roman" w:eastAsiaTheme="minorEastAsia" w:hAnsi="Times New Roman" w:cs="Times New Roman" w:hint="eastAsia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H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g</w:t>
                          </w:r>
                          <w:r w:rsidRPr="00B20D5A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position w:val="6"/>
                              <w:sz w:val="22"/>
                              <w:szCs w:val="22"/>
                              <w:vertAlign w:val="superscript"/>
                            </w:rPr>
                            <w:t>2+</w:t>
                          </w:r>
                        </w:p>
                      </w:txbxContent>
                    </v:textbox>
                  </v:shape>
                  <v:shape id="文字方塊 186" o:spid="_x0000_s2044" type="#_x0000_t202" style="position:absolute;left:17395;top:3245;width:2430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KDL0A&#10;AADcAAAADwAAAGRycy9kb3ducmV2LnhtbERPSwrCMBDdC94hjODOpiqIVKOIIAqC4GfhcmzGtthM&#10;SpPaenuzEFw+3n+57kwp3lS7wrKCcRSDIE6tLjhTcLvuRnMQziNrLC2Tgg85WK/6vSUm2rZ8pvfF&#10;ZyKEsEtQQe59lUjp0pwMushWxIF72tqgD7DOpK6xDeGmlJM4nkmDBYeGHCva5pS+Lo1RcL0XjzMd&#10;46712fF02jeEu2ej1HDQbRYgPHX+L/65D1rBdBzWhjPh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uKDL0AAADcAAAADwAAAAAAAAAAAAAAAACYAgAAZHJzL2Rvd25yZXYu&#10;eG1sUEsFBgAAAAAEAAQA9QAAAIIDAAAAAA==&#10;" filled="f" strokecolor="black [3213]" strokeweight="1pt">
                    <v:textbox style="mso-next-textbox:#文字方塊 186" inset="0,0,0,0">
                      <w:txbxContent>
                        <w:p w:rsidR="00486ACD" w:rsidRPr="009E0E3D" w:rsidRDefault="00486ACD" w:rsidP="0007286B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ascii="Times New Roman" w:eastAsiaTheme="minorEastAsia" w:hAnsi="Times New Roman" w:cs="Times New Roman"/>
                              <w:sz w:val="22"/>
                              <w:szCs w:val="22"/>
                            </w:rPr>
                          </w:pPr>
                          <w:r w:rsidRPr="009E0E3D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乙</w:t>
                          </w:r>
                        </w:p>
                      </w:txbxContent>
                    </v:textbox>
                  </v:shape>
                  <v:shape id="文字方塊 187" o:spid="_x0000_s2045" type="#_x0000_t202" style="position:absolute;left:21112;top:4280;width:4141;height:19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M+MQA&#10;AADcAAAADwAAAGRycy9kb3ducmV2LnhtbESPT4vCMBTE7wt+h/AEb5qqIGvXKKsi6m2ty4K3R/P6&#10;B5uX2kSt394Iwh6HmfkNM1u0phI3alxpWcFwEIEgTq0uOVfwe9z0P0E4j6yxskwKHuRgMe98zDDW&#10;9s4HuiU+FwHCLkYFhfd1LKVLCzLoBrYmDl5mG4M+yCaXusF7gJtKjqJoIg2WHBYKrGlVUHpOrkYB&#10;n87HS76n0X5JP1u9vmR/p2umVK/bfn+B8NT6//C7vdMKxsMp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gTPjEAAAA3AAAAA8AAAAAAAAAAAAAAAAAmAIAAGRycy9k&#10;b3ducmV2LnhtbFBLBQYAAAAABAAEAPUAAACJAwAAAAA=&#10;" filled="f" stroked="f" strokeweight="1pt">
                    <v:textbox style="mso-next-textbox:#文字方塊 187" inset="0,0,0,0">
                      <w:txbxContent>
                        <w:p w:rsidR="00486ACD" w:rsidRPr="009E0E3D" w:rsidRDefault="00486ACD" w:rsidP="0007286B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ascii="Times New Roman" w:eastAsiaTheme="minorEastAsia" w:hAnsi="Times New Roman" w:cs="Times New Roman"/>
                              <w:sz w:val="22"/>
                              <w:szCs w:val="22"/>
                            </w:rPr>
                          </w:pPr>
                          <w:r w:rsidRPr="009E0E3D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氧化</w:t>
                          </w:r>
                        </w:p>
                      </w:txbxContent>
                    </v:textbox>
                  </v:shape>
                  <v:shape id="文字方塊 188" o:spid="_x0000_s2046" type="#_x0000_t202" style="position:absolute;left:25967;top:1540;width:2431;height:22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Mt70A&#10;AADcAAAADwAAAGRycy9kb3ducmV2LnhtbERPSwrCMBDdC94hjODOpiqIVKOIIAqC4GfhcmzGtthM&#10;SpPaenuzEFw+3n+57kwp3lS7wrKCcRSDIE6tLjhTcLvuRnMQziNrLC2Tgg85WK/6vSUm2rZ8pvfF&#10;ZyKEsEtQQe59lUjp0pwMushWxIF72tqgD7DOpK6xDeGmlJM4nkmDBYeGHCva5pS+Lo1RcL0XjzMd&#10;46712fF02jeEu2ej1HDQbRYgPHX+L/65D1rBdBLmhzPh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TFMt70AAADcAAAADwAAAAAAAAAAAAAAAACYAgAAZHJzL2Rvd25yZXYu&#10;eG1sUEsFBgAAAAAEAAQA9QAAAIIDAAAAAA==&#10;" filled="f" strokecolor="black [3213]" strokeweight="1pt">
                    <v:textbox style="mso-next-textbox:#文字方塊 188" inset="0,0,0,0">
                      <w:txbxContent>
                        <w:p w:rsidR="00486ACD" w:rsidRPr="009E0E3D" w:rsidRDefault="00486ACD" w:rsidP="0007286B">
                          <w:pPr>
                            <w:pStyle w:val="Web"/>
                            <w:snapToGrid w:val="0"/>
                            <w:spacing w:before="0" w:beforeAutospacing="0" w:after="0" w:afterAutospacing="0" w:line="320" w:lineRule="exact"/>
                            <w:jc w:val="center"/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w:r w:rsidRPr="009E0E3D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丙</w:t>
                          </w:r>
                        </w:p>
                      </w:txbxContent>
                    </v:textbox>
                  </v:shape>
                  <v:shape id="文字方塊 190" o:spid="_x0000_s2047" type="#_x0000_t202" style="position:absolute;left:25967;top:5227;width:2431;height:22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3pLMAA&#10;AADcAAAADwAAAGRycy9kb3ducmV2LnhtbESPzQrCMBCE74LvEFbwpqkKItUoIoiCIPhz8Lg2a1ts&#10;NqVJbX17Iwgeh5n5hlmsWlOIF1Uut6xgNIxAECdW55wquF62gxkI55E1FpZJwZscrJbdzgJjbRs+&#10;0evsUxEg7GJUkHlfxlK6JCODbmhL4uA9bGXQB1mlUlfYBLgp5DiKptJgzmEhw5I2GSXPc20UXG75&#10;/USHqG18ejgedzXh9lEr1e+16zkIT63/h3/tvVYwGY/geyYcAb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n3pLMAAAADcAAAADwAAAAAAAAAAAAAAAACYAgAAZHJzL2Rvd25y&#10;ZXYueG1sUEsFBgAAAAAEAAQA9QAAAIUDAAAAAA==&#10;" filled="f" strokecolor="black [3213]" strokeweight="1pt">
                    <v:textbox style="mso-next-textbox:#文字方塊 190" inset="0,0,0,0">
                      <w:txbxContent>
                        <w:p w:rsidR="00486ACD" w:rsidRPr="009E0E3D" w:rsidRDefault="00486ACD" w:rsidP="0007286B">
                          <w:pPr>
                            <w:pStyle w:val="Web"/>
                            <w:snapToGrid w:val="0"/>
                            <w:spacing w:before="0" w:beforeAutospacing="0" w:after="0" w:afterAutospacing="0" w:line="320" w:lineRule="exact"/>
                            <w:jc w:val="center"/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w:r w:rsidRPr="009E0E3D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丁</w:t>
                          </w:r>
                        </w:p>
                      </w:txbxContent>
                    </v:textbox>
                  </v:shape>
                  <v:shape id="文字方塊 202" o:spid="_x0000_s11264" type="#_x0000_t202" style="position:absolute;left:32058;top:3151;width:2431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93W8EA&#10;AADcAAAADwAAAGRycy9kb3ducmV2LnhtbESPzarCMBSE94LvEI7gTlN7QaQaRQTxgiD4s3B5bI5t&#10;sTkpTWrr2xtBcDnMzDfMYtWZUjypdoVlBZNxBII4tbrgTMHlvB3NQDiPrLG0TApe5GC17PcWmGjb&#10;8pGeJ5+JAGGXoILc+yqR0qU5GXRjWxEH725rgz7IOpO6xjbATSnjKJpKgwWHhRwr2uSUPk6NUXC+&#10;Frcj7aOu9dn+cNg1hNt7o9Rw0K3nIDx1/hf+tv+1gr84hs+Zc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vd1vBAAAA3AAAAA8AAAAAAAAAAAAAAAAAmAIAAGRycy9kb3du&#10;cmV2LnhtbFBLBQYAAAAABAAEAPUAAACGAwAAAAA=&#10;" filled="f" strokecolor="black [3213]" strokeweight="1pt">
                    <v:textbox style="mso-next-textbox:#文字方塊 202" inset="0,0,0,0">
                      <w:txbxContent>
                        <w:p w:rsidR="00486ACD" w:rsidRPr="009E0E3D" w:rsidRDefault="00486ACD" w:rsidP="0007286B">
                          <w:pPr>
                            <w:pStyle w:val="Web"/>
                            <w:snapToGrid w:val="0"/>
                            <w:spacing w:before="0" w:beforeAutospacing="0" w:after="0" w:afterAutospacing="0" w:line="320" w:lineRule="exact"/>
                            <w:jc w:val="center"/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w:r w:rsidRPr="009E0E3D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丙</w:t>
                          </w:r>
                        </w:p>
                      </w:txbxContent>
                    </v:textbox>
                  </v:shape>
                  <v:shape id="文字方塊 203" o:spid="_x0000_s11265" type="#_x0000_t202" style="position:absolute;left:37024;top:3130;width:2430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PSwMAA&#10;AADcAAAADwAAAGRycy9kb3ducmV2LnhtbESPzQrCMBCE74LvEFbwpqkKItUoIoiCIPhz8Lg2a1ts&#10;NqVJbX17Iwgeh5n5hlmsWlOIF1Uut6xgNIxAECdW55wquF62gxkI55E1FpZJwZscrJbdzgJjbRs+&#10;0evsUxEg7GJUkHlfxlK6JCODbmhL4uA9bGXQB1mlUlfYBLgp5DiKptJgzmEhw5I2GSXPc20UXG75&#10;/USHqG18ejgedzXh9lEr1e+16zkIT63/h3/tvVYwGU/geyYcAb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PSwMAAAADcAAAADwAAAAAAAAAAAAAAAACYAgAAZHJzL2Rvd25y&#10;ZXYueG1sUEsFBgAAAAAEAAQA9QAAAIUDAAAAAA==&#10;" filled="f" strokecolor="black [3213]" strokeweight="1pt">
                    <v:textbox style="mso-next-textbox:#文字方塊 203" inset="0,0,0,0">
                      <w:txbxContent>
                        <w:p w:rsidR="00486ACD" w:rsidRPr="009E0E3D" w:rsidRDefault="00486ACD" w:rsidP="0007286B">
                          <w:pPr>
                            <w:pStyle w:val="Web"/>
                            <w:snapToGrid w:val="0"/>
                            <w:spacing w:before="0" w:beforeAutospacing="0" w:after="0" w:afterAutospacing="0" w:line="320" w:lineRule="exact"/>
                            <w:jc w:val="center"/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w:r w:rsidRPr="009E0E3D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丁</w:t>
                          </w:r>
                        </w:p>
                      </w:txbxContent>
                    </v:textbox>
                  </v:shape>
                  <v:shape id="文字方塊 204" o:spid="_x0000_s11266" type="#_x0000_t202" style="position:absolute;left:11919;top:2522;width:4496;height:20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+H8QA&#10;AADcAAAADwAAAGRycy9kb3ducmV2LnhtbESPQWvCQBSE74X+h+UVvDUbtQ0as0qpFqQ3o+j1kX1u&#10;QrNvQ3Zr0n/fLRQ8DjPzDVNsRtuKG/W+caxgmqQgiCunGzYKTseP5wUIH5A1to5JwQ952KwfHwrM&#10;tRv4QLcyGBEh7HNUUIfQ5VL6qiaLPnEdcfSurrcYouyN1D0OEW5bOUvTTFpsOC7U2NF7TdVX+W0V&#10;VLuLzwa7P0+P5lVv25PJlp+DUpOn8W0FItAY7uH/9l4rmM9e4O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Bvh/EAAAA3AAAAA8AAAAAAAAAAAAAAAAAmAIAAGRycy9k&#10;b3ducmV2LnhtbFBLBQYAAAAABAAEAPUAAACJAwAAAAA=&#10;" filled="f" stroked="f" strokeweight="1pt">
                    <v:textbox style="mso-next-textbox:#文字方塊 204;mso-fit-shape-to-text:t" inset="0,0,0,0">
                      <w:txbxContent>
                        <w:p w:rsidR="00486ACD" w:rsidRPr="009E0E3D" w:rsidRDefault="00486ACD" w:rsidP="0007286B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ascii="Times New Roman" w:eastAsiaTheme="minorEastAsia" w:hAnsi="Times New Roman" w:cs="Times New Roman"/>
                              <w:sz w:val="22"/>
                              <w:szCs w:val="22"/>
                            </w:rPr>
                          </w:pPr>
                          <w:r w:rsidRPr="009E0E3D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H</w:t>
                          </w:r>
                          <w:r w:rsidRPr="009E0E3D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position w:val="-5"/>
                              <w:sz w:val="22"/>
                              <w:szCs w:val="22"/>
                              <w:vertAlign w:val="subscript"/>
                            </w:rPr>
                            <w:t>2</w:t>
                          </w:r>
                          <w:r w:rsidRPr="009E0E3D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字方塊 205" o:spid="_x0000_s11267" type="#_x0000_t202" style="position:absolute;left:40327;top:2275;width:3546;height:18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GMQMQA&#10;AADcAAAADwAAAGRycy9kb3ducmV2LnhtbESPS4sCMRCE78L+h9AL3jTjiCKzRnFXRL35YsFbM+l5&#10;4KQzTqKO/36zIHgsquorajpvTSXu1LjSsoJBPwJBnFpdcq7gdFz1JiCcR9ZYWSYFT3Iwn310ppho&#10;++A93Q8+FwHCLkEFhfd1IqVLCzLo+rYmDl5mG4M+yCaXusFHgJtKxlE0lgZLDgsF1vRTUHo53IwC&#10;Pl+O13xL8fabdmu9vGa/51umVPezXXyB8NT6d/jV3mgFw3gE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BjEDEAAAA3AAAAA8AAAAAAAAAAAAAAAAAmAIAAGRycy9k&#10;b3ducmV2LnhtbFBLBQYAAAAABAAEAPUAAACJAwAAAAA=&#10;" filled="f" stroked="f" strokeweight="1pt">
                    <v:textbox style="mso-next-textbox:#文字方塊 205" inset="0,0,0,0">
                      <w:txbxContent>
                        <w:p w:rsidR="00486ACD" w:rsidRPr="009E0E3D" w:rsidRDefault="00486ACD" w:rsidP="0007286B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ascii="Times New Roman" w:eastAsiaTheme="minorEastAsia" w:hAnsi="Times New Roman" w:cs="Times New Roman"/>
                              <w:sz w:val="22"/>
                              <w:szCs w:val="22"/>
                            </w:rPr>
                          </w:pPr>
                          <w:r w:rsidRPr="009E0E3D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H</w:t>
                          </w:r>
                          <w:r w:rsidRPr="009E0E3D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position w:val="6"/>
                              <w:sz w:val="22"/>
                              <w:szCs w:val="22"/>
                              <w:vertAlign w:val="superscript"/>
                            </w:rPr>
                            <w:t>+</w:t>
                          </w:r>
                        </w:p>
                      </w:txbxContent>
                    </v:textbox>
                  </v:shape>
                  <v:shape id="直線單箭頭接點 326" o:spid="_x0000_s11268" type="#_x0000_t32" style="position:absolute;left:39586;top:4308;width:510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oZV8EAAADcAAAADwAAAGRycy9kb3ducmV2LnhtbESP3YrCMBSE7wXfIRzBm2VNVxdZqlFE&#10;WKiX/jzAoTk2xeakJOnPvv1GELwcZuYbZrsfbSN68qF2rOBrkYEgLp2uuVJwu/5+/oAIEVlj45gU&#10;/FGA/W462WKu3cBn6i+xEgnCIUcFJsY2lzKUhiyGhWuJk3d33mJM0ldSexwS3DZymWVrabHmtGCw&#10;paOh8nHprALXszl9f9j4kF15PWBXHAdfKDWfjYcNiEhjfIdf7UIrWC3X8DyTjo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WhlXwQAAANwAAAAPAAAAAAAAAAAAAAAA&#10;AKECAABkcnMvZG93bnJldi54bWxQSwUGAAAAAAQABAD5AAAAjwMAAAAA&#10;" strokecolor="black [3040]">
                    <v:stroke endarrow="block"/>
                  </v:shape>
                  <v:shape id="文字方塊 208" o:spid="_x0000_s11269" type="#_x0000_t202" style="position:absolute;left:34403;top:2773;width:2530;height:28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qq58YA&#10;AADcAAAADwAAAGRycy9kb3ducmV2LnhtbESPQWsCMRSE74X+h/AKvZSa1YIrW6MUoSK9iFrw+ti8&#10;brbdvGyTrLv+eyMIHoeZ+YaZLwfbiBP5UDtWMB5lIIhLp2uuFHwfPl9nIEJE1tg4JgVnCrBcPD7M&#10;sdCu5x2d9rESCcKhQAUmxraQMpSGLIaRa4mT9+O8xZikr6T22Ce4beQky6bSYs1pwWBLK0Pl376z&#10;CrZnM/tdvxy73br33WGT/2/t8Uup56fh4x1EpCHew7f2Rit4m+RwPZOO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qq58YAAADcAAAADwAAAAAAAAAAAAAAAACYAgAAZHJz&#10;L2Rvd25yZXYueG1sUEsFBgAAAAAEAAQA9QAAAIsDAAAAAA==&#10;" filled="f" stroked="f" strokeweight="1pt">
                    <v:textbox style="mso-next-textbox:#文字方塊 208;mso-fit-shape-to-text:t">
                      <w:txbxContent>
                        <w:p w:rsidR="00486ACD" w:rsidRPr="009E0E3D" w:rsidRDefault="00486ACD" w:rsidP="0007286B">
                          <w:pPr>
                            <w:pStyle w:val="Web"/>
                            <w:spacing w:before="0" w:beforeAutospacing="0" w:after="0" w:afterAutospacing="0"/>
                            <w:rPr>
                              <w:rFonts w:ascii="Times New Roman" w:eastAsiaTheme="minorEastAsia" w:hAnsi="Times New Roman" w:cs="Times New Roman"/>
                              <w:sz w:val="22"/>
                              <w:szCs w:val="22"/>
                            </w:rPr>
                          </w:pPr>
                          <w:r w:rsidRPr="009E0E3D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+</w:t>
                          </w:r>
                        </w:p>
                      </w:txbxContent>
                    </v:textbox>
                  </v:shape>
                  <v:shape id="文字方塊 209" o:spid="_x0000_s11270" type="#_x0000_t202" style="position:absolute;left:44859;top:3159;width:2431;height:22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dAsb0A&#10;AADcAAAADwAAAGRycy9kb3ducmV2LnhtbERPSwrCMBDdC94hjODOpiqIVKOIIAqC4GfhcmzGtthM&#10;SpPaenuzEFw+3n+57kwp3lS7wrKCcRSDIE6tLjhTcLvuRnMQziNrLC2Tgg85WK/6vSUm2rZ8pvfF&#10;ZyKEsEtQQe59lUjp0pwMushWxIF72tqgD7DOpK6xDeGmlJM4nkmDBYeGHCva5pS+Lo1RcL0XjzMd&#10;46712fF02jeEu2ej1HDQbRYgPHX+L/65D1rBdBLWhjPh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0dAsb0AAADcAAAADwAAAAAAAAAAAAAAAACYAgAAZHJzL2Rvd25yZXYu&#10;eG1sUEsFBgAAAAAEAAQA9QAAAIIDAAAAAA==&#10;" filled="f" strokecolor="black [3213]" strokeweight="1pt">
                    <v:textbox style="mso-next-textbox:#文字方塊 209" inset="0,0,0,0">
                      <w:txbxContent>
                        <w:p w:rsidR="00486ACD" w:rsidRPr="009E0E3D" w:rsidRDefault="00486ACD" w:rsidP="0007286B">
                          <w:pPr>
                            <w:pStyle w:val="Web"/>
                            <w:snapToGrid w:val="0"/>
                            <w:spacing w:before="0" w:beforeAutospacing="0" w:after="0" w:afterAutospacing="0" w:line="320" w:lineRule="exact"/>
                            <w:jc w:val="center"/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w:r w:rsidRPr="009E0E3D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戊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486ACD" w:rsidRPr="007C21CD" w:rsidRDefault="00486ACD" w:rsidP="0007286B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下列</w:t>
            </w:r>
            <w:r w:rsidRPr="007C21CD">
              <w:rPr>
                <w:rFonts w:ascii="Times New Roman" w:eastAsia="標楷體" w:hAnsi="Times New Roman" w:cs="Times New Roman"/>
              </w:rPr>
              <w:t>對各產物的敘述，哪些正確？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lastRenderedPageBreak/>
              <w:t>甲為乙炔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乙為乙烯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丙為乙醛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丁為乙酸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戊為乙酸乙酯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ADE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B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21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3629" w:type="dxa"/>
            <w:vAlign w:val="center"/>
          </w:tcPr>
          <w:p w:rsidR="00486ACD" w:rsidRPr="008602EC" w:rsidRDefault="00486ACD" w:rsidP="00E91DD9">
            <w:pPr>
              <w:pStyle w:val="Web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001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lastRenderedPageBreak/>
              <w:t>22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戴奧辛是多氯二聯苯戴奧辛化合物的總稱，因戴奧辛脂溶性很高，易累積在脂肪中很難代謝出人體外。其中，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2, 3, 7, 8-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四氯雙苯戴奧辛（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TCDD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）的毒性最強，結構如附圖所示，是已知的致癌物。下列敘述，哪些正確？</w:t>
            </w:r>
          </w:p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>
                  <wp:extent cx="1619250" cy="723900"/>
                  <wp:effectExtent l="0" t="0" r="0" b="0"/>
                  <wp:docPr id="51" name="圖片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TCDD</w:t>
            </w:r>
            <w:r w:rsidRPr="002740AA">
              <w:rPr>
                <w:rFonts w:eastAsia="標楷體"/>
              </w:rPr>
              <w:t>具有幾何異構物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TCDD</w:t>
            </w:r>
            <w:r w:rsidRPr="002740AA">
              <w:rPr>
                <w:rFonts w:eastAsia="標楷體"/>
              </w:rPr>
              <w:t>中所有的碳原子皆具有相同的混成軌域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TCDD</w:t>
            </w:r>
            <w:r w:rsidRPr="002740AA">
              <w:rPr>
                <w:rFonts w:eastAsia="標楷體"/>
              </w:rPr>
              <w:t>中所有的氧原子皆具有兩對孤電子對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多氯戴奧辛最多含有十個氯原子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二氯取代戴奧辛與六氯取代戴奧辛具有相同的異構物數目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BCE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B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22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M</w:t>
            </w:r>
          </w:p>
        </w:tc>
        <w:tc>
          <w:tcPr>
            <w:tcW w:w="3629" w:type="dxa"/>
            <w:vAlign w:val="center"/>
          </w:tcPr>
          <w:p w:rsidR="00486ACD" w:rsidRPr="008602EC" w:rsidRDefault="00486ACD" w:rsidP="00E91DD9">
            <w:pPr>
              <w:pStyle w:val="Web"/>
              <w:spacing w:before="0" w:beforeAutospacing="0" w:after="0" w:afterAutospacing="0"/>
              <w:ind w:leftChars="-1" w:hanging="2"/>
              <w:rPr>
                <w:rFonts w:ascii="Times New Roman" w:hAnsi="Times New Roman" w:cs="Times New Roman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001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23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已知在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1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大氣壓，</w:t>
            </w:r>
            <w:r w:rsidRPr="007C21CD">
              <w:rPr>
                <w:rFonts w:ascii="Times New Roman" w:eastAsia="標楷體" w:hAnsi="Times New Roman" w:cs="Times New Roman"/>
                <w:spacing w:val="10"/>
                <w:position w:val="-10"/>
              </w:rPr>
              <w:object w:dxaOrig="460" w:dyaOrig="320">
                <v:shape id="_x0000_i1093" type="#_x0000_t75" style="width:24pt;height:16.5pt" o:ole="">
                  <v:imagedata r:id="rId135" o:title=""/>
                </v:shape>
                <o:OLEObject Type="Embed" ProgID="Equation.DSMT4" ShapeID="_x0000_i1093" DrawAspect="Content" ObjectID="_1644847574" r:id="rId136"/>
              </w:objec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無沸點，</w:t>
            </w:r>
            <w:r w:rsidRPr="007C21CD">
              <w:rPr>
                <w:rFonts w:ascii="Times New Roman" w:eastAsia="標楷體" w:hAnsi="Times New Roman" w:cs="Times New Roman"/>
                <w:spacing w:val="10"/>
                <w:position w:val="-10"/>
              </w:rPr>
              <w:object w:dxaOrig="400" w:dyaOrig="320">
                <v:shape id="_x0000_i1094" type="#_x0000_t75" style="width:20.25pt;height:16.5pt" o:ole="">
                  <v:imagedata r:id="rId137" o:title=""/>
                </v:shape>
                <o:OLEObject Type="Embed" ProgID="Equation.DSMT4" ShapeID="_x0000_i1094" DrawAspect="Content" ObjectID="_1644847575" r:id="rId138"/>
              </w:objec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及</w:t>
            </w:r>
            <w:r w:rsidRPr="007C21CD">
              <w:rPr>
                <w:rFonts w:ascii="Times New Roman" w:eastAsia="標楷體" w:hAnsi="Times New Roman" w:cs="Times New Roman"/>
                <w:spacing w:val="10"/>
                <w:position w:val="-6"/>
              </w:rPr>
              <w:object w:dxaOrig="499" w:dyaOrig="260">
                <v:shape id="_x0000_i1095" type="#_x0000_t75" style="width:24.75pt;height:13.5pt" o:ole="">
                  <v:imagedata r:id="rId139" o:title=""/>
                </v:shape>
                <o:OLEObject Type="Embed" ProgID="Equation.DSMT4" ShapeID="_x0000_i1095" DrawAspect="Content" ObjectID="_1644847576" r:id="rId140"/>
              </w:objec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的沸點分別為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46℃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及</w:t>
            </w:r>
            <w:r w:rsidRPr="007C21CD">
              <w:rPr>
                <w:rFonts w:ascii="Times New Roman" w:eastAsia="標楷體" w:hAnsi="Times New Roman" w:cs="Times New Roman"/>
                <w:spacing w:val="10"/>
                <w:position w:val="-6"/>
              </w:rPr>
              <w:object w:dxaOrig="420" w:dyaOrig="260">
                <v:shape id="_x0000_i1096" type="#_x0000_t75" style="width:21pt;height:13.5pt" o:ole="">
                  <v:imagedata r:id="rId141" o:title=""/>
                </v:shape>
                <o:OLEObject Type="Embed" ProgID="Equation.DSMT4" ShapeID="_x0000_i1096" DrawAspect="Content" ObjectID="_1644847577" r:id="rId142"/>
              </w:objec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℃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。下列相關的敘述，哪些正確？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三個分子均為非極性分子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三個分子均可與水分子形成氫鍵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三個分子內所有的鍵結均具有偶極矩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spacing w:val="6"/>
                <w:position w:val="-6"/>
              </w:rPr>
              <w:object w:dxaOrig="400" w:dyaOrig="320">
                <v:shape id="_x0000_i1097" type="#_x0000_t75" style="width:20.25pt;height:16.5pt" o:ole="">
                  <v:imagedata r:id="rId143" o:title=""/>
                </v:shape>
                <o:OLEObject Type="Embed" ProgID="Equation.DSMT4" ShapeID="_x0000_i1097" DrawAspect="Content" ObjectID="_1644847578" r:id="rId144"/>
              </w:object>
            </w:r>
            <w:r w:rsidRPr="002740AA">
              <w:rPr>
                <w:rFonts w:eastAsia="標楷體"/>
                <w:spacing w:val="6"/>
              </w:rPr>
              <w:t>分子間主要的作用力為偶極</w:t>
            </w:r>
            <w:r w:rsidRPr="002740AA">
              <w:rPr>
                <w:rFonts w:eastAsia="標楷體"/>
                <w:spacing w:val="6"/>
              </w:rPr>
              <w:t>-</w:t>
            </w:r>
            <w:r w:rsidRPr="002740AA">
              <w:rPr>
                <w:rFonts w:eastAsia="標楷體"/>
                <w:spacing w:val="6"/>
              </w:rPr>
              <w:t>偶極力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  <w:position w:val="-4"/>
              </w:rPr>
              <w:object w:dxaOrig="499" w:dyaOrig="260">
                <v:shape id="_x0000_i1098" type="#_x0000_t75" style="width:24.75pt;height:13.5pt" o:ole="">
                  <v:imagedata r:id="rId145" o:title=""/>
                </v:shape>
                <o:OLEObject Type="Embed" ProgID="Equation.DSMT4" ShapeID="_x0000_i1098" DrawAspect="Content" ObjectID="_1644847579" r:id="rId146"/>
              </w:object>
            </w:r>
            <w:r w:rsidRPr="002740AA">
              <w:rPr>
                <w:rFonts w:eastAsia="標楷體"/>
              </w:rPr>
              <w:t>分子間主要的作用力為偶極</w:t>
            </w:r>
            <w:r w:rsidRPr="002740AA">
              <w:rPr>
                <w:rFonts w:eastAsia="標楷體"/>
              </w:rPr>
              <w:t>-</w:t>
            </w:r>
            <w:r w:rsidRPr="002740AA">
              <w:rPr>
                <w:rFonts w:eastAsia="標楷體"/>
              </w:rPr>
              <w:t>偶極力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CE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B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23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E</w:t>
            </w:r>
          </w:p>
        </w:tc>
        <w:tc>
          <w:tcPr>
            <w:tcW w:w="3629" w:type="dxa"/>
            <w:vAlign w:val="center"/>
          </w:tcPr>
          <w:p w:rsidR="00486ACD" w:rsidRPr="00672A6C" w:rsidRDefault="00486ACD" w:rsidP="00E91DD9">
            <w:pPr>
              <w:pStyle w:val="Web"/>
              <w:rPr>
                <w:rFonts w:ascii="Times New Roman" w:hAnsi="Times New Roman" w:cs="Times New Roman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001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856300">
              <w:rPr>
                <w:rFonts w:eastAsia="標楷體"/>
                <w:snapToGrid w:val="0"/>
                <w:kern w:val="0"/>
              </w:rPr>
              <w:t>24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7C21CD">
              <w:rPr>
                <w:rFonts w:ascii="Times New Roman" w:eastAsia="標楷體" w:hAnsi="Times New Roman" w:cs="Times New Roman"/>
                <w:spacing w:val="10"/>
              </w:rPr>
              <w:t>托里切利水銀氣壓計可以量測大氣壓力，也可以用來量測揮發性液體的蒸氣壓。其方式如附圖所示：在固定溫度的情況下，用針筒將液體慢慢地從汞柱下方注入，每次僅注入少量的液體，並且要在注射完後，等待液體蒸發達到平衡。不斷重複此步驟，直到在汞柱表面看到一層薄薄的液體後，即可藉由汞柱下降高度測得此液體在此溫度下的飽和蒸氣壓。已知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25℃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時，水的飽和蒸氣壓為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24 torr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，乙醚的飽和蒸氣壓為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545 torr</w:t>
            </w:r>
            <w:r w:rsidRPr="007C21CD">
              <w:rPr>
                <w:rFonts w:ascii="Times New Roman" w:eastAsia="標楷體" w:hAnsi="Times New Roman" w:cs="Times New Roman"/>
                <w:spacing w:val="10"/>
              </w:rPr>
              <w:t>。下列相關的敘述，哪些正確？</w:t>
            </w:r>
          </w:p>
          <w:p w:rsidR="00486ACD" w:rsidRPr="007C21CD" w:rsidRDefault="00486ACD" w:rsidP="00E91DD9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  <w:r w:rsidRPr="003F7145">
              <w:rPr>
                <w:rFonts w:ascii="Times New Roman" w:eastAsia="標楷體" w:hAnsi="Times New Roman" w:cs="Times New Roman"/>
                <w:noProof/>
                <w:spacing w:val="10"/>
              </w:rPr>
            </w:r>
            <w:r w:rsidRPr="003F7145">
              <w:rPr>
                <w:rFonts w:ascii="Times New Roman" w:eastAsia="標楷體" w:hAnsi="Times New Roman" w:cs="Times New Roman"/>
                <w:noProof/>
                <w:spacing w:val="10"/>
              </w:rPr>
              <w:pict>
                <v:group id="群組 259" o:spid="_x0000_s11304" style="width:185.1pt;height:106.4pt;mso-position-horizontal-relative:char;mso-position-vertical-relative:line" coordsize="23509,13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">
                  <v:group id="群組 260" o:spid="_x0000_s11305" style="position:absolute;width:13175;height:13500" coordsize="13175,1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<v:shape id="圖片 261" o:spid="_x0000_s11306" type="#_x0000_t75" style="position:absolute;left:2987;width:9525;height:1350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mbmDFAAAA3AAAAA8AAABkcnMvZG93bnJldi54bWxEj0FrwkAUhO8F/8PyBG+6iVjR1FVEEUq9&#10;1LQHe3tkn0k0+zZk1yT++25B6HGYmW+Y1aY3lWipcaVlBfEkAkGcWV1yruD76zBegHAeWWNlmRQ8&#10;yMFmPXhZYaJtxydqU5+LAGGXoILC+zqR0mUFGXQTWxMH72Ibgz7IJpe6wS7ATSWnUTSXBksOCwXW&#10;tCsou6V3o6D8+Dm72WP5ejzG/XXWys993m2VGg377RsIT73/Dz/b71rBdB7D35lwBOT6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5m5gxQAAANwAAAAPAAAAAAAAAAAAAAAA&#10;AJ8CAABkcnMvZG93bnJldi54bWxQSwUGAAAAAAQABAD3AAAAkQMAAAAA&#10;">
                      <v:imagedata r:id="rId147" o:title="" croptop="7711f" cropbottom="12336f" cropleft="6717f" cropright="29383f" grayscale="t"/>
                    </v:shape>
                    <v:shape id="文字方塊 2" o:spid="_x0000_s11307" type="#_x0000_t202" style="position:absolute;left:1721;top:229;width:4114;height:1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Y28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3g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wY28MAAADc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486ACD" w:rsidRPr="00CE0103" w:rsidRDefault="00486ACD" w:rsidP="0007286B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sz w:val="20"/>
                              </w:rPr>
                            </w:pPr>
                            <w:r w:rsidRPr="00CE0103">
                              <w:rPr>
                                <w:rFonts w:hint="eastAsia"/>
                                <w:sz w:val="20"/>
                              </w:rPr>
                              <w:t>真空</w:t>
                            </w:r>
                          </w:p>
                        </w:txbxContent>
                      </v:textbox>
                    </v:shape>
                    <v:shape id="文字方塊 2" o:spid="_x0000_s11308" type="#_x0000_t202" style="position:absolute;top:5207;width:5372;height:1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C9QMQA&#10;AADcAAAADwAAAGRycy9kb3ducmV2LnhtbESPwWrDMBBE74X+g9hALyWW7YJJHCuhhBZKb0l7yW2x&#10;NpaJtTKWYrv5+qpQyHGYmTdMtZttJ0YafOtYQZakIIhrp1tuFHx/vS9XIHxA1tg5JgU/5GG3fXyo&#10;sNRu4gONx9CICGFfogITQl9K6WtDFn3ieuLond1gMUQ5NFIPOEW47WSepoW02HJcMNjT3lB9OV6t&#10;gmJ+658/15RPt7ob+XTLskCZUk+L+XUDItAc7uH/9odWkBcv8HcmHg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wvUDEAAAA3AAAAA8AAAAAAAAAAAAAAAAAmAIAAGRycy9k&#10;b3ducmV2LnhtbFBLBQYAAAAABAAEAPUAAACJAwAAAAA=&#10;" filled="f" stroked="f">
                      <v:textbox style="mso-fit-shape-to-text:t" inset="0,0,0,0">
                        <w:txbxContent>
                          <w:p w:rsidR="00486ACD" w:rsidRPr="00CE0103" w:rsidRDefault="00486ACD" w:rsidP="0007286B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sz w:val="18"/>
                                <w:szCs w:val="14"/>
                              </w:rPr>
                            </w:pPr>
                            <w:r w:rsidRPr="00CE0103">
                              <w:rPr>
                                <w:rFonts w:hint="eastAsia"/>
                                <w:sz w:val="18"/>
                                <w:szCs w:val="14"/>
                              </w:rPr>
                              <w:t>7</w:t>
                            </w:r>
                            <w:r w:rsidRPr="00CE0103">
                              <w:rPr>
                                <w:sz w:val="18"/>
                                <w:szCs w:val="14"/>
                              </w:rPr>
                              <w:t xml:space="preserve">60 </w:t>
                            </w:r>
                            <w:r w:rsidRPr="00CE0103">
                              <w:rPr>
                                <w:rFonts w:hint="eastAsia"/>
                                <w:spacing w:val="10"/>
                                <w:sz w:val="18"/>
                                <w:szCs w:val="14"/>
                              </w:rPr>
                              <w:t>torr</w:t>
                            </w:r>
                          </w:p>
                        </w:txbxContent>
                      </v:textbox>
                    </v:shape>
                    <v:shape id="文字方塊 2" o:spid="_x0000_s11309" type="#_x0000_t202" style="position:absolute;left:7288;top:4255;width:5887;height:1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/TMM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k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9MwxQAAANwAAAAPAAAAAAAAAAAAAAAAAJgCAABkcnMv&#10;ZG93bnJldi54bWxQSwUGAAAAAAQABAD1AAAAigMAAAAA&#10;" filled="f" stroked="f">
                      <v:textbox inset="0,0,0,0">
                        <w:txbxContent>
                          <w:p w:rsidR="00486ACD" w:rsidRPr="00CE0103" w:rsidRDefault="00486ACD" w:rsidP="0007286B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sz w:val="20"/>
                              </w:rPr>
                            </w:pPr>
                            <w:r w:rsidRPr="00CE0103">
                              <w:rPr>
                                <w:rFonts w:hint="eastAsia"/>
                                <w:sz w:val="20"/>
                              </w:rPr>
                              <w:t>平衡後</w:t>
                            </w:r>
                          </w:p>
                        </w:txbxContent>
                      </v:textbox>
                    </v:shape>
                  </v:group>
                  <v:group id="群組 265" o:spid="_x0000_s11310" style="position:absolute;left:10683;top:45;width:12826;height:13500" coordsize="12826,1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group id="群組 266" o:spid="_x0000_s11311" style="position:absolute;left:1901;width:7664;height:13500" coordsize="7670,1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<v:shape id="圖片 267" o:spid="_x0000_s11312" type="#_x0000_t75" style="position:absolute;left:2679;width:4991;height:1350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5FBLHAAAA3AAAAA8AAABkcnMvZG93bnJldi54bWxEj0FrAjEUhO9C/0N4hd5qthatXY3SFhZE&#10;6KFWLd6em+dmcfOybKKu/nojFDwOM/MNM562thJHanzpWMFLNwFBnDtdcqFg+Zs9D0H4gKyxckwK&#10;zuRhOnnojDHV7sQ/dFyEQkQI+xQVmBDqVEqfG7Lou64mjt7ONRZDlE0hdYOnCLeV7CXJQFosOS4Y&#10;rOnLUL5fHKyCC73399t8s84KMufV/Ps1O3z+KfX02H6MQARqwz38355pBb3BG9zOxCMgJ1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q5FBLHAAAA3AAAAA8AAAAAAAAAAAAA&#10;AAAAnwIAAGRycy9kb3ducmV2LnhtbFBLBQYAAAAABAAEAPcAAACTAwAAAAA=&#10;">
                        <v:imagedata r:id="rId147" o:title="" croptop="7711f" cropbottom="12336f" cropleft="39002f" cropright="11098f" grayscale="t"/>
                      </v:shape>
                      <v:shape id="文字方塊 2" o:spid="_x0000_s11313" type="#_x0000_t202" style="position:absolute;top:5862;width:5122;height:1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QvMcEA&#10;AADcAAAADwAAAGRycy9kb3ducmV2LnhtbERPTWuDQBC9B/IflgnkEuqqB2mtmxBCAqW32F56G9yp&#10;StxZcTdq/fXZQyHHx/suDrPpxEiDay0rSKIYBHFldcu1gu+vy8srCOeRNXaWScEfOTjs16sCc20n&#10;vtJY+lqEEHY5Kmi873MpXdWQQRfZnjhwv3Yw6AMcaqkHnEK46WQax5k02HJoaLCnU0PVrbwbBdl8&#10;7nefb5ROS9WN/LMkiadEqe1mPr6D8DT7p/jf/aEVpFlYG86EIy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ULzH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86ACD" w:rsidRPr="00CE0103" w:rsidRDefault="00486ACD" w:rsidP="0007286B">
                              <w:pPr>
                                <w:snapToGrid w:val="0"/>
                                <w:spacing w:line="240" w:lineRule="exact"/>
                                <w:jc w:val="center"/>
                                <w:rPr>
                                  <w:sz w:val="18"/>
                                  <w:szCs w:val="14"/>
                                </w:rPr>
                              </w:pPr>
                              <w:r w:rsidRPr="00CE0103">
                                <w:rPr>
                                  <w:rFonts w:hint="eastAsia"/>
                                  <w:sz w:val="18"/>
                                  <w:szCs w:val="14"/>
                                </w:rPr>
                                <w:t>7</w:t>
                              </w:r>
                              <w:r w:rsidRPr="00CE0103">
                                <w:rPr>
                                  <w:sz w:val="18"/>
                                  <w:szCs w:val="14"/>
                                </w:rPr>
                                <w:t xml:space="preserve">36 </w:t>
                              </w:r>
                              <w:r w:rsidRPr="00CE0103">
                                <w:rPr>
                                  <w:rFonts w:hint="eastAsia"/>
                                  <w:spacing w:val="10"/>
                                  <w:sz w:val="18"/>
                                  <w:szCs w:val="14"/>
                                </w:rPr>
                                <w:t>torr</w:t>
                              </w:r>
                            </w:p>
                          </w:txbxContent>
                        </v:textbox>
                      </v:shape>
                    </v:group>
                    <v:shape id="文字方塊 2" o:spid="_x0000_s11314" type="#_x0000_t202" style="position:absolute;left:7378;top:3393;width:5448;height:1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KqsIA&#10;AADcAAAADwAAAGRycy9kb3ducmV2LnhtbESPQYvCMBSE7wv+h/AEL4um7aFoNYqIgnhb3cveHs2z&#10;LTYvpYlt9debBcHjMDPfMKvNYGrRUesqywriWQSCOLe64kLB7+UwnYNwHlljbZkUPMjBZj36WmGm&#10;bc8/1J19IQKEXYYKSu+bTEqXl2TQzWxDHLyrbQ36INtC6hb7ADe1TKIolQYrDgslNrQrKb+d70ZB&#10;Ouyb79OCkv6Z1x3/PePYU6zUZDxslyA8Df4TfrePWkGSLuD/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2Iqq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486ACD" w:rsidRPr="00654A88" w:rsidRDefault="00486ACD" w:rsidP="0007286B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sz w:val="20"/>
                              </w:rPr>
                            </w:pPr>
                            <w:r w:rsidRPr="00654A88">
                              <w:rPr>
                                <w:rFonts w:hint="eastAsia"/>
                                <w:sz w:val="20"/>
                              </w:rPr>
                              <w:t>液態溶劑</w:t>
                            </w:r>
                          </w:p>
                        </w:txbxContent>
                      </v:textbox>
                    </v:shape>
                    <v:shape id="文字方塊 2" o:spid="_x0000_s11315" type="#_x0000_t202" style="position:absolute;top:681;width:5886;height:1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16sAA&#10;AADcAAAADwAAAGRycy9kb3ducmV2LnhtbERPTYvCMBC9C/6HMMJeRNP2UHe7RhFxQbype9nb0Ixt&#10;2WZSmtjW/npzEDw+3vd6O5hadNS6yrKCeBmBIM6trrhQ8Hv9WXyCcB5ZY22ZFDzIwXYznawx07bn&#10;M3UXX4gQwi5DBaX3TSaly0sy6Ja2IQ7czbYGfYBtIXWLfQg3tUyiKJUGKw4NJTa0Lyn/v9yNgnQ4&#10;NPPTFyX9mNcd/41x7ClW6mM27L5BeBr8W/xyH7WCZBXmhzPhCM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ju16sAAAADcAAAADwAAAAAAAAAAAAAAAACYAgAAZHJzL2Rvd25y&#10;ZXYueG1sUEsFBgAAAAAEAAQA9QAAAIUDAAAAAA==&#10;" filled="f" stroked="f">
                      <v:textbox style="mso-fit-shape-to-text:t" inset="0,0,0,0">
                        <w:txbxContent>
                          <w:p w:rsidR="00486ACD" w:rsidRPr="00CE0103" w:rsidRDefault="00486ACD" w:rsidP="0007286B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sz w:val="20"/>
                              </w:rPr>
                            </w:pPr>
                            <w:r w:rsidRPr="00CE0103">
                              <w:rPr>
                                <w:rFonts w:hint="eastAsia"/>
                                <w:sz w:val="20"/>
                              </w:rPr>
                              <w:t>溶劑蒸氣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若汞柱表面有液體出現，則注入液體為水時，汞柱下降程度比注入乙醚時大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若分別注入等莫耳數的水與乙醚，但汞柱表面尚未有液體出現，則後者的汞柱下降程度比較大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若汞柱表面有液體出現，則注入飽和食鹽水時，汞柱下降程度比注入純水時小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在</w:t>
            </w:r>
            <w:r w:rsidRPr="002740AA">
              <w:rPr>
                <w:rFonts w:eastAsia="標楷體"/>
              </w:rPr>
              <w:t>25℃</w:t>
            </w:r>
            <w:r w:rsidRPr="002740AA">
              <w:rPr>
                <w:rFonts w:eastAsia="標楷體"/>
              </w:rPr>
              <w:t>且有乙醚液體出現時，其汞柱的高度為</w:t>
            </w:r>
            <w:r w:rsidRPr="002740AA">
              <w:rPr>
                <w:rFonts w:eastAsia="標楷體"/>
              </w:rPr>
              <w:t>545</w:t>
            </w:r>
            <w:r w:rsidRPr="002740AA">
              <w:rPr>
                <w:rFonts w:eastAsia="標楷體"/>
              </w:rPr>
              <w:t>毫米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2740AA">
              <w:rPr>
                <w:rFonts w:eastAsia="標楷體"/>
              </w:rPr>
              <w:t>有乙醚液體出現的汞柱，當實驗溫度改為</w:t>
            </w:r>
            <w:r w:rsidRPr="002740AA">
              <w:rPr>
                <w:rFonts w:eastAsia="標楷體"/>
              </w:rPr>
              <w:t>0℃</w:t>
            </w:r>
            <w:r w:rsidRPr="002740AA">
              <w:rPr>
                <w:rFonts w:eastAsia="標楷體"/>
              </w:rPr>
              <w:t>時，其汞柱比</w:t>
            </w:r>
            <w:r w:rsidRPr="002740AA">
              <w:rPr>
                <w:rFonts w:eastAsia="標楷體"/>
              </w:rPr>
              <w:t>25℃</w:t>
            </w:r>
            <w:r w:rsidRPr="002740AA">
              <w:rPr>
                <w:rFonts w:eastAsia="標楷體"/>
              </w:rPr>
              <w:t>時高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CE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B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24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E91DD9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3629" w:type="dxa"/>
            <w:vAlign w:val="center"/>
          </w:tcPr>
          <w:p w:rsidR="00486ACD" w:rsidRPr="00010CAD" w:rsidRDefault="00486ACD" w:rsidP="00E91DD9">
            <w:pPr>
              <w:rPr>
                <w:rFonts w:eastAsia="標楷體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002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E91DD9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06600E">
        <w:tc>
          <w:tcPr>
            <w:tcW w:w="310" w:type="dxa"/>
            <w:shd w:val="clear" w:color="auto" w:fill="auto"/>
            <w:vAlign w:val="center"/>
          </w:tcPr>
          <w:p w:rsidR="00486ACD" w:rsidRPr="009F3E1C" w:rsidRDefault="00486ACD" w:rsidP="009350E1">
            <w:pPr>
              <w:adjustRightInd w:val="0"/>
              <w:contextualSpacing/>
              <w:rPr>
                <w:rFonts w:eastAsia="標楷體"/>
                <w:snapToGrid w:val="0"/>
                <w:color w:val="FF0000"/>
                <w:kern w:val="0"/>
              </w:rPr>
            </w:pP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856300">
            <w:pPr>
              <w:pStyle w:val="Default"/>
              <w:contextualSpacing/>
              <w:rPr>
                <w:rFonts w:ascii="Times New Roman" w:eastAsia="標楷體" w:cs="Times New Roman"/>
                <w:b/>
                <w:bCs/>
                <w:spacing w:val="45"/>
              </w:rPr>
            </w:pPr>
            <w:r w:rsidRPr="007C21CD">
              <w:rPr>
                <w:rFonts w:ascii="Times New Roman" w:eastAsia="標楷體" w:cs="Times New Roman"/>
                <w:b/>
                <w:bCs/>
                <w:spacing w:val="45"/>
              </w:rPr>
              <w:t>第貳部分：非選擇題（占</w:t>
            </w:r>
            <w:r w:rsidRPr="007C21CD">
              <w:rPr>
                <w:rFonts w:ascii="Times New Roman" w:eastAsia="標楷體" w:cs="Times New Roman"/>
                <w:b/>
                <w:bCs/>
                <w:spacing w:val="45"/>
              </w:rPr>
              <w:t>20</w:t>
            </w:r>
            <w:r w:rsidRPr="007C21CD">
              <w:rPr>
                <w:rFonts w:ascii="Times New Roman" w:eastAsia="標楷體" w:cs="Times New Roman"/>
                <w:b/>
                <w:bCs/>
                <w:spacing w:val="45"/>
              </w:rPr>
              <w:lastRenderedPageBreak/>
              <w:t>分）</w:t>
            </w:r>
          </w:p>
          <w:p w:rsidR="00486ACD" w:rsidRPr="007C21CD" w:rsidRDefault="00486ACD" w:rsidP="00856300">
            <w:pPr>
              <w:pStyle w:val="Default"/>
              <w:contextualSpacing/>
              <w:rPr>
                <w:rFonts w:ascii="Times New Roman" w:eastAsia="標楷體" w:cs="Times New Roman"/>
                <w:snapToGrid w:val="0"/>
              </w:rPr>
            </w:pPr>
            <w:r w:rsidRPr="007C21CD">
              <w:rPr>
                <w:rFonts w:ascii="Times New Roman" w:eastAsia="標楷體" w:cs="Times New Roman"/>
              </w:rPr>
              <w:t>說明：本部分共有三大題，答案必須寫在「答案卷」上，並於題號欄標明大題號（一、二、三）與子題號（</w:t>
            </w:r>
            <w:r w:rsidRPr="007C21CD">
              <w:rPr>
                <w:rFonts w:ascii="Times New Roman" w:eastAsia="標楷體" w:cs="Times New Roman"/>
              </w:rPr>
              <w:t>1</w:t>
            </w:r>
            <w:r w:rsidRPr="007C21CD">
              <w:rPr>
                <w:rFonts w:ascii="Times New Roman" w:eastAsia="標楷體" w:cs="Times New Roman"/>
              </w:rPr>
              <w:t>、</w:t>
            </w:r>
            <w:r w:rsidRPr="007C21CD">
              <w:rPr>
                <w:rFonts w:ascii="Times New Roman" w:eastAsia="標楷體" w:cs="Times New Roman"/>
              </w:rPr>
              <w:t>2</w:t>
            </w:r>
            <w:r w:rsidRPr="007C21CD">
              <w:rPr>
                <w:rFonts w:ascii="Times New Roman" w:eastAsia="標楷體" w:cs="Times New Roman"/>
              </w:rPr>
              <w:t>、</w:t>
            </w:r>
            <w:r w:rsidRPr="007C21CD">
              <w:rPr>
                <w:rFonts w:ascii="Times New Roman" w:eastAsia="標楷體" w:cs="Times New Roman"/>
              </w:rPr>
              <w:t>……</w:t>
            </w:r>
            <w:r w:rsidRPr="007C21CD">
              <w:rPr>
                <w:rFonts w:ascii="Times New Roman" w:eastAsia="標楷體" w:cs="Times New Roman"/>
              </w:rPr>
              <w:t>），作答時不必抄題，若因字跡潦草、未標示題號、標錯題號等原因，致評閱人員無法清楚辨識，其後果由考生自行承擔。計算題必須寫出計算過程，最後答案應連同單位劃線標出。作答使用筆尖較粗之黑色墨水的筆書寫，且不得使用鉛筆。每一子題配分標於題末。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55" w:type="dxa"/>
            <w:vAlign w:val="center"/>
          </w:tcPr>
          <w:p w:rsidR="00486ACD" w:rsidRPr="00943D47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476" w:type="dxa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</w:t>
            </w: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lastRenderedPageBreak/>
              <w:t>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570AE8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lastRenderedPageBreak/>
              <w:t>2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1-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lastRenderedPageBreak/>
              <w:t>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00-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467" w:type="dxa"/>
            <w:vAlign w:val="center"/>
          </w:tcPr>
          <w:p w:rsidR="00486ACD" w:rsidRPr="00943D47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color w:val="C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M</w:t>
            </w:r>
          </w:p>
        </w:tc>
        <w:tc>
          <w:tcPr>
            <w:tcW w:w="3629" w:type="dxa"/>
            <w:vAlign w:val="center"/>
          </w:tcPr>
          <w:p w:rsidR="00486ACD" w:rsidRPr="00856300" w:rsidRDefault="00486ACD" w:rsidP="00856300">
            <w:pPr>
              <w:pStyle w:val="Web"/>
              <w:adjustRightInd w:val="0"/>
              <w:spacing w:before="0" w:beforeAutospacing="0" w:after="0" w:afterAutospacing="0"/>
              <w:contextualSpacing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</w:t>
            </w:r>
            <w:r>
              <w:rPr>
                <w:rFonts w:eastAsia="標楷體" w:hint="eastAsia"/>
                <w:snapToGrid w:val="0"/>
                <w:kern w:val="0"/>
              </w:rPr>
              <w:lastRenderedPageBreak/>
              <w:t>02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auto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color w:val="C00000"/>
                <w:kern w:val="0"/>
              </w:rPr>
            </w:pPr>
          </w:p>
        </w:tc>
        <w:tc>
          <w:tcPr>
            <w:tcW w:w="327" w:type="dxa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color w:val="C00000"/>
                <w:kern w:val="0"/>
              </w:rPr>
            </w:pPr>
          </w:p>
        </w:tc>
        <w:tc>
          <w:tcPr>
            <w:tcW w:w="328" w:type="dxa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color w:val="C00000"/>
                <w:kern w:val="0"/>
              </w:rPr>
            </w:pPr>
          </w:p>
        </w:tc>
      </w:tr>
      <w:tr w:rsidR="00486ACD" w:rsidRPr="00856300" w:rsidTr="00F641B1">
        <w:tc>
          <w:tcPr>
            <w:tcW w:w="310" w:type="dxa"/>
            <w:shd w:val="clear" w:color="auto" w:fill="auto"/>
            <w:vAlign w:val="center"/>
          </w:tcPr>
          <w:p w:rsidR="00486ACD" w:rsidRPr="00F641B1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F641B1">
              <w:rPr>
                <w:rFonts w:eastAsia="標楷體" w:hint="eastAsia"/>
                <w:snapToGrid w:val="0"/>
                <w:kern w:val="0"/>
              </w:rPr>
              <w:lastRenderedPageBreak/>
              <w:t>1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856300">
            <w:pPr>
              <w:pStyle w:val="Default"/>
              <w:contextualSpacing/>
              <w:rPr>
                <w:rFonts w:ascii="Times New Roman" w:eastAsia="標楷體" w:cs="Times New Roman"/>
                <w:snapToGrid w:val="0"/>
              </w:rPr>
            </w:pPr>
            <w:r w:rsidRPr="007C21CD">
              <w:rPr>
                <w:rFonts w:ascii="Times New Roman" w:eastAsia="標楷體" w:cs="Times New Roman"/>
                <w:spacing w:val="10"/>
              </w:rPr>
              <w:t>乙醇加入固體催化劑，在高溫進行反應，可經由脫水產生乙烯，反應設置如附圖所示。</w:t>
            </w:r>
          </w:p>
          <w:p w:rsidR="00486ACD" w:rsidRPr="007C21CD" w:rsidRDefault="00486ACD" w:rsidP="00856300">
            <w:pPr>
              <w:pStyle w:val="Default"/>
              <w:contextualSpacing/>
              <w:rPr>
                <w:rFonts w:ascii="Times New Roman" w:eastAsia="標楷體" w:cs="Times New Roman"/>
                <w:snapToGrid w:val="0"/>
              </w:rPr>
            </w:pPr>
            <w:r>
              <w:rPr>
                <w:rFonts w:ascii="Times New Roman" w:eastAsia="標楷體" w:cs="Times New Roman"/>
                <w:noProof/>
              </w:rPr>
            </w:r>
            <w:r w:rsidRPr="003F7145">
              <w:rPr>
                <w:rFonts w:ascii="Times New Roman" w:eastAsia="標楷體" w:cs="Times New Roman"/>
                <w:noProof/>
              </w:rPr>
              <w:pict>
                <v:group id="群組 271" o:spid="_x0000_s11344" style="width:159.6pt;height:55.1pt;mso-position-horizontal-relative:char;mso-position-vertical-relative:line" coordsize="22473,7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">
                  <v:shape id="圖片 272" o:spid="_x0000_s11345" type="#_x0000_t75" style="position:absolute;left:4017;width:15430;height:560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3BtvEAAAA3AAAAA8AAABkcnMvZG93bnJldi54bWxEj0+LwjAUxO8LfofwhL2tqRVUalMRl+Ie&#10;FvHfxdujebbF5qU0Wa3f3iwIHoeZ+Q2TLnvTiBt1rrasYDyKQBAXVtdcKjgd8685COeRNTaWScGD&#10;HCyzwUeKibZ33tPt4EsRIOwSVFB53yZSuqIig25kW+LgXWxn0AfZlVJ3eA9w08g4iqbSYM1hocKW&#10;1hUV18OfUbCjJp7n0/PGTXI9+5Xlsdi6b6U+h/1qAcJT79/hV/tHK4hnMfyfCUdAZk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O3BtvEAAAA3AAAAA8AAAAAAAAAAAAAAAAA&#10;nwIAAGRycy9kb3ducmV2LnhtbFBLBQYAAAAABAAEAPcAAACQAwAAAAA=&#10;">
                    <v:imagedata r:id="rId148" o:title="" cropbottom="35087f" cropleft="8299f" cropright="6750f" grayscale="t"/>
                    <v:path arrowok="t"/>
                  </v:shape>
                  <v:shape id="文字方塊 273" o:spid="_x0000_s11346" type="#_x0000_t202" style="position:absolute;top:2219;width:4642;height:38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BBXccA&#10;AADcAAAADwAAAGRycy9kb3ducmV2LnhtbESPQUvDQBSE74X+h+UJvbWbtqAldlukKnhQW9sKentm&#10;n0kw+zbsvqbx37uC4HGYmW+Y5bp3jeooxNqzgekkA0VceFtzaeB4uB8vQEVBtth4JgPfFGG9Gg6W&#10;mFt/5hfq9lKqBOGYo4FKpM21jkVFDuPEt8TJ+/TBoSQZSm0DnhPcNXqWZZfaYc1pocKWNhUVX/uT&#10;M9C8xfD4kcl7d1s+yW6rT69302djRhf9zTUooV7+w3/tB2tgdjWH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QQV3HAAAA3AAAAA8AAAAAAAAAAAAAAAAAmAIAAGRy&#10;cy9kb3ducmV2LnhtbFBLBQYAAAAABAAEAPUAAACMAwAAAAA=&#10;" filled="f" stroked="f" strokeweight=".5pt">
                    <v:textbox style="mso-next-textbox:#文字方塊 273" inset="0,0,0,0">
                      <w:txbxContent>
                        <w:p w:rsidR="00486ACD" w:rsidRPr="00654A88" w:rsidRDefault="00486ACD" w:rsidP="007C21CD">
                          <w:pPr>
                            <w:snapToGrid w:val="0"/>
                            <w:spacing w:line="240" w:lineRule="exact"/>
                            <w:jc w:val="center"/>
                            <w:rPr>
                              <w:sz w:val="20"/>
                            </w:rPr>
                          </w:pPr>
                          <w:r w:rsidRPr="00654A88">
                            <w:rPr>
                              <w:rFonts w:hint="eastAsia"/>
                              <w:sz w:val="20"/>
                            </w:rPr>
                            <w:t>乙醇及催化劑</w:t>
                          </w:r>
                        </w:p>
                      </w:txbxContent>
                    </v:textbox>
                  </v:shape>
                  <v:shape id="文字方塊 288" o:spid="_x0000_s11347" type="#_x0000_t202" style="position:absolute;left:15539;top:4492;width:6934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jC8MA&#10;AADcAAAADwAAAGRycy9kb3ducmV2LnhtbERPTU/CQBC9m/gfNmPiDbZwMKSwEKOQeBCEoonexu7Y&#10;NnZnm92h1H/PHkg8vrzvxWpwreopxMazgck4A0VcettwZeD9uBnNQEVBtth6JgN/FGG1vL1ZYG79&#10;mQ/UF1KpFMIxRwO1SJdrHcuaHMax74gT9+ODQ0kwVNoGPKdw1+pplj1ohw2nhho7eqqp/C1OzkD7&#10;GcPrdyZf/XO1lf2bPn2sJztj7u+GxzkooUH+xVf3izUwnaW16Uw6Anp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GjC8MAAADcAAAADwAAAAAAAAAAAAAAAACYAgAAZHJzL2Rv&#10;d25yZXYueG1sUEsFBgAAAAAEAAQA9QAAAIgDAAAAAA==&#10;" filled="f" stroked="f" strokeweight=".5pt">
                    <v:textbox style="mso-next-textbox:#文字方塊 288" inset="0,0,0,0">
                      <w:txbxContent>
                        <w:p w:rsidR="00486ACD" w:rsidRPr="00654A88" w:rsidRDefault="00486ACD" w:rsidP="007C21CD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654A88">
                            <w:rPr>
                              <w:rFonts w:hint="eastAsia"/>
                              <w:sz w:val="20"/>
                            </w:rPr>
                            <w:t>氣體收集</w:t>
                          </w:r>
                        </w:p>
                      </w:txbxContent>
                    </v:textbox>
                  </v:shape>
                  <v:shape id="文字方塊 297" o:spid="_x0000_s11348" type="#_x0000_t202" style="position:absolute;left:6289;top:5232;width:4445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hpMcA&#10;AADcAAAADwAAAGRycy9kb3ducmV2LnhtbESPQU/CQBSE7yT8h80z4QZbOKBUFmJQEw8qCJjo7dl9&#10;to3dt83uo9R/75qYeJzMzDeZ5bp3jeooxNqzgekkA0VceFtzaeB4uB9fgYqCbLHxTAa+KcJ6NRws&#10;Mbf+zC/U7aVUCcIxRwOVSJtrHYuKHMaJb4mT9+mDQ0kylNoGPCe4a/Qsy+baYc1pocKWNhUVX/uT&#10;M9C8xfD4kcl7d1s+yW6rT69302djRhf9zTUooV7+w3/tB2tgtriE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noaTHAAAA3AAAAA8AAAAAAAAAAAAAAAAAmAIAAGRy&#10;cy9kb3ducmV2LnhtbFBLBQYAAAAABAAEAPUAAACMAwAAAAA=&#10;" filled="f" stroked="f" strokeweight=".5pt">
                    <v:textbox style="mso-next-textbox:#文字方塊 297" inset="0,0,0,0">
                      <w:txbxContent>
                        <w:p w:rsidR="00486ACD" w:rsidRPr="00654A88" w:rsidRDefault="00486ACD" w:rsidP="007C21CD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加熱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486ACD" w:rsidRPr="007C21CD" w:rsidRDefault="00486ACD" w:rsidP="007C21CD">
            <w:pPr>
              <w:pStyle w:val="Default"/>
              <w:contextualSpacing/>
              <w:rPr>
                <w:rFonts w:ascii="Times New Roman" w:eastAsia="標楷體" w:cs="Times New Roman"/>
                <w:spacing w:val="10"/>
              </w:rPr>
            </w:pPr>
            <w:r w:rsidRPr="007C21CD">
              <w:rPr>
                <w:rFonts w:ascii="Times New Roman" w:eastAsia="標楷體" w:cs="Times New Roman"/>
                <w:spacing w:val="10"/>
              </w:rPr>
              <w:t>根據資料，回答下列問題：</w:t>
            </w:r>
          </w:p>
          <w:p w:rsidR="00486ACD" w:rsidRPr="007C21CD" w:rsidRDefault="00486ACD" w:rsidP="007C21CD">
            <w:pPr>
              <w:pStyle w:val="Default"/>
              <w:contextualSpacing/>
              <w:rPr>
                <w:rFonts w:ascii="Times New Roman" w:eastAsia="標楷體" w:cs="Times New Roman"/>
              </w:rPr>
            </w:pPr>
            <w:r w:rsidRPr="007C21CD">
              <w:rPr>
                <w:rFonts w:ascii="Times New Roman" w:eastAsia="標楷體" w:cs="Times New Roman"/>
              </w:rPr>
              <w:t>(1)</w:t>
            </w:r>
            <w:r w:rsidRPr="007C21CD">
              <w:rPr>
                <w:rFonts w:ascii="Times New Roman" w:eastAsia="標楷體" w:cs="Times New Roman"/>
              </w:rPr>
              <w:t>欲收集產生的氣體，最佳的收集方法為何？</w:t>
            </w:r>
          </w:p>
          <w:p w:rsidR="00486ACD" w:rsidRPr="007C21CD" w:rsidRDefault="00486ACD" w:rsidP="007C21CD">
            <w:pPr>
              <w:pStyle w:val="Default"/>
              <w:contextualSpacing/>
              <w:rPr>
                <w:rFonts w:ascii="Times New Roman" w:eastAsia="標楷體" w:cs="Times New Roman"/>
              </w:rPr>
            </w:pPr>
            <w:r w:rsidRPr="007C21CD">
              <w:rPr>
                <w:rFonts w:ascii="Times New Roman" w:eastAsia="標楷體" w:cs="Times New Roman"/>
                <w:snapToGrid w:val="0"/>
              </w:rPr>
              <w:t>(2)</w:t>
            </w:r>
            <w:r w:rsidRPr="007C21CD">
              <w:rPr>
                <w:rFonts w:ascii="Times New Roman" w:eastAsia="標楷體" w:cs="Times New Roman"/>
              </w:rPr>
              <w:t>寫出乙醇脫水產生乙烯的均衡化學反應式。（不需寫出物質狀態）</w:t>
            </w:r>
          </w:p>
          <w:p w:rsidR="00486ACD" w:rsidRPr="007C21CD" w:rsidRDefault="00486ACD" w:rsidP="007C21CD">
            <w:pPr>
              <w:pStyle w:val="Default"/>
              <w:contextualSpacing/>
              <w:rPr>
                <w:rFonts w:ascii="Times New Roman" w:eastAsia="標楷體" w:cs="Times New Roman"/>
              </w:rPr>
            </w:pPr>
            <w:r w:rsidRPr="007C21CD">
              <w:rPr>
                <w:rFonts w:ascii="Times New Roman" w:eastAsia="標楷體" w:cs="Times New Roman"/>
              </w:rPr>
              <w:t>(3)</w:t>
            </w:r>
            <w:r w:rsidRPr="007C21CD">
              <w:rPr>
                <w:rFonts w:ascii="Times New Roman" w:eastAsia="標楷體" w:cs="Times New Roman"/>
              </w:rPr>
              <w:t>此反應在一大氣壓，</w:t>
            </w:r>
            <w:r w:rsidRPr="007C21CD">
              <w:rPr>
                <w:rFonts w:ascii="Times New Roman" w:eastAsia="標楷體" w:cs="Times New Roman"/>
              </w:rPr>
              <w:t>25℃</w:t>
            </w:r>
            <w:r w:rsidRPr="007C21CD">
              <w:rPr>
                <w:rFonts w:ascii="Times New Roman" w:eastAsia="標楷體" w:cs="Times New Roman"/>
              </w:rPr>
              <w:t>下可收集</w:t>
            </w:r>
            <w:r w:rsidRPr="007C21CD">
              <w:rPr>
                <w:rFonts w:ascii="Times New Roman" w:eastAsia="標楷體" w:cs="Times New Roman"/>
              </w:rPr>
              <w:t>0.6</w:t>
            </w:r>
            <w:r w:rsidRPr="007C21CD">
              <w:rPr>
                <w:rFonts w:ascii="Times New Roman" w:eastAsia="標楷體" w:cs="Times New Roman"/>
              </w:rPr>
              <w:t>升的氣體，若此氣體與溴完全反應，可使多少克的溴褪色？</w:t>
            </w:r>
          </w:p>
          <w:p w:rsidR="00486ACD" w:rsidRPr="007C21CD" w:rsidRDefault="00486ACD" w:rsidP="007C21CD">
            <w:pPr>
              <w:pStyle w:val="Default"/>
              <w:contextualSpacing/>
              <w:rPr>
                <w:rFonts w:ascii="Times New Roman" w:eastAsia="標楷體" w:cs="Times New Roman"/>
                <w:snapToGrid w:val="0"/>
              </w:rPr>
            </w:pPr>
            <w:r w:rsidRPr="007C21CD">
              <w:rPr>
                <w:rFonts w:ascii="Times New Roman" w:eastAsia="標楷體" w:cs="Times New Roman"/>
              </w:rPr>
              <w:t>(4)</w:t>
            </w:r>
            <w:r w:rsidRPr="007C21CD">
              <w:rPr>
                <w:rFonts w:ascii="Times New Roman" w:eastAsia="標楷體" w:cs="Times New Roman"/>
              </w:rPr>
              <w:t>寫出乙烯與溴反應的生成物的中文系統命名名稱。</w:t>
            </w:r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486ACD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(1)</w:t>
            </w:r>
            <w:r>
              <w:rPr>
                <w:rFonts w:eastAsia="標楷體" w:hint="eastAsia"/>
                <w:snapToGrid w:val="0"/>
                <w:kern w:val="0"/>
              </w:rPr>
              <w:t>排水集氣法</w:t>
            </w:r>
          </w:p>
          <w:p w:rsidR="00486ACD" w:rsidRPr="00A73274" w:rsidRDefault="00486ACD" w:rsidP="0078213B">
            <w:pPr>
              <w:rPr>
                <w:rFonts w:eastAsia="標楷體"/>
              </w:rPr>
            </w:pPr>
            <w:r>
              <w:rPr>
                <w:rFonts w:eastAsia="標楷體" w:hint="eastAsia"/>
                <w:snapToGrid w:val="0"/>
                <w:kern w:val="0"/>
              </w:rPr>
              <w:t>(2)</w:t>
            </w:r>
            <w:r w:rsidRPr="00A73274">
              <w:rPr>
                <w:rFonts w:eastAsia="標楷體"/>
              </w:rPr>
              <w:t>C</w:t>
            </w:r>
            <w:r w:rsidRPr="00A73274">
              <w:rPr>
                <w:rFonts w:eastAsia="標楷體"/>
                <w:vertAlign w:val="subscript"/>
              </w:rPr>
              <w:t>2</w:t>
            </w:r>
            <w:r w:rsidRPr="00A73274">
              <w:rPr>
                <w:rFonts w:eastAsia="標楷體"/>
              </w:rPr>
              <w:t>H</w:t>
            </w:r>
            <w:r w:rsidRPr="00A73274">
              <w:rPr>
                <w:rFonts w:eastAsia="標楷體"/>
                <w:vertAlign w:val="subscript"/>
              </w:rPr>
              <w:t>5</w:t>
            </w:r>
            <w:r w:rsidRPr="00A73274">
              <w:rPr>
                <w:rFonts w:eastAsia="標楷體"/>
              </w:rPr>
              <w:t>OH→C</w:t>
            </w:r>
            <w:r w:rsidRPr="00A73274">
              <w:rPr>
                <w:rFonts w:eastAsia="標楷體"/>
                <w:vertAlign w:val="subscript"/>
              </w:rPr>
              <w:t>2</w:t>
            </w:r>
            <w:r w:rsidRPr="00A73274">
              <w:rPr>
                <w:rFonts w:eastAsia="標楷體"/>
              </w:rPr>
              <w:t>H</w:t>
            </w:r>
            <w:r w:rsidRPr="00A73274">
              <w:rPr>
                <w:rFonts w:eastAsia="標楷體"/>
                <w:vertAlign w:val="subscript"/>
              </w:rPr>
              <w:t>4</w:t>
            </w:r>
            <w:r w:rsidRPr="00A73274">
              <w:rPr>
                <w:rFonts w:eastAsia="標楷體"/>
              </w:rPr>
              <w:t>+H</w:t>
            </w:r>
            <w:r w:rsidRPr="00A73274">
              <w:rPr>
                <w:rFonts w:eastAsia="標楷體"/>
                <w:vertAlign w:val="subscript"/>
              </w:rPr>
              <w:t>2</w:t>
            </w:r>
            <w:r w:rsidRPr="00A73274">
              <w:rPr>
                <w:rFonts w:eastAsia="標楷體"/>
              </w:rPr>
              <w:t>O</w:t>
            </w:r>
            <w:r w:rsidRPr="00A73274">
              <w:rPr>
                <w:rFonts w:eastAsia="標楷體"/>
              </w:rPr>
              <w:t>或</w:t>
            </w:r>
            <w:r w:rsidRPr="00A73274">
              <w:rPr>
                <w:rFonts w:eastAsia="標楷體"/>
              </w:rPr>
              <w:t>C</w:t>
            </w:r>
            <w:r w:rsidRPr="00A73274">
              <w:rPr>
                <w:rFonts w:eastAsia="標楷體"/>
                <w:vertAlign w:val="subscript"/>
              </w:rPr>
              <w:t>2</w:t>
            </w:r>
            <w:r w:rsidRPr="00A73274">
              <w:rPr>
                <w:rFonts w:eastAsia="標楷體"/>
              </w:rPr>
              <w:t>H</w:t>
            </w:r>
            <w:r>
              <w:rPr>
                <w:rFonts w:eastAsia="標楷體" w:hint="eastAsia"/>
                <w:vertAlign w:val="subscript"/>
              </w:rPr>
              <w:t>6</w:t>
            </w:r>
            <w:r w:rsidRPr="00A73274">
              <w:rPr>
                <w:rFonts w:eastAsia="標楷體"/>
              </w:rPr>
              <w:t>O→C</w:t>
            </w:r>
            <w:r w:rsidRPr="00A73274">
              <w:rPr>
                <w:rFonts w:eastAsia="標楷體"/>
                <w:vertAlign w:val="subscript"/>
              </w:rPr>
              <w:t>2</w:t>
            </w:r>
            <w:r w:rsidRPr="00A73274">
              <w:rPr>
                <w:rFonts w:eastAsia="標楷體"/>
              </w:rPr>
              <w:t>H</w:t>
            </w:r>
            <w:r w:rsidRPr="00A73274">
              <w:rPr>
                <w:rFonts w:eastAsia="標楷體"/>
                <w:vertAlign w:val="subscript"/>
              </w:rPr>
              <w:t>4</w:t>
            </w:r>
            <w:r w:rsidRPr="00A73274">
              <w:rPr>
                <w:rFonts w:eastAsia="標楷體"/>
              </w:rPr>
              <w:t>+H</w:t>
            </w:r>
            <w:r w:rsidRPr="00A73274">
              <w:rPr>
                <w:rFonts w:eastAsia="標楷體"/>
                <w:vertAlign w:val="subscript"/>
              </w:rPr>
              <w:t>2</w:t>
            </w:r>
            <w:r w:rsidRPr="00A73274">
              <w:rPr>
                <w:rFonts w:eastAsia="標楷體"/>
              </w:rPr>
              <w:t>O</w:t>
            </w:r>
          </w:p>
          <w:p w:rsidR="00486ACD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(3)3.93</w:t>
            </w:r>
            <w:r>
              <w:rPr>
                <w:rFonts w:eastAsia="標楷體" w:hint="eastAsia"/>
                <w:snapToGrid w:val="0"/>
                <w:kern w:val="0"/>
              </w:rPr>
              <w:t>克</w:t>
            </w:r>
          </w:p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(4)1,2-</w:t>
            </w:r>
            <w:r>
              <w:rPr>
                <w:rFonts w:eastAsia="標楷體" w:hint="eastAsia"/>
                <w:snapToGrid w:val="0"/>
                <w:kern w:val="0"/>
              </w:rPr>
              <w:t>二溴乙烷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9350E1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C4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570AE8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01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E</w:t>
            </w:r>
          </w:p>
        </w:tc>
        <w:tc>
          <w:tcPr>
            <w:tcW w:w="3629" w:type="dxa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both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002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F641B1">
        <w:tc>
          <w:tcPr>
            <w:tcW w:w="310" w:type="dxa"/>
            <w:shd w:val="clear" w:color="auto" w:fill="auto"/>
            <w:vAlign w:val="center"/>
          </w:tcPr>
          <w:p w:rsidR="00486ACD" w:rsidRPr="00F641B1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F641B1">
              <w:rPr>
                <w:rFonts w:eastAsia="標楷體" w:hint="eastAsia"/>
                <w:snapToGrid w:val="0"/>
                <w:kern w:val="0"/>
              </w:rPr>
              <w:t>2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7C21CD">
            <w:pPr>
              <w:pStyle w:val="TIT102"/>
              <w:spacing w:beforeLines="0" w:line="240" w:lineRule="auto"/>
              <w:ind w:left="2" w:firstLine="0"/>
              <w:rPr>
                <w:rFonts w:eastAsia="標楷體" w:cs="Times New Roman"/>
                <w:spacing w:val="10"/>
                <w:sz w:val="24"/>
                <w:szCs w:val="24"/>
              </w:rPr>
            </w:pPr>
            <w:r w:rsidRPr="007C21CD">
              <w:rPr>
                <w:rFonts w:eastAsia="標楷體" w:cs="Times New Roman"/>
                <w:spacing w:val="10"/>
                <w:sz w:val="24"/>
                <w:szCs w:val="24"/>
              </w:rPr>
              <w:t>石灰是生石灰的俗稱，可以由加熱分解貝殼得到。石灰和水混合的產物是熟石灰，因其會吸收空氣中的二氧化碳，而逐漸硬化，是人類最早使用於建築的材料。張老師為了要同學活用化學知識，施展創造思維與綜合能力，以石灰與二氧化碳為例，講解物質的轉化以及循環，設計了下列實驗。</w:t>
            </w:r>
          </w:p>
          <w:p w:rsidR="00486ACD" w:rsidRPr="007C21CD" w:rsidRDefault="00486ACD" w:rsidP="007C21CD">
            <w:pPr>
              <w:pStyle w:val="Default"/>
              <w:contextualSpacing/>
              <w:jc w:val="both"/>
              <w:rPr>
                <w:rFonts w:ascii="Times New Roman" w:eastAsia="標楷體" w:cs="Times New Roman"/>
                <w:spacing w:val="10"/>
              </w:rPr>
            </w:pPr>
            <w:r w:rsidRPr="007C21CD">
              <w:rPr>
                <w:rFonts w:ascii="Times New Roman" w:eastAsia="標楷體" w:cs="Times New Roman"/>
                <w:spacing w:val="10"/>
              </w:rPr>
              <w:t>五種無機化合物，代號分別為甲、乙、丙、丁、戊，其互相轉化的關係如圖</w:t>
            </w:r>
            <w:r w:rsidRPr="007C21CD">
              <w:rPr>
                <w:rFonts w:ascii="Times New Roman" w:eastAsia="標楷體" w:cs="Times New Roman"/>
                <w:spacing w:val="10"/>
              </w:rPr>
              <w:t>10</w:t>
            </w:r>
            <w:r w:rsidRPr="007C21CD">
              <w:rPr>
                <w:rFonts w:ascii="Times New Roman" w:eastAsia="標楷體" w:cs="Times New Roman"/>
                <w:spacing w:val="10"/>
              </w:rPr>
              <w:t>所示。其中甲是不溶於水的固體，高溫分解產生固體乙與氣體丙；乙與液體</w:t>
            </w:r>
            <w:r w:rsidRPr="007C21CD">
              <w:rPr>
                <w:rFonts w:ascii="Times New Roman" w:eastAsia="標楷體" w:cs="Times New Roman"/>
                <w:spacing w:val="10"/>
              </w:rPr>
              <w:t>X</w:t>
            </w:r>
            <w:r w:rsidRPr="007C21CD">
              <w:rPr>
                <w:rFonts w:ascii="Times New Roman" w:eastAsia="標楷體" w:cs="Times New Roman"/>
                <w:spacing w:val="10"/>
              </w:rPr>
              <w:t>化合，產生丁；丙與</w:t>
            </w:r>
            <w:r w:rsidRPr="007C21CD">
              <w:rPr>
                <w:rFonts w:ascii="Times New Roman" w:eastAsia="標楷體" w:cs="Times New Roman"/>
                <w:spacing w:val="10"/>
              </w:rPr>
              <w:t>Y</w:t>
            </w:r>
            <w:r w:rsidRPr="007C21CD">
              <w:rPr>
                <w:rFonts w:ascii="Times New Roman" w:eastAsia="標楷體" w:cs="Times New Roman"/>
                <w:spacing w:val="10"/>
              </w:rPr>
              <w:t>（含</w:t>
            </w:r>
            <w:r w:rsidRPr="007C21CD">
              <w:rPr>
                <w:rFonts w:ascii="Times New Roman" w:eastAsia="標楷體" w:cs="Times New Roman"/>
                <w:spacing w:val="10"/>
              </w:rPr>
              <w:lastRenderedPageBreak/>
              <w:t>鈉化合物）反應，產生戊；甲又是丁與戊反應的產物之一。</w:t>
            </w:r>
          </w:p>
          <w:p w:rsidR="00486ACD" w:rsidRPr="007C21CD" w:rsidRDefault="00486ACD" w:rsidP="007C21CD">
            <w:pPr>
              <w:pStyle w:val="Default"/>
              <w:contextualSpacing/>
              <w:jc w:val="both"/>
              <w:rPr>
                <w:rFonts w:ascii="Times New Roman" w:eastAsia="標楷體" w:cs="Times New Roman"/>
                <w:snapToGrid w:val="0"/>
                <w:color w:val="404040" w:themeColor="text1" w:themeTint="BF"/>
              </w:rPr>
            </w:pPr>
            <w:r w:rsidRPr="003F7145">
              <w:rPr>
                <w:rFonts w:ascii="Times New Roman" w:eastAsia="標楷體" w:cs="Times New Roman"/>
                <w:noProof/>
                <w:spacing w:val="10"/>
              </w:rPr>
            </w:r>
            <w:r w:rsidRPr="003F7145">
              <w:rPr>
                <w:rFonts w:ascii="Times New Roman" w:eastAsia="標楷體" w:cs="Times New Roman"/>
                <w:noProof/>
                <w:spacing w:val="10"/>
              </w:rPr>
              <w:pict>
                <v:group id="群組 298" o:spid="_x0000_s11316" style="width:212.55pt;height:63.4pt;mso-position-horizontal-relative:char;mso-position-vertical-relative:line" coordorigin="-184,48" coordsize="35715,9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">
                  <o:lock v:ext="edit" aspectratio="t"/>
                  <v:group id="群組 303" o:spid="_x0000_s11317" style="position:absolute;left:-184;top:614;width:35714;height:9198" coordorigin="-184,614" coordsize="35718,9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<v:group id="群組 316" o:spid="_x0000_s11318" style="position:absolute;left:-184;top:614;width:35717;height:9208" coordorigin="-184,614" coordsize="35718,9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  <v:rect id="矩形 329" o:spid="_x0000_s11319" style="position:absolute;left:-184;top:3803;width:3463;height:31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LgdMcA&#10;AADcAAAADwAAAGRycy9kb3ducmV2LnhtbESPQWvCQBSE74X+h+UVvIhutFBqdBWxtORQCrV68PbM&#10;vmZTs29D9qnpv+8WCj0OM/MNs1j1vlEX6mId2MBknIEiLoOtuTKw+3gePYKKgmyxCUwGvinCanl7&#10;s8Dchiu/02UrlUoQjjkacCJtrnUsHXmM49ASJ+8zdB4lya7StsNrgvtGT7PsQXusOS04bGnjqDxt&#10;z97Aoeil+pq8yOsJh/th4Y7l29PRmMFdv56DEurlP/zXLqyB++kM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C4HTHAAAA3AAAAA8AAAAAAAAAAAAAAAAAmAIAAGRy&#10;cy9kb3ducmV2LnhtbFBLBQYAAAAABAAEAPUAAACMAwAAAAA=&#10;" filled="f" strokecolor="black [3213]" strokeweight="1pt"/>
                      <v:rect id="矩形 330" o:spid="_x0000_s11320" style="position:absolute;left:11220;top:614;width:3465;height:31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fNMMA&#10;AADcAAAADwAAAGRycy9kb3ducmV2LnhtbERPTWvCQBC9F/wPywhepG6sUErqKqJYcpCCtj30Nman&#10;2dTsbMiOGv999yD0+Hjf82XvG3WhLtaBDUwnGSjiMtiaKwOfH9vHF1BRkC02gcnAjSIsF4OHOeY2&#10;XHlPl4NUKoVwzNGAE2lzrWPpyGOchJY4cT+h8ygJdpW2HV5TuG/0U5Y9a481pwaHLa0dlafD2Rv4&#10;Lnqpfqdvsjvh+GtcuGP5vjkaMxr2q1dQQr38i+/uwhqYzdL8dCYdAb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HfNMMAAADcAAAADwAAAAAAAAAAAAAAAACYAgAAZHJzL2Rv&#10;d25yZXYueG1sUEsFBgAAAAAEAAQA9QAAAIgDAAAAAA==&#10;" filled="f" strokecolor="black [3213]" strokeweight="1pt"/>
                      <v:rect id="矩形 331" o:spid="_x0000_s11321" style="position:absolute;left:11281;top:6641;width:3465;height:31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16r8cA&#10;AADcAAAADwAAAGRycy9kb3ducmV2LnhtbESPQUvDQBSE74L/YXlCL6XdpAWRtNsiipJDEax66O01&#10;+5qNzb4N2dc2/ntXEHocZuYbZrkefKvO1McmsIF8moEiroJtuDbw+fEyeQAVBdliG5gM/FCE9er2&#10;ZomFDRd+p/NWapUgHAs04ES6QutYOfIYp6EjTt4h9B4lyb7WtsdLgvtWz7LsXntsOC047OjJUXXc&#10;nryBXTlI/Z2/yuaI469x6fbV2/PemNHd8LgAJTTINfzfLq2B+TyHvzPpCO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teq/HAAAA3AAAAA8AAAAAAAAAAAAAAAAAmAIAAGRy&#10;cy9kb3ducmV2LnhtbFBLBQYAAAAABAAEAPUAAACMAwAAAAA=&#10;" filled="f" strokecolor="black [3213]" strokeweight="1pt"/>
                      <v:rect id="矩形 332" o:spid="_x0000_s11322" style="position:absolute;left:20812;top:614;width:3465;height:31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k2MYA&#10;AADcAAAADwAAAGRycy9kb3ducmV2LnhtbESPQWvCQBSE70L/w/IKXkQ3KkiJrlJaKjmUQm09eHtm&#10;n9lo9m3Ivmr677uFQo/DzHzDrDa9b9SVulgHNjCdZKCIy2Brrgx8fryMH0BFQbbYBCYD3xRhs74b&#10;rDC34cbvdN1JpRKEY44GnEibax1LRx7jJLTEyTuFzqMk2VXadnhLcN/oWZYttMea04LDlp4clZfd&#10;lzdwKHqpztOtvF5wtB8V7li+PR+NGd73j0tQQr38h//ahTUwn8/g90w6Anr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/k2MYAAADcAAAADwAAAAAAAAAAAAAAAACYAgAAZHJz&#10;L2Rvd25yZXYueG1sUEsFBgAAAAAEAAQA9QAAAIsDAAAAAA==&#10;" filled="f" strokecolor="black [3213]" strokeweight="1pt"/>
                      <v:rect id="矩形 333" o:spid="_x0000_s11323" style="position:absolute;left:20838;top:6584;width:3464;height:31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BQ8cA&#10;AADcAAAADwAAAGRycy9kb3ducmV2LnhtbESPQUvDQBSE74L/YXlCL8Vu2oBI7LYUpSUHEaztwdtr&#10;9plNm30bss82/ntXEHocZuYbZr4cfKvO1McmsIHpJANFXAXbcG1g97G+fwQVBdliG5gM/FCE5eL2&#10;Zo6FDRd+p/NWapUgHAs04ES6QutYOfIYJ6EjTt5X6D1Kkn2tbY+XBPetnmXZg/bYcFpw2NGzo+q0&#10;/fYGPstB6uN0I68nHO/HpTtUby8HY0Z3w+oJlNAg1/B/u7QG8jyH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zQUPHAAAA3AAAAA8AAAAAAAAAAAAAAAAAmAIAAGRy&#10;cy9kb3ducmV2LnhtbFBLBQYAAAAABAAEAPUAAACMAwAAAAA=&#10;" filled="f" strokecolor="black [3213]" strokeweight="1pt"/>
                      <v:group id="群組 334" o:spid="_x0000_s11324" style="position:absolute;left:3271;top:2204;width:28803;height:6027" coordorigin="3271,2204" coordsize="28802,6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<v:line id="直線接點 335" o:spid="_x0000_s11325" style="position:absolute;visibility:visible" from="3271,5364" to="7310,5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5DdccAAADcAAAADwAAAGRycy9kb3ducmV2LnhtbESPT2vCQBTE7wW/w/KEXorZaPBfzCql&#10;peBFpKkHvT2yzySYfRuyW5N++65Q6HGYmd8w2W4wjbhT52rLCqZRDIK4sLrmUsHp62OyAuE8ssbG&#10;Min4IQe77egpw1Tbnj/pnvtSBAi7FBVU3replK6oyKCLbEscvKvtDPogu1LqDvsAN42cxfFCGqw5&#10;LFTY0ltFxS3/NgreT4s+X5fz5cs0OQxrPs7Ol4NR6nk8vG5AeBr8f/ivvdcKkmQOjzPhCMjt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kN1xwAAANwAAAAPAAAAAAAA&#10;AAAAAAAAAKECAABkcnMvZG93bnJldi54bWxQSwUGAAAAAAQABAD5AAAAlQMAAAAA&#10;" strokecolor="black [3213]" strokeweight="1pt"/>
                        <v:line id="直線接點 336" o:spid="_x0000_s11326" style="position:absolute;flip:y;visibility:visible" from="7212,2204" to="11220,5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UpzsUAAADcAAAADwAAAGRycy9kb3ducmV2LnhtbESPS4sCMRCE7wv+h9CCtzWj4mNnjSKC&#10;sIgKjl721kx6HuykM06yOv57Iwgei6r6ipovW1OJKzWutKxg0I9AEKdWl5wrOJ82nzMQziNrrCyT&#10;gjs5WC46H3OMtb3xka6Jz0WAsItRQeF9HUvp0oIMur6tiYOX2cagD7LJpW7wFuCmksMomkiDJYeF&#10;AmtaF5T+Jf9Gwfb0la132/3h7i6/B8qm0XGcnJXqddvVNwhPrX+HX+0frWA0msDzTDg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XUpzsUAAADcAAAADwAAAAAAAAAA&#10;AAAAAAChAgAAZHJzL2Rvd25yZXYueG1sUEsFBgAAAAAEAAQA+QAAAJMDAAAAAA==&#10;" strokecolor="black [3213]" strokeweight="1pt"/>
                        <v:line id="直線接點 337" o:spid="_x0000_s11327" style="position:absolute;visibility:visible" from="7315,5390" to="11281,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B4mcYAAADcAAAADwAAAGRycy9kb3ducmV2LnhtbESPQWvCQBSE74L/YXlCL6XZaFCb6CrS&#10;UuhFxOihvT2yzySYfRuyW5P++65Q8DjMzDfMejuYRtyoc7VlBdMoBkFcWF1zqeB8+nh5BeE8ssbG&#10;Min4JQfbzXi0xkzbno90y30pAoRdhgoq79tMSldUZNBFtiUO3sV2Bn2QXSl1h32Am0bO4nghDdYc&#10;Fips6a2i4pr/GAXv50Wfp+V8+TxN9kPKh9nX994o9TQZdisQngb/CP+3P7WCJFnC/Uw4AnLz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AeJnGAAAA3AAAAA8AAAAAAAAA&#10;AAAAAAAAoQIAAGRycy9kb3ducmV2LnhtbFBLBQYAAAAABAAEAPkAAACUAwAAAAA=&#10;" strokecolor="black [3213]" strokeweight="1pt"/>
                        <v:line id="直線接點 338" o:spid="_x0000_s11328" style="position:absolute;visibility:visible" from="14527,2247" to="20744,2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/s68IAAADcAAAADwAAAGRycy9kb3ducmV2LnhtbERPy4rCMBTdC/MP4Q64EU21+OoYZRgR&#10;ZiNidaG7S3NtyzQ3pYm2/r1ZDLg8nPdq05lKPKhxpWUF41EEgjizuuRcwfm0Gy5AOI+ssbJMCp7k&#10;YLP+6K0w0bblIz1Sn4sQwi5BBYX3dSKlywoy6Ea2Jg7czTYGfYBNLnWDbQg3lZxE0UwaLDk0FFjT&#10;T0HZX3o3CrbnWZsu8+l8MI733ZIPk8t1b5Tqf3bfXyA8df4t/nf/agVxHNaGM+EIy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/s68IAAADcAAAADwAAAAAAAAAAAAAA&#10;AAChAgAAZHJzL2Rvd25yZXYueG1sUEsFBgAAAAAEAAQA+QAAAJADAAAAAA==&#10;" strokecolor="black [3213]" strokeweight="1pt"/>
                        <v:line id="直線接點 339" o:spid="_x0000_s11329" style="position:absolute;visibility:visible" from="14604,8197" to="20821,8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NJcMYAAADcAAAADwAAAGRycy9kb3ducmV2LnhtbESPQWvCQBSE7wX/w/IEL1I3GqpNdBVR&#10;Cl6kNHpob4/sMwlm34bsatJ/7xaEHoeZ+YZZbXpTizu1rrKsYDqJQBDnVldcKDifPl7fQTiPrLG2&#10;TAp+ycFmPXhZYaptx190z3whAoRdigpK75tUSpeXZNBNbEMcvIttDfog20LqFrsAN7WcRdFcGqw4&#10;LJTY0K6k/JrdjIL9ed5lSfG2GE/jY5/w5+z752iUGg377RKEp97/h5/tg1YQxwn8nQlHQK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TSXDGAAAA3AAAAA8AAAAAAAAA&#10;AAAAAAAAoQIAAGRycy9kb3ducmV2LnhtbFBLBQYAAAAABAAEAPkAAACUAwAAAAA=&#10;" strokecolor="black [3213]" strokeweight="1pt"/>
                        <v:group id="群組 340" o:spid="_x0000_s11330" style="position:absolute;left:24277;top:2204;width:7797;height:5971;rotation:180" coordorigin="24083,2805" coordsize="7797,5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2nr98EAAADcAAAADwAA&#10;AAAAAAAAAAAAAACqAgAAZHJzL2Rvd25yZXYueG1sUEsFBgAAAAAEAAQA+gAAAJgDAAAAAA==&#10;">
                          <v:line id="直線接點 341" o:spid="_x0000_s11331" style="position:absolute;visibility:visible" from="24083,5513" to="28122,5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M2C8YAAADcAAAADwAAAGRycy9kb3ducmV2LnhtbESPQWvCQBSE7wX/w/IKXqRuolZr6ipi&#10;EbxIafSgt0f2NQlm34bsatJ/7wpCj8PMfMMsVp2pxI0aV1pWEA8jEMSZ1SXnCo6H7dsHCOeRNVaW&#10;ScEfOVgtey8LTLRt+Yduqc9FgLBLUEHhfZ1I6bKCDLqhrYmD92sbgz7IJpe6wTbATSVHUTSVBksO&#10;CwXWtCkou6RXo+DrOG3Tef4+G8TjfTfn79HpvDdK9V+79ScIT53/Dz/bO61gPInhcSYc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jNgvGAAAA3AAAAA8AAAAAAAAA&#10;AAAAAAAAoQIAAGRycy9kb3ducmV2LnhtbFBLBQYAAAAABAAEAPkAAACUAwAAAAA=&#10;" strokecolor="black [3213]" strokeweight="1pt"/>
                          <v:line id="直線接點 342" o:spid="_x0000_s11332" style="position:absolute;rotation:180;flip:x;visibility:visible" from="28008,2805" to="31854,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H+8YAAADcAAAADwAAAGRycy9kb3ducmV2LnhtbESPQWvCQBSE70L/w/IK3nSTWLSkrtJW&#10;FA8VbNpDj4/saxLMvg27q4n/vlsQPA4z3wyzXA+mFRdyvrGsIJ0mIIhLqxuuFHx/bSfPIHxA1tha&#10;JgVX8rBePYyWmGvb8yddilCJWMI+RwV1CF0upS9rMuintiOO3q91BkOUrpLaYR/LTSuzJJlLgw3H&#10;hRo7eq+pPBVno2D287YLfeEWx83h+HFN90nRL05KjR+H1xcQgYZwD9/ovY7cUwb/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Sh/vGAAAA3AAAAA8AAAAAAAAA&#10;AAAAAAAAoQIAAGRycy9kb3ducmV2LnhtbFBLBQYAAAAABAAEAPkAAACUAwAAAAA=&#10;" strokecolor="black [3213]" strokeweight="1pt"/>
                          <v:line id="直線接點 343" o:spid="_x0000_s11333" style="position:absolute;rotation:180;flip:x y;visibility:visible" from="28122,5535" to="31880,8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eNK8YAAADcAAAADwAAAGRycy9kb3ducmV2LnhtbESPwW7CMBBE75X4B2uRuBWHQqFKMQgh&#10;FcGhCCgfsIm3SSBeB9tA+vd1pUocRzPzRjOdt6YWN3K+sqxg0E9AEOdWV1woOH59PL+B8AFZY22Z&#10;FPyQh/ms8zTFVNs77+l2CIWIEPYpKihDaFIpfV6SQd+3DXH0vq0zGKJ0hdQO7xFuavmSJGNpsOK4&#10;UGJDy5Ly8+FqFIyPbvK6NKvs05/2cnu5FJss2ynV67aLdxCB2vAI/7fXWsFwNIS/M/EI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XjSvGAAAA3AAAAA8AAAAAAAAA&#10;AAAAAAAAoQIAAGRycy9kb3ducmV2LnhtbFBLBQYAAAAABAAEAPkAAACUAwAAAAA=&#10;" strokecolor="black [3213]" strokeweight="1pt"/>
                        </v:group>
                      </v:group>
                      <v:rect id="矩形 344" o:spid="_x0000_s11334" style="position:absolute;left:32068;top:3916;width:3465;height:31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qSscA&#10;AADcAAAADwAAAGRycy9kb3ducmV2LnhtbESPQWvCQBSE70L/w/IKvYhurFJK6iqlpSUHEbT10Nsz&#10;+5pNzb4N2VeN/74rFDwOM/MNM1/2vlFH6mId2MBknIEiLoOtuTLw+fE2egQVBdliE5gMnCnCcnEz&#10;mGNuw4k3dNxKpRKEY44GnEibax1LRx7jOLTEyfsOnUdJsqu07fCU4L7R91n2oD3WnBYctvTiqDxs&#10;f72Br6KX6mfyLqsDDnfDwu3L9evemLvb/vkJlFAv1/B/u7AGprMZ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cqkrHAAAA3AAAAA8AAAAAAAAAAAAAAAAAmAIAAGRy&#10;cy9kb3ducmV2LnhtbFBLBQYAAAAABAAEAPUAAACMAwAAAAA=&#10;" filled="f" strokecolor="black [3213]" strokeweight="1pt"/>
                    </v:group>
                    <v:group id="群組 345" o:spid="_x0000_s11335" style="position:absolute;left:412;top:953;width:34587;height:8519" coordorigin="412,953" coordsize="34587,8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<v:shape id="文字方塊 2" o:spid="_x0000_s11336" type="#_x0000_t202" style="position:absolute;left:412;top:4121;width:2292;height:2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W7I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1bshxQAAANwAAAAPAAAAAAAAAAAAAAAAAJgCAABkcnMv&#10;ZG93bnJldi54bWxQSwUGAAAAAAQABAD1AAAAigMAAAAA&#10;" filled="f" stroked="f">
                        <v:textbox inset="0,0,0,0">
                          <w:txbxContent>
                            <w:p w:rsidR="00486ACD" w:rsidRPr="00477B2C" w:rsidRDefault="00486ACD" w:rsidP="007C21CD">
                              <w:pPr>
                                <w:snapToGrid w:val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477B2C">
                                <w:rPr>
                                  <w:rFonts w:hint="eastAsia"/>
                                  <w:sz w:val="22"/>
                                </w:rPr>
                                <w:t>甲</w:t>
                              </w:r>
                            </w:p>
                          </w:txbxContent>
                        </v:textbox>
                      </v:shape>
                      <v:shape id="文字方塊 2" o:spid="_x0000_s11337" type="#_x0000_t202" style="position:absolute;left:11719;top:953;width:2293;height:22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keus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8R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keusYAAADcAAAADwAAAAAAAAAAAAAAAACYAgAAZHJz&#10;L2Rvd25yZXYueG1sUEsFBgAAAAAEAAQA9QAAAIsDAAAAAA==&#10;" filled="f" stroked="f">
                        <v:textbox inset="0,0,0,0">
                          <w:txbxContent>
                            <w:p w:rsidR="00486ACD" w:rsidRPr="00477B2C" w:rsidRDefault="00486ACD" w:rsidP="007C21CD">
                              <w:pPr>
                                <w:snapToGrid w:val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477B2C">
                                <w:rPr>
                                  <w:rFonts w:hint="eastAsia"/>
                                  <w:sz w:val="22"/>
                                </w:rPr>
                                <w:t>乙</w:t>
                              </w:r>
                            </w:p>
                          </w:txbxContent>
                        </v:textbox>
                      </v:shape>
                      <v:shape id="文字方塊 2" o:spid="_x0000_s11338" type="#_x0000_t202" style="position:absolute;left:11843;top:6949;width:2292;height:24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KyMIA&#10;AADcAAAADwAAAGRycy9kb3ducmV2LnhtbERPz2vCMBS+D/Y/hDfwNlM3kVmNImMDQRDbevD4bJ5t&#10;sHnpmqj1vzcHYceP7/d82dtGXKnzxrGC0TABQVw6bbhSsC9+379A+ICssXFMCu7kYbl4fZljqt2N&#10;M7rmoRIxhH2KCuoQ2lRKX9Zk0Q9dSxy5k+sshgi7SuoObzHcNvIjSSbSouHYUGNL3zWV5/xiFawO&#10;nP2Yv+1xl50yUxTThDeTs1KDt341AxGoD//ip3utFXyO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BorIwgAAANwAAAAPAAAAAAAAAAAAAAAAAJgCAABkcnMvZG93&#10;bnJldi54bWxQSwUGAAAAAAQABAD1AAAAhwMAAAAA&#10;" filled="f" stroked="f">
                        <v:textbox inset="0,0,0,0">
                          <w:txbxContent>
                            <w:p w:rsidR="00486ACD" w:rsidRPr="00477B2C" w:rsidRDefault="00486ACD" w:rsidP="007C21CD">
                              <w:pPr>
                                <w:snapToGrid w:val="0"/>
                                <w:jc w:val="center"/>
                              </w:pPr>
                              <w:r w:rsidRPr="00477B2C">
                                <w:rPr>
                                  <w:rFonts w:hint="eastAsia"/>
                                  <w:sz w:val="22"/>
                                </w:rPr>
                                <w:t>丙</w:t>
                              </w:r>
                            </w:p>
                          </w:txbxContent>
                        </v:textbox>
                      </v:shape>
                      <v:shape id="文字方塊 2" o:spid="_x0000_s11339" type="#_x0000_t202" style="position:absolute;left:21373;top:1009;width:2292;height:21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ovU8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j5G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i9TxQAAANwAAAAPAAAAAAAAAAAAAAAAAJgCAABkcnMv&#10;ZG93bnJldi54bWxQSwUGAAAAAAQABAD1AAAAigMAAAAA&#10;" filled="f" stroked="f">
                        <v:textbox inset="0,0,0,0">
                          <w:txbxContent>
                            <w:p w:rsidR="00486ACD" w:rsidRPr="00477B2C" w:rsidRDefault="00486ACD" w:rsidP="007C21CD">
                              <w:pPr>
                                <w:snapToGrid w:val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477B2C">
                                <w:rPr>
                                  <w:rFonts w:hint="eastAsia"/>
                                  <w:sz w:val="22"/>
                                </w:rPr>
                                <w:t>丁</w:t>
                              </w:r>
                            </w:p>
                          </w:txbxContent>
                        </v:textbox>
                      </v:shape>
                      <v:shape id="文字方塊 2" o:spid="_x0000_s11340" type="#_x0000_t202" style="position:absolute;left:21311;top:6955;width:2293;height:25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kQE8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XyO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RATwgAAANwAAAAPAAAAAAAAAAAAAAAAAJgCAABkcnMvZG93&#10;bnJldi54bWxQSwUGAAAAAAQABAD1AAAAhwMAAAAA&#10;" filled="f" stroked="f">
                        <v:textbox inset="0,0,0,0">
                          <w:txbxContent>
                            <w:p w:rsidR="00486ACD" w:rsidRPr="00477B2C" w:rsidRDefault="00486ACD" w:rsidP="007C21CD">
                              <w:pPr>
                                <w:snapToGrid w:val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477B2C">
                                <w:rPr>
                                  <w:rFonts w:hint="eastAsia"/>
                                  <w:sz w:val="22"/>
                                </w:rPr>
                                <w:t>戊</w:t>
                              </w:r>
                            </w:p>
                          </w:txbxContent>
                        </v:textbox>
                      </v:shape>
                      <v:shape id="文字方塊 2" o:spid="_x0000_s11341" type="#_x0000_t202" style="position:absolute;left:32706;top:4460;width:2293;height:26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1i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W1iMYAAADcAAAADwAAAAAAAAAAAAAAAACYAgAAZHJz&#10;L2Rvd25yZXYueG1sUEsFBgAAAAAEAAQA9QAAAIsDAAAAAA==&#10;" filled="f" stroked="f">
                        <v:textbox inset="0,0,0,0">
                          <w:txbxContent>
                            <w:p w:rsidR="00486ACD" w:rsidRPr="00477B2C" w:rsidRDefault="00486ACD" w:rsidP="007C21CD">
                              <w:pPr>
                                <w:snapToGrid w:val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477B2C">
                                <w:rPr>
                                  <w:rFonts w:hint="eastAsia"/>
                                  <w:sz w:val="22"/>
                                </w:rPr>
                                <w:t>甲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文字方塊 2" o:spid="_x0000_s11342" type="#_x0000_t202" style="position:absolute;left:15514;top:48;width:4304;height:29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    <v:textbox inset="0,0,0,0">
                      <w:txbxContent>
                        <w:p w:rsidR="00486ACD" w:rsidRPr="00477B2C" w:rsidRDefault="00486ACD" w:rsidP="007C21CD">
                          <w:pPr>
                            <w:snapToGrid w:val="0"/>
                            <w:jc w:val="center"/>
                            <w:rPr>
                              <w:sz w:val="22"/>
                              <w:szCs w:val="20"/>
                            </w:rPr>
                          </w:pPr>
                          <w:r w:rsidRPr="00477B2C">
                            <w:rPr>
                              <w:sz w:val="22"/>
                              <w:szCs w:val="20"/>
                            </w:rPr>
                            <w:t>X(</w:t>
                          </w:r>
                          <w:r w:rsidRPr="00B20D5A">
                            <w:rPr>
                              <w:sz w:val="22"/>
                              <w:szCs w:val="20"/>
                            </w:rPr>
                            <w:t>l</w:t>
                          </w:r>
                          <w:r w:rsidRPr="00477B2C">
                            <w:rPr>
                              <w:sz w:val="22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2" o:spid="_x0000_s11343" type="#_x0000_t202" style="position:absolute;left:15283;top:5673;width:5171;height:26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    <v:textbox inset="0,0,0,0">
                      <w:txbxContent>
                        <w:p w:rsidR="00486ACD" w:rsidRPr="00477B2C" w:rsidRDefault="00486ACD" w:rsidP="007C21CD">
                          <w:pPr>
                            <w:snapToGrid w:val="0"/>
                            <w:jc w:val="center"/>
                            <w:rPr>
                              <w:sz w:val="18"/>
                            </w:rPr>
                          </w:pPr>
                          <w:r w:rsidRPr="00477B2C">
                            <w:rPr>
                              <w:sz w:val="22"/>
                            </w:rPr>
                            <w:t>Y(</w:t>
                          </w:r>
                          <w:r w:rsidRPr="00B20D5A">
                            <w:rPr>
                              <w:sz w:val="22"/>
                            </w:rPr>
                            <w:t>aq</w:t>
                          </w:r>
                          <w:r w:rsidRPr="00477B2C">
                            <w:rPr>
                              <w:sz w:val="22"/>
                            </w:rPr>
                            <w:t>)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486ACD" w:rsidRPr="007C21CD" w:rsidRDefault="00486ACD" w:rsidP="007C21CD">
            <w:pPr>
              <w:pStyle w:val="Default"/>
              <w:contextualSpacing/>
              <w:jc w:val="both"/>
              <w:rPr>
                <w:rFonts w:ascii="Times New Roman" w:eastAsia="標楷體" w:cs="Times New Roman"/>
                <w:spacing w:val="10"/>
              </w:rPr>
            </w:pPr>
            <w:r w:rsidRPr="007C21CD">
              <w:rPr>
                <w:rFonts w:ascii="Times New Roman" w:eastAsia="標楷體" w:cs="Times New Roman"/>
                <w:spacing w:val="10"/>
              </w:rPr>
              <w:t>根據這些敘述，用化學符號寫出完整且均衡的化學反應式，回答下列問題。反應式中不需要標示物質的狀態：</w:t>
            </w:r>
          </w:p>
          <w:p w:rsidR="00486ACD" w:rsidRPr="007C21CD" w:rsidRDefault="00486ACD" w:rsidP="007C21CD">
            <w:pPr>
              <w:pStyle w:val="Default"/>
              <w:contextualSpacing/>
              <w:jc w:val="both"/>
              <w:rPr>
                <w:rFonts w:ascii="Times New Roman" w:eastAsia="標楷體" w:cs="Times New Roman"/>
              </w:rPr>
            </w:pPr>
            <w:r w:rsidRPr="007C21CD">
              <w:rPr>
                <w:rFonts w:ascii="Times New Roman" w:eastAsia="標楷體" w:cs="Times New Roman"/>
                <w:spacing w:val="10"/>
              </w:rPr>
              <w:t>(1)</w:t>
            </w:r>
            <w:r w:rsidRPr="007C21CD">
              <w:rPr>
                <w:rFonts w:ascii="Times New Roman" w:eastAsia="標楷體" w:cs="Times New Roman"/>
              </w:rPr>
              <w:t>寫出「乙＋</w:t>
            </w:r>
            <w:r w:rsidRPr="007C21CD">
              <w:rPr>
                <w:rFonts w:ascii="Times New Roman" w:eastAsia="標楷體" w:cs="Times New Roman"/>
              </w:rPr>
              <w:t xml:space="preserve">X → </w:t>
            </w:r>
            <w:r w:rsidRPr="007C21CD">
              <w:rPr>
                <w:rFonts w:ascii="Times New Roman" w:eastAsia="標楷體" w:cs="Times New Roman"/>
              </w:rPr>
              <w:t>丁」的均衡化學反應式。</w:t>
            </w:r>
          </w:p>
          <w:p w:rsidR="00486ACD" w:rsidRPr="007C21CD" w:rsidRDefault="00486ACD" w:rsidP="007C21CD">
            <w:pPr>
              <w:pStyle w:val="Default"/>
              <w:contextualSpacing/>
              <w:jc w:val="both"/>
              <w:rPr>
                <w:rFonts w:ascii="Times New Roman" w:eastAsia="標楷體" w:cs="Times New Roman"/>
              </w:rPr>
            </w:pPr>
            <w:r w:rsidRPr="007C21CD">
              <w:rPr>
                <w:rFonts w:ascii="Times New Roman" w:eastAsia="標楷體" w:cs="Times New Roman"/>
                <w:snapToGrid w:val="0"/>
                <w:color w:val="404040" w:themeColor="text1" w:themeTint="BF"/>
              </w:rPr>
              <w:t>(2)</w:t>
            </w:r>
            <w:r w:rsidRPr="007C21CD">
              <w:rPr>
                <w:rFonts w:ascii="Times New Roman" w:eastAsia="標楷體" w:cs="Times New Roman"/>
              </w:rPr>
              <w:t>寫出「丙＋</w:t>
            </w:r>
            <w:r w:rsidRPr="007C21CD">
              <w:rPr>
                <w:rFonts w:ascii="Times New Roman" w:eastAsia="標楷體" w:cs="Times New Roman"/>
              </w:rPr>
              <w:t xml:space="preserve">Y → </w:t>
            </w:r>
            <w:r w:rsidRPr="007C21CD">
              <w:rPr>
                <w:rFonts w:ascii="Times New Roman" w:eastAsia="標楷體" w:cs="Times New Roman"/>
              </w:rPr>
              <w:t>戊」的均衡化學反應式。</w:t>
            </w:r>
          </w:p>
          <w:p w:rsidR="00486ACD" w:rsidRPr="007C21CD" w:rsidRDefault="00486ACD" w:rsidP="007C21CD">
            <w:pPr>
              <w:pStyle w:val="Default"/>
              <w:contextualSpacing/>
              <w:jc w:val="both"/>
              <w:rPr>
                <w:rFonts w:ascii="Times New Roman" w:eastAsia="標楷體" w:cs="Times New Roman"/>
                <w:snapToGrid w:val="0"/>
                <w:color w:val="404040" w:themeColor="text1" w:themeTint="BF"/>
              </w:rPr>
            </w:pPr>
            <w:r w:rsidRPr="007C21CD">
              <w:rPr>
                <w:rFonts w:ascii="Times New Roman" w:eastAsia="標楷體" w:cs="Times New Roman"/>
              </w:rPr>
              <w:t>(3)</w:t>
            </w:r>
            <w:r w:rsidRPr="007C21CD">
              <w:rPr>
                <w:rFonts w:ascii="Times New Roman" w:eastAsia="標楷體" w:cs="Times New Roman"/>
              </w:rPr>
              <w:t>寫出均衡化學反應式，並解釋熟石灰能成為昔時重要建築材料的原因。</w:t>
            </w:r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486ACD" w:rsidRDefault="00486ACD" w:rsidP="0078213B">
            <w:pPr>
              <w:rPr>
                <w:rFonts w:eastAsia="標楷體"/>
                <w:vertAlign w:val="subscript"/>
              </w:rPr>
            </w:pPr>
            <w:r>
              <w:rPr>
                <w:rFonts w:eastAsia="標楷體" w:hint="eastAsia"/>
                <w:snapToGrid w:val="0"/>
                <w:kern w:val="0"/>
              </w:rPr>
              <w:t>(1)</w:t>
            </w:r>
            <w:r w:rsidRPr="00A73274">
              <w:rPr>
                <w:rFonts w:eastAsia="標楷體"/>
              </w:rPr>
              <w:t>CaO+H</w:t>
            </w:r>
            <w:r w:rsidRPr="00A73274">
              <w:rPr>
                <w:rFonts w:eastAsia="標楷體"/>
                <w:vertAlign w:val="subscript"/>
              </w:rPr>
              <w:t>2</w:t>
            </w:r>
            <w:r w:rsidRPr="00A73274">
              <w:rPr>
                <w:rFonts w:eastAsia="標楷體"/>
              </w:rPr>
              <w:t>O→C</w:t>
            </w:r>
            <w:r>
              <w:rPr>
                <w:rFonts w:eastAsia="標楷體"/>
              </w:rPr>
              <w:t>a(OH)</w:t>
            </w:r>
            <w:r w:rsidRPr="00A73274">
              <w:rPr>
                <w:rFonts w:eastAsia="標楷體"/>
                <w:vertAlign w:val="subscript"/>
              </w:rPr>
              <w:t>2</w:t>
            </w:r>
          </w:p>
          <w:p w:rsidR="00486ACD" w:rsidRDefault="00486ACD" w:rsidP="0078213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 w:rsidRPr="00A73274">
              <w:rPr>
                <w:rFonts w:eastAsia="標楷體" w:hint="eastAsia"/>
              </w:rPr>
              <w:t>CO</w:t>
            </w:r>
            <w:r w:rsidRPr="00A73274">
              <w:rPr>
                <w:rFonts w:eastAsia="標楷體" w:hint="eastAsia"/>
                <w:vertAlign w:val="subscript"/>
              </w:rPr>
              <w:t>2</w:t>
            </w:r>
            <w:r w:rsidRPr="00A73274">
              <w:rPr>
                <w:rFonts w:eastAsia="標楷體" w:hint="eastAsia"/>
              </w:rPr>
              <w:t>+2</w:t>
            </w:r>
            <w:r>
              <w:rPr>
                <w:rFonts w:eastAsia="標楷體" w:hint="eastAsia"/>
              </w:rPr>
              <w:t>NaOH</w:t>
            </w:r>
            <w:r w:rsidRPr="00A73274">
              <w:rPr>
                <w:rFonts w:eastAsia="標楷體"/>
              </w:rPr>
              <w:t>→</w:t>
            </w:r>
            <w:r w:rsidRPr="00A73274">
              <w:rPr>
                <w:rFonts w:eastAsia="標楷體" w:hint="eastAsia"/>
              </w:rPr>
              <w:t>Na</w:t>
            </w:r>
            <w:r w:rsidRPr="00A73274">
              <w:rPr>
                <w:rFonts w:eastAsia="標楷體" w:hint="eastAsia"/>
                <w:vertAlign w:val="subscript"/>
              </w:rPr>
              <w:t>2</w:t>
            </w:r>
            <w:r w:rsidRPr="00A73274">
              <w:rPr>
                <w:rFonts w:eastAsia="標楷體" w:hint="eastAsia"/>
              </w:rPr>
              <w:t>CO</w:t>
            </w:r>
            <w:r w:rsidRPr="00A73274">
              <w:rPr>
                <w:rFonts w:eastAsia="標楷體" w:hint="eastAsia"/>
                <w:vertAlign w:val="subscript"/>
              </w:rPr>
              <w:t>3</w:t>
            </w:r>
            <w:r w:rsidRPr="00A73274">
              <w:rPr>
                <w:rFonts w:eastAsia="標楷體" w:hint="eastAsia"/>
              </w:rPr>
              <w:t>+H</w:t>
            </w:r>
            <w:r w:rsidRPr="00A73274">
              <w:rPr>
                <w:rFonts w:eastAsia="標楷體" w:hint="eastAsia"/>
                <w:vertAlign w:val="subscript"/>
              </w:rPr>
              <w:t>2</w:t>
            </w:r>
            <w:r w:rsidRPr="00A73274">
              <w:rPr>
                <w:rFonts w:eastAsia="標楷體" w:hint="eastAsia"/>
              </w:rPr>
              <w:t>O</w:t>
            </w:r>
            <w:r w:rsidRPr="00A73274">
              <w:rPr>
                <w:rFonts w:eastAsia="標楷體" w:hint="eastAsia"/>
              </w:rPr>
              <w:t>或</w:t>
            </w:r>
            <w:r w:rsidRPr="00A73274">
              <w:rPr>
                <w:rFonts w:eastAsia="標楷體"/>
              </w:rPr>
              <w:t>CO</w:t>
            </w:r>
            <w:r w:rsidRPr="00A73274">
              <w:rPr>
                <w:rFonts w:eastAsia="標楷體"/>
                <w:vertAlign w:val="subscript"/>
              </w:rPr>
              <w:t>2</w:t>
            </w:r>
            <w:r w:rsidRPr="00A73274">
              <w:rPr>
                <w:rFonts w:eastAsia="標楷體"/>
              </w:rPr>
              <w:t>+NaOH→ NaHCO</w:t>
            </w:r>
            <w:r w:rsidRPr="00A73274">
              <w:rPr>
                <w:rFonts w:eastAsia="標楷體"/>
                <w:vertAlign w:val="subscript"/>
              </w:rPr>
              <w:t>3</w:t>
            </w:r>
          </w:p>
          <w:p w:rsidR="00486ACD" w:rsidRPr="00856300" w:rsidRDefault="00486ACD" w:rsidP="0078213B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</w:rPr>
              <w:t>(3)</w:t>
            </w:r>
            <w:r w:rsidRPr="00A73274">
              <w:rPr>
                <w:rFonts w:eastAsia="標楷體"/>
              </w:rPr>
              <w:t>C</w:t>
            </w:r>
            <w:r>
              <w:rPr>
                <w:rFonts w:eastAsia="標楷體"/>
              </w:rPr>
              <w:t>a(OH)</w:t>
            </w:r>
            <w:r w:rsidRPr="00A73274">
              <w:rPr>
                <w:rFonts w:eastAsia="標楷體"/>
                <w:vertAlign w:val="subscript"/>
              </w:rPr>
              <w:t>2</w:t>
            </w:r>
            <w:r w:rsidRPr="00A73274">
              <w:rPr>
                <w:rFonts w:eastAsia="標楷體" w:hint="eastAsia"/>
              </w:rPr>
              <w:t>+CO</w:t>
            </w:r>
            <w:r w:rsidRPr="00A73274">
              <w:rPr>
                <w:rFonts w:eastAsia="標楷體" w:hint="eastAsia"/>
                <w:vertAlign w:val="subscript"/>
              </w:rPr>
              <w:t>2</w:t>
            </w:r>
            <w:r w:rsidRPr="00A73274">
              <w:rPr>
                <w:rFonts w:eastAsia="標楷體"/>
              </w:rPr>
              <w:t>→Ca</w:t>
            </w:r>
            <w:r>
              <w:rPr>
                <w:rFonts w:eastAsia="標楷體" w:hint="eastAsia"/>
              </w:rPr>
              <w:t>C</w:t>
            </w:r>
            <w:r w:rsidRPr="00A73274">
              <w:rPr>
                <w:rFonts w:eastAsia="標楷體"/>
              </w:rPr>
              <w:t>O</w:t>
            </w:r>
            <w:r w:rsidRPr="00A73274">
              <w:rPr>
                <w:rFonts w:eastAsia="標楷體" w:hint="eastAsia"/>
                <w:vertAlign w:val="subscript"/>
              </w:rPr>
              <w:t>3</w:t>
            </w:r>
            <w:r w:rsidRPr="00A73274">
              <w:rPr>
                <w:rFonts w:eastAsia="標楷體"/>
              </w:rPr>
              <w:t>+H</w:t>
            </w:r>
            <w:r w:rsidRPr="00A73274">
              <w:rPr>
                <w:rFonts w:eastAsia="標楷體"/>
                <w:vertAlign w:val="subscript"/>
              </w:rPr>
              <w:t>2</w:t>
            </w:r>
            <w:r w:rsidRPr="00A73274">
              <w:rPr>
                <w:rFonts w:eastAsia="標楷體"/>
              </w:rPr>
              <w:t>O</w:t>
            </w:r>
          </w:p>
        </w:tc>
        <w:tc>
          <w:tcPr>
            <w:tcW w:w="355" w:type="dxa"/>
            <w:vAlign w:val="center"/>
          </w:tcPr>
          <w:p w:rsidR="00486ACD" w:rsidRPr="00943D47" w:rsidRDefault="00486ACD" w:rsidP="009350E1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C4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02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3629" w:type="dxa"/>
            <w:vAlign w:val="center"/>
          </w:tcPr>
          <w:p w:rsidR="00486ACD" w:rsidRPr="00856300" w:rsidRDefault="00486ACD" w:rsidP="00697E58">
            <w:pPr>
              <w:adjustRightInd w:val="0"/>
              <w:contextualSpacing/>
              <w:jc w:val="both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002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486ACD" w:rsidRPr="00856300" w:rsidTr="00F641B1">
        <w:tc>
          <w:tcPr>
            <w:tcW w:w="310" w:type="dxa"/>
            <w:shd w:val="clear" w:color="auto" w:fill="auto"/>
            <w:vAlign w:val="center"/>
          </w:tcPr>
          <w:p w:rsidR="00486ACD" w:rsidRPr="00F641B1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 w:rsidRPr="00F641B1">
              <w:rPr>
                <w:rFonts w:eastAsia="標楷體" w:hint="eastAsia"/>
                <w:snapToGrid w:val="0"/>
                <w:kern w:val="0"/>
              </w:rPr>
              <w:lastRenderedPageBreak/>
              <w:t>3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86ACD" w:rsidRPr="007C21CD" w:rsidRDefault="00486ACD" w:rsidP="00856300">
            <w:pPr>
              <w:pStyle w:val="Default"/>
              <w:contextualSpacing/>
              <w:jc w:val="both"/>
              <w:rPr>
                <w:rFonts w:ascii="Times New Roman" w:eastAsia="標楷體" w:cs="Times New Roman"/>
                <w:spacing w:val="10"/>
              </w:rPr>
            </w:pPr>
            <w:r w:rsidRPr="007C21CD">
              <w:rPr>
                <w:rFonts w:ascii="Times New Roman" w:eastAsia="標楷體" w:cs="Times New Roman"/>
                <w:spacing w:val="10"/>
              </w:rPr>
              <w:t>榮獲</w:t>
            </w:r>
            <w:r w:rsidRPr="007C21CD">
              <w:rPr>
                <w:rFonts w:ascii="Times New Roman" w:eastAsia="標楷體" w:cs="Times New Roman"/>
                <w:spacing w:val="10"/>
              </w:rPr>
              <w:t>2018</w:t>
            </w:r>
            <w:r w:rsidRPr="007C21CD">
              <w:rPr>
                <w:rFonts w:ascii="Times New Roman" w:eastAsia="標楷體" w:cs="Times New Roman"/>
                <w:spacing w:val="10"/>
              </w:rPr>
              <w:t>年諾貝爾化學獎的創新研究，是運用定向演化的方式，製造出新穎的酵素，現已被用來生產藥物和生質燃料等。化學家將一個天然的「枯草桿菌蛋白酶」酵素，改變為能在有機溶劑中進行化學反應。其策略是刻意的在酵素的基因密碼中，製造隨機的突變，然後將這些突變的基因引入細菌，因此產出數千種變體的枯草桿菌蛋白酶。再從這些眾多的不同變體中，挑出在有機溶劑：二甲基甲醯胺（簡稱</w:t>
            </w:r>
            <w:r w:rsidRPr="007C21CD">
              <w:rPr>
                <w:rFonts w:ascii="Times New Roman" w:eastAsia="標楷體" w:cs="Times New Roman"/>
                <w:spacing w:val="10"/>
              </w:rPr>
              <w:t>DMF</w:t>
            </w:r>
            <w:r w:rsidRPr="007C21CD">
              <w:rPr>
                <w:rFonts w:ascii="Times New Roman" w:eastAsia="標楷體" w:cs="Times New Roman"/>
                <w:spacing w:val="10"/>
              </w:rPr>
              <w:t>）中運作效率最高的那些酵素。重複進行，在第三代的枯草桿菌蛋白酶中，就找到了一個變體，在</w:t>
            </w:r>
            <w:r w:rsidRPr="007C21CD">
              <w:rPr>
                <w:rFonts w:ascii="Times New Roman" w:eastAsia="標楷體" w:cs="Times New Roman"/>
                <w:spacing w:val="10"/>
              </w:rPr>
              <w:t>DMF</w:t>
            </w:r>
            <w:r w:rsidRPr="007C21CD">
              <w:rPr>
                <w:rFonts w:ascii="Times New Roman" w:eastAsia="標楷體" w:cs="Times New Roman"/>
                <w:spacing w:val="10"/>
              </w:rPr>
              <w:t>中的運作效率，比原始的酵素要高</w:t>
            </w:r>
            <w:r w:rsidRPr="007C21CD">
              <w:rPr>
                <w:rFonts w:ascii="Times New Roman" w:eastAsia="標楷體" w:cs="Times New Roman"/>
                <w:spacing w:val="10"/>
              </w:rPr>
              <w:t>256</w:t>
            </w:r>
            <w:r w:rsidRPr="007C21CD">
              <w:rPr>
                <w:rFonts w:ascii="Times New Roman" w:eastAsia="標楷體" w:cs="Times New Roman"/>
                <w:spacing w:val="10"/>
              </w:rPr>
              <w:t>倍之多。</w:t>
            </w:r>
          </w:p>
          <w:p w:rsidR="00486ACD" w:rsidRPr="007C21CD" w:rsidRDefault="00486ACD" w:rsidP="007C21CD">
            <w:pPr>
              <w:pStyle w:val="Default"/>
              <w:contextualSpacing/>
              <w:jc w:val="both"/>
              <w:rPr>
                <w:rFonts w:ascii="Times New Roman" w:eastAsia="標楷體" w:cs="Times New Roman"/>
                <w:spacing w:val="10"/>
              </w:rPr>
            </w:pPr>
            <w:r w:rsidRPr="007C21CD">
              <w:rPr>
                <w:rFonts w:ascii="Times New Roman" w:eastAsia="標楷體" w:cs="Times New Roman"/>
                <w:spacing w:val="10"/>
              </w:rPr>
              <w:t>根據這些敘述，回答下列問題：</w:t>
            </w:r>
          </w:p>
          <w:p w:rsidR="00486ACD" w:rsidRPr="007C21CD" w:rsidRDefault="00486ACD" w:rsidP="007C21CD">
            <w:pPr>
              <w:pStyle w:val="Default"/>
              <w:contextualSpacing/>
              <w:jc w:val="both"/>
              <w:rPr>
                <w:rFonts w:ascii="Times New Roman" w:eastAsia="標楷體" w:cs="Times New Roman"/>
              </w:rPr>
            </w:pPr>
            <w:r w:rsidRPr="007C21CD">
              <w:rPr>
                <w:rFonts w:ascii="Times New Roman" w:eastAsia="標楷體" w:cs="Times New Roman"/>
                <w:spacing w:val="10"/>
              </w:rPr>
              <w:t>(1)</w:t>
            </w:r>
            <w:r w:rsidRPr="007C21CD">
              <w:rPr>
                <w:rFonts w:ascii="Times New Roman" w:eastAsia="標楷體" w:cs="Times New Roman"/>
              </w:rPr>
              <w:t>在枯草桿菌蛋白酶參與進行的化學反應中，此蛋白酶的作用是什麼？</w:t>
            </w:r>
          </w:p>
          <w:p w:rsidR="00486ACD" w:rsidRPr="007C21CD" w:rsidRDefault="00486ACD" w:rsidP="007C21CD">
            <w:pPr>
              <w:pStyle w:val="Default"/>
              <w:contextualSpacing/>
              <w:jc w:val="both"/>
              <w:rPr>
                <w:rFonts w:ascii="Times New Roman" w:eastAsia="標楷體" w:cs="Times New Roman"/>
              </w:rPr>
            </w:pPr>
            <w:r w:rsidRPr="007C21CD">
              <w:rPr>
                <w:rFonts w:ascii="Times New Roman" w:eastAsia="標楷體" w:cs="Times New Roman"/>
                <w:snapToGrid w:val="0"/>
                <w:color w:val="404040" w:themeColor="text1" w:themeTint="BF"/>
              </w:rPr>
              <w:t>(2)</w:t>
            </w:r>
            <w:r w:rsidRPr="007C21CD">
              <w:rPr>
                <w:rFonts w:ascii="Times New Roman" w:eastAsia="標楷體" w:cs="Times New Roman"/>
              </w:rPr>
              <w:t>枯草桿菌蛋白酶是由某些單體聚合而成，這些單體的化學名稱為何？以通用取代基（</w:t>
            </w:r>
            <w:r w:rsidRPr="007C21CD">
              <w:rPr>
                <w:rFonts w:ascii="Times New Roman" w:eastAsia="標楷體" w:cs="Times New Roman"/>
                <w:position w:val="-2"/>
              </w:rPr>
              <w:object w:dxaOrig="360" w:dyaOrig="240">
                <v:shape id="_x0000_i1101" type="#_x0000_t75" style="width:18pt;height:11.25pt" o:ole="">
                  <v:imagedata r:id="rId149" o:title=""/>
                </v:shape>
                <o:OLEObject Type="Embed" ProgID="Equation.DSMT4" ShapeID="_x0000_i1101" DrawAspect="Content" ObjectID="_1644847580" r:id="rId150"/>
              </w:object>
            </w:r>
            <w:r w:rsidRPr="007C21CD">
              <w:rPr>
                <w:rFonts w:ascii="Times New Roman" w:eastAsia="標楷體" w:cs="Times New Roman"/>
              </w:rPr>
              <w:t>）的形式，畫出單體的化學結構。</w:t>
            </w:r>
          </w:p>
          <w:p w:rsidR="00486ACD" w:rsidRPr="007C21CD" w:rsidRDefault="00486ACD" w:rsidP="007C21CD">
            <w:pPr>
              <w:pStyle w:val="Default"/>
              <w:contextualSpacing/>
              <w:jc w:val="both"/>
              <w:rPr>
                <w:rFonts w:ascii="Times New Roman" w:eastAsia="標楷體" w:cs="Times New Roman"/>
                <w:snapToGrid w:val="0"/>
                <w:color w:val="404040" w:themeColor="text1" w:themeTint="BF"/>
              </w:rPr>
            </w:pPr>
            <w:r w:rsidRPr="007C21CD">
              <w:rPr>
                <w:rFonts w:ascii="Times New Roman" w:eastAsia="標楷體" w:cs="Times New Roman"/>
              </w:rPr>
              <w:t>(3)</w:t>
            </w:r>
            <w:r w:rsidRPr="007C21CD">
              <w:rPr>
                <w:rFonts w:ascii="Times New Roman" w:eastAsia="標楷體" w:cs="Times New Roman"/>
              </w:rPr>
              <w:t>枯草桿菌蛋白酶由這些單體聚合而成時，新生成的化學鍵名稱為何？畫出此</w:t>
            </w:r>
            <w:r w:rsidRPr="007C21CD">
              <w:rPr>
                <w:rFonts w:ascii="Times New Roman" w:eastAsia="標楷體" w:cs="Times New Roman"/>
              </w:rPr>
              <w:lastRenderedPageBreak/>
              <w:t>化學鍵的化學結構。</w:t>
            </w:r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486ACD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(1)</w:t>
            </w:r>
            <w:r>
              <w:rPr>
                <w:rFonts w:eastAsia="標楷體" w:hint="eastAsia"/>
                <w:snapToGrid w:val="0"/>
                <w:kern w:val="0"/>
              </w:rPr>
              <w:t>催化作用</w:t>
            </w:r>
          </w:p>
          <w:p w:rsidR="00486ACD" w:rsidRDefault="00486ACD" w:rsidP="00B02FCE">
            <w:pPr>
              <w:rPr>
                <w:rFonts w:eastAsia="標楷體"/>
              </w:rPr>
            </w:pPr>
            <w:r>
              <w:rPr>
                <w:rFonts w:eastAsia="標楷體" w:hint="eastAsia"/>
                <w:snapToGrid w:val="0"/>
                <w:kern w:val="0"/>
              </w:rPr>
              <w:t>(2)</w:t>
            </w:r>
            <w:r w:rsidRPr="00A22287">
              <w:rPr>
                <w:rFonts w:eastAsia="標楷體"/>
              </w:rPr>
              <w:t>胺基酸</w:t>
            </w:r>
          </w:p>
          <w:p w:rsidR="00486ACD" w:rsidRPr="00A22287" w:rsidRDefault="00486ACD" w:rsidP="00B02FCE">
            <w:pPr>
              <w:rPr>
                <w:rFonts w:eastAsia="標楷體"/>
              </w:rPr>
            </w:pPr>
            <w:r>
              <w:rPr>
                <w:noProof/>
              </w:rPr>
              <w:drawing>
                <wp:inline distT="0" distB="0" distL="0" distR="0">
                  <wp:extent cx="1314000" cy="756000"/>
                  <wp:effectExtent l="0" t="0" r="635" b="6350"/>
                  <wp:docPr id="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0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6ACD" w:rsidRDefault="00486ACD" w:rsidP="00B02FCE">
            <w:pPr>
              <w:rPr>
                <w:rFonts w:eastAsia="標楷體"/>
              </w:rPr>
            </w:pPr>
            <w:r w:rsidRPr="00A22287">
              <w:rPr>
                <w:rFonts w:eastAsia="標楷體"/>
              </w:rPr>
              <w:t>(3)</w:t>
            </w:r>
            <w:r w:rsidRPr="00A22287">
              <w:rPr>
                <w:rFonts w:eastAsia="標楷體"/>
              </w:rPr>
              <w:t>肽鍵或胜肽鍵或醯胺鍵</w:t>
            </w:r>
          </w:p>
          <w:p w:rsidR="00486ACD" w:rsidRPr="00A22287" w:rsidRDefault="00486ACD" w:rsidP="00B02FCE">
            <w:pPr>
              <w:rPr>
                <w:rFonts w:eastAsia="標楷體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846000" cy="741600"/>
                  <wp:effectExtent l="0" t="0" r="0" b="1905"/>
                  <wp:docPr id="6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000" cy="7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6ACD" w:rsidRPr="00856300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55" w:type="dxa"/>
            <w:vAlign w:val="center"/>
          </w:tcPr>
          <w:p w:rsidR="00486ACD" w:rsidRPr="00943D47" w:rsidRDefault="00486ACD" w:rsidP="009350E1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C4</w:t>
            </w:r>
          </w:p>
        </w:tc>
        <w:tc>
          <w:tcPr>
            <w:tcW w:w="476" w:type="dxa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color w:val="000000"/>
                <w:kern w:val="0"/>
                <w:sz w:val="16"/>
                <w:szCs w:val="16"/>
                <w:shd w:val="clear" w:color="auto" w:fill="FFFFFF"/>
              </w:rPr>
              <w:t>AST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H06</w:t>
            </w:r>
          </w:p>
        </w:tc>
        <w:tc>
          <w:tcPr>
            <w:tcW w:w="426" w:type="dxa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1081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2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1-0</w:t>
            </w:r>
            <w:r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03</w:t>
            </w:r>
            <w:r w:rsidRPr="00943D47">
              <w:rPr>
                <w:rFonts w:eastAsia="標楷體" w:hint="eastAsia"/>
                <w:snapToGrid w:val="0"/>
                <w:kern w:val="0"/>
                <w:sz w:val="16"/>
                <w:szCs w:val="16"/>
              </w:rPr>
              <w:t>-01</w:t>
            </w:r>
          </w:p>
        </w:tc>
        <w:tc>
          <w:tcPr>
            <w:tcW w:w="311" w:type="dxa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 w:rsidRPr="00943D47">
              <w:rPr>
                <w:rFonts w:eastAsia="標楷體"/>
                <w:snapToGrid w:val="0"/>
                <w:kern w:val="0"/>
                <w:sz w:val="16"/>
                <w:szCs w:val="16"/>
              </w:rPr>
              <w:t>S</w:t>
            </w:r>
          </w:p>
        </w:tc>
        <w:tc>
          <w:tcPr>
            <w:tcW w:w="467" w:type="dxa"/>
            <w:vAlign w:val="center"/>
          </w:tcPr>
          <w:p w:rsidR="00486ACD" w:rsidRPr="00943D47" w:rsidRDefault="00486ACD" w:rsidP="0006600E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  <w:r>
              <w:rPr>
                <w:rFonts w:eastAsia="標楷體"/>
                <w:snapToGrid w:val="0"/>
                <w:kern w:val="0"/>
                <w:sz w:val="16"/>
                <w:szCs w:val="16"/>
              </w:rPr>
              <w:t>C005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ACD" w:rsidRPr="00943D47" w:rsidRDefault="00486ACD" w:rsidP="00856300">
            <w:pPr>
              <w:adjustRightInd w:val="0"/>
              <w:contextualSpacing/>
              <w:rPr>
                <w:rFonts w:eastAsia="標楷體"/>
                <w:snapToGrid w:val="0"/>
                <w:kern w:val="0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486ACD" w:rsidRPr="00943D47" w:rsidRDefault="00486ACD" w:rsidP="00125D64">
            <w:pPr>
              <w:pStyle w:val="Web"/>
              <w:adjustRightInd w:val="0"/>
              <w:spacing w:before="0" w:beforeAutospacing="0" w:after="0" w:afterAutospacing="0"/>
              <w:contextualSpacing/>
              <w:jc w:val="center"/>
              <w:rPr>
                <w:rFonts w:ascii="Times New Roman" w:eastAsia="標楷體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  <w:sz w:val="16"/>
                <w:szCs w:val="16"/>
              </w:rPr>
              <w:t>M</w:t>
            </w:r>
          </w:p>
        </w:tc>
        <w:tc>
          <w:tcPr>
            <w:tcW w:w="3629" w:type="dxa"/>
            <w:vAlign w:val="center"/>
          </w:tcPr>
          <w:p w:rsidR="00486ACD" w:rsidRPr="00856300" w:rsidRDefault="00486ACD" w:rsidP="00DC39E9">
            <w:pPr>
              <w:adjustRightInd w:val="0"/>
              <w:ind w:left="283" w:hangingChars="118" w:hanging="283"/>
              <w:contextualSpacing/>
              <w:jc w:val="both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  <w:r>
              <w:rPr>
                <w:rFonts w:eastAsia="標楷體" w:hint="eastAsia"/>
                <w:snapToGrid w:val="0"/>
                <w:kern w:val="0"/>
              </w:rPr>
              <w:t>002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7" w:type="dxa"/>
            <w:shd w:val="clear" w:color="auto" w:fill="D9D9D9" w:themeFill="background1" w:themeFillShade="D9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</w:tcPr>
          <w:p w:rsidR="00486ACD" w:rsidRPr="00856300" w:rsidRDefault="00486ACD" w:rsidP="00856300">
            <w:pPr>
              <w:adjustRightInd w:val="0"/>
              <w:contextualSpacing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</w:tbl>
    <w:p w:rsidR="00491C9F" w:rsidRPr="00491C9F" w:rsidRDefault="00491C9F" w:rsidP="00491C9F"/>
    <w:sectPr w:rsidR="00491C9F" w:rsidRPr="00491C9F" w:rsidSect="00207279">
      <w:pgSz w:w="23814" w:h="16840" w:orient="landscape" w:code="8"/>
      <w:pgMar w:top="851" w:right="567" w:bottom="851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528" w:rsidRDefault="00AE0528" w:rsidP="00C822B8">
      <w:r>
        <w:separator/>
      </w:r>
    </w:p>
  </w:endnote>
  <w:endnote w:type="continuationSeparator" w:id="1">
    <w:p w:rsidR="00AE0528" w:rsidRDefault="00AE0528" w:rsidP="00C82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528" w:rsidRDefault="00AE0528" w:rsidP="00C822B8">
      <w:r>
        <w:separator/>
      </w:r>
    </w:p>
  </w:footnote>
  <w:footnote w:type="continuationSeparator" w:id="1">
    <w:p w:rsidR="00AE0528" w:rsidRDefault="00AE0528" w:rsidP="00C822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E5A67"/>
    <w:multiLevelType w:val="hybridMultilevel"/>
    <w:tmpl w:val="D5E8B7D0"/>
    <w:lvl w:ilvl="0" w:tplc="9F54CFFE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5B5E65"/>
    <w:multiLevelType w:val="hybridMultilevel"/>
    <w:tmpl w:val="F2EAB226"/>
    <w:lvl w:ilvl="0" w:tplc="9738B75C">
      <w:start w:val="1"/>
      <w:numFmt w:val="taiwaneseCountingThousand"/>
      <w:lvlText w:val="(%1)"/>
      <w:lvlJc w:val="left"/>
      <w:pPr>
        <w:ind w:left="384" w:hanging="384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3A53A7"/>
    <w:multiLevelType w:val="hybridMultilevel"/>
    <w:tmpl w:val="A5843A40"/>
    <w:lvl w:ilvl="0" w:tplc="5BC02AF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8633652"/>
    <w:multiLevelType w:val="hybridMultilevel"/>
    <w:tmpl w:val="ED8E0786"/>
    <w:lvl w:ilvl="0" w:tplc="55B8DA80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80"/>
  <w:defaultTableStyle w:val="a3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6283"/>
    <w:rsid w:val="00005594"/>
    <w:rsid w:val="00010CAD"/>
    <w:rsid w:val="00012916"/>
    <w:rsid w:val="0001547A"/>
    <w:rsid w:val="0002300F"/>
    <w:rsid w:val="000230F7"/>
    <w:rsid w:val="00024E71"/>
    <w:rsid w:val="00032EE8"/>
    <w:rsid w:val="000364CA"/>
    <w:rsid w:val="0003726B"/>
    <w:rsid w:val="0004705E"/>
    <w:rsid w:val="00054258"/>
    <w:rsid w:val="000553DC"/>
    <w:rsid w:val="0006600E"/>
    <w:rsid w:val="0007286B"/>
    <w:rsid w:val="000822B1"/>
    <w:rsid w:val="00082403"/>
    <w:rsid w:val="000831AB"/>
    <w:rsid w:val="000836B3"/>
    <w:rsid w:val="00083DCF"/>
    <w:rsid w:val="0009194D"/>
    <w:rsid w:val="000954BC"/>
    <w:rsid w:val="00097983"/>
    <w:rsid w:val="00097F61"/>
    <w:rsid w:val="000A7014"/>
    <w:rsid w:val="000B1A09"/>
    <w:rsid w:val="000C314E"/>
    <w:rsid w:val="000C4C5A"/>
    <w:rsid w:val="000C5B34"/>
    <w:rsid w:val="000C7885"/>
    <w:rsid w:val="000E7027"/>
    <w:rsid w:val="000F2FC2"/>
    <w:rsid w:val="000F73FF"/>
    <w:rsid w:val="00104BE7"/>
    <w:rsid w:val="001074EB"/>
    <w:rsid w:val="00112400"/>
    <w:rsid w:val="0012321C"/>
    <w:rsid w:val="00125EEA"/>
    <w:rsid w:val="00130C0D"/>
    <w:rsid w:val="00131A6D"/>
    <w:rsid w:val="00133080"/>
    <w:rsid w:val="00135485"/>
    <w:rsid w:val="00145FA9"/>
    <w:rsid w:val="00146C9E"/>
    <w:rsid w:val="001547EF"/>
    <w:rsid w:val="00156A4A"/>
    <w:rsid w:val="00161976"/>
    <w:rsid w:val="00161FFF"/>
    <w:rsid w:val="001628A4"/>
    <w:rsid w:val="00165F2D"/>
    <w:rsid w:val="00171C1C"/>
    <w:rsid w:val="001723D0"/>
    <w:rsid w:val="001776AC"/>
    <w:rsid w:val="001836E7"/>
    <w:rsid w:val="00184AD5"/>
    <w:rsid w:val="0018733D"/>
    <w:rsid w:val="00196838"/>
    <w:rsid w:val="00196ACE"/>
    <w:rsid w:val="001A05BB"/>
    <w:rsid w:val="001A1655"/>
    <w:rsid w:val="001A2C2F"/>
    <w:rsid w:val="001B01A1"/>
    <w:rsid w:val="001B2958"/>
    <w:rsid w:val="001B7587"/>
    <w:rsid w:val="001C1C70"/>
    <w:rsid w:val="001C69F8"/>
    <w:rsid w:val="001D0133"/>
    <w:rsid w:val="001D06AB"/>
    <w:rsid w:val="001D2854"/>
    <w:rsid w:val="001D2961"/>
    <w:rsid w:val="001D2D14"/>
    <w:rsid w:val="001D38D2"/>
    <w:rsid w:val="001D3B42"/>
    <w:rsid w:val="001D405B"/>
    <w:rsid w:val="001D5E67"/>
    <w:rsid w:val="001F02E5"/>
    <w:rsid w:val="001F3B59"/>
    <w:rsid w:val="0020184F"/>
    <w:rsid w:val="0020550C"/>
    <w:rsid w:val="00207279"/>
    <w:rsid w:val="00221161"/>
    <w:rsid w:val="0022404B"/>
    <w:rsid w:val="00224849"/>
    <w:rsid w:val="0023092E"/>
    <w:rsid w:val="0024380F"/>
    <w:rsid w:val="0024626B"/>
    <w:rsid w:val="00250C89"/>
    <w:rsid w:val="00250F5A"/>
    <w:rsid w:val="00260396"/>
    <w:rsid w:val="00265340"/>
    <w:rsid w:val="00265350"/>
    <w:rsid w:val="002807E6"/>
    <w:rsid w:val="00280B03"/>
    <w:rsid w:val="00282FDA"/>
    <w:rsid w:val="00290AB3"/>
    <w:rsid w:val="0029472C"/>
    <w:rsid w:val="002A0397"/>
    <w:rsid w:val="002A2C65"/>
    <w:rsid w:val="002B5114"/>
    <w:rsid w:val="002B6BB8"/>
    <w:rsid w:val="002B7507"/>
    <w:rsid w:val="002C031A"/>
    <w:rsid w:val="002C25DF"/>
    <w:rsid w:val="002C6283"/>
    <w:rsid w:val="002C62D2"/>
    <w:rsid w:val="002D5052"/>
    <w:rsid w:val="002D6331"/>
    <w:rsid w:val="002E3E63"/>
    <w:rsid w:val="00300F4E"/>
    <w:rsid w:val="00316A19"/>
    <w:rsid w:val="00321FDD"/>
    <w:rsid w:val="00327746"/>
    <w:rsid w:val="00332A3A"/>
    <w:rsid w:val="00342C33"/>
    <w:rsid w:val="0034528D"/>
    <w:rsid w:val="00355AEB"/>
    <w:rsid w:val="003570C7"/>
    <w:rsid w:val="00364E54"/>
    <w:rsid w:val="00370D0A"/>
    <w:rsid w:val="0037201C"/>
    <w:rsid w:val="003726C6"/>
    <w:rsid w:val="00372C35"/>
    <w:rsid w:val="003818FC"/>
    <w:rsid w:val="003902D7"/>
    <w:rsid w:val="00390F01"/>
    <w:rsid w:val="0039322E"/>
    <w:rsid w:val="003A5872"/>
    <w:rsid w:val="003B57BE"/>
    <w:rsid w:val="003C4648"/>
    <w:rsid w:val="003C6F0B"/>
    <w:rsid w:val="003D4773"/>
    <w:rsid w:val="003D69A7"/>
    <w:rsid w:val="003D7C01"/>
    <w:rsid w:val="003E2201"/>
    <w:rsid w:val="003E6C35"/>
    <w:rsid w:val="003F239C"/>
    <w:rsid w:val="003F7145"/>
    <w:rsid w:val="00403C8E"/>
    <w:rsid w:val="00433EB8"/>
    <w:rsid w:val="00435A2D"/>
    <w:rsid w:val="00436D27"/>
    <w:rsid w:val="00446347"/>
    <w:rsid w:val="004512F8"/>
    <w:rsid w:val="00454284"/>
    <w:rsid w:val="004548C3"/>
    <w:rsid w:val="00454EB5"/>
    <w:rsid w:val="00463C23"/>
    <w:rsid w:val="004648E9"/>
    <w:rsid w:val="004678DC"/>
    <w:rsid w:val="004715CB"/>
    <w:rsid w:val="00484095"/>
    <w:rsid w:val="00486ACD"/>
    <w:rsid w:val="00491C9F"/>
    <w:rsid w:val="00494471"/>
    <w:rsid w:val="004A1F7A"/>
    <w:rsid w:val="004B5DD2"/>
    <w:rsid w:val="004C6292"/>
    <w:rsid w:val="004C6DE4"/>
    <w:rsid w:val="004D2240"/>
    <w:rsid w:val="004E1634"/>
    <w:rsid w:val="004F0378"/>
    <w:rsid w:val="004F3E25"/>
    <w:rsid w:val="004F511E"/>
    <w:rsid w:val="005009D4"/>
    <w:rsid w:val="005120F5"/>
    <w:rsid w:val="00513476"/>
    <w:rsid w:val="00513FA8"/>
    <w:rsid w:val="00514976"/>
    <w:rsid w:val="00514F50"/>
    <w:rsid w:val="005216F2"/>
    <w:rsid w:val="005445DE"/>
    <w:rsid w:val="00544DFC"/>
    <w:rsid w:val="00553213"/>
    <w:rsid w:val="00553D07"/>
    <w:rsid w:val="0056349D"/>
    <w:rsid w:val="005709FE"/>
    <w:rsid w:val="00570AE8"/>
    <w:rsid w:val="00571E08"/>
    <w:rsid w:val="005721BE"/>
    <w:rsid w:val="005749A8"/>
    <w:rsid w:val="00595DAB"/>
    <w:rsid w:val="005A0706"/>
    <w:rsid w:val="005A3D24"/>
    <w:rsid w:val="005A5E3D"/>
    <w:rsid w:val="005B559D"/>
    <w:rsid w:val="005B69A3"/>
    <w:rsid w:val="005C2CF2"/>
    <w:rsid w:val="005E1C99"/>
    <w:rsid w:val="005E7112"/>
    <w:rsid w:val="005E7B79"/>
    <w:rsid w:val="005F2B3C"/>
    <w:rsid w:val="005F3CF5"/>
    <w:rsid w:val="005F3FE3"/>
    <w:rsid w:val="005F60CC"/>
    <w:rsid w:val="006142DB"/>
    <w:rsid w:val="00623DD0"/>
    <w:rsid w:val="0062536C"/>
    <w:rsid w:val="006254DA"/>
    <w:rsid w:val="00626E30"/>
    <w:rsid w:val="006333C1"/>
    <w:rsid w:val="00643A5C"/>
    <w:rsid w:val="00660145"/>
    <w:rsid w:val="00670CF5"/>
    <w:rsid w:val="00671082"/>
    <w:rsid w:val="00672A6C"/>
    <w:rsid w:val="0067320B"/>
    <w:rsid w:val="0067674B"/>
    <w:rsid w:val="0068080E"/>
    <w:rsid w:val="0068420A"/>
    <w:rsid w:val="00697E58"/>
    <w:rsid w:val="006A3476"/>
    <w:rsid w:val="006A3EB3"/>
    <w:rsid w:val="006A7CBC"/>
    <w:rsid w:val="006B1F93"/>
    <w:rsid w:val="006C1446"/>
    <w:rsid w:val="006C1EF1"/>
    <w:rsid w:val="006C23E7"/>
    <w:rsid w:val="006C71AF"/>
    <w:rsid w:val="006D5A00"/>
    <w:rsid w:val="006D73DD"/>
    <w:rsid w:val="006E1370"/>
    <w:rsid w:val="006F02C7"/>
    <w:rsid w:val="006F11C9"/>
    <w:rsid w:val="007053ED"/>
    <w:rsid w:val="00712A32"/>
    <w:rsid w:val="007131C5"/>
    <w:rsid w:val="00723D38"/>
    <w:rsid w:val="0073515A"/>
    <w:rsid w:val="00737889"/>
    <w:rsid w:val="00742ECA"/>
    <w:rsid w:val="00751A4A"/>
    <w:rsid w:val="00753439"/>
    <w:rsid w:val="00754748"/>
    <w:rsid w:val="007550E6"/>
    <w:rsid w:val="007571A7"/>
    <w:rsid w:val="0076504C"/>
    <w:rsid w:val="0076514C"/>
    <w:rsid w:val="00772AFE"/>
    <w:rsid w:val="00775F1F"/>
    <w:rsid w:val="00781795"/>
    <w:rsid w:val="0078213B"/>
    <w:rsid w:val="00790575"/>
    <w:rsid w:val="00794604"/>
    <w:rsid w:val="007A6D32"/>
    <w:rsid w:val="007B707A"/>
    <w:rsid w:val="007C21CD"/>
    <w:rsid w:val="007C2BD9"/>
    <w:rsid w:val="007C5023"/>
    <w:rsid w:val="007E234E"/>
    <w:rsid w:val="007E4445"/>
    <w:rsid w:val="007E4FE3"/>
    <w:rsid w:val="007F0FB0"/>
    <w:rsid w:val="007F430C"/>
    <w:rsid w:val="00802F84"/>
    <w:rsid w:val="00804C36"/>
    <w:rsid w:val="00811061"/>
    <w:rsid w:val="00815A42"/>
    <w:rsid w:val="0082419C"/>
    <w:rsid w:val="0082433E"/>
    <w:rsid w:val="00824926"/>
    <w:rsid w:val="00843357"/>
    <w:rsid w:val="00850198"/>
    <w:rsid w:val="00850BDC"/>
    <w:rsid w:val="00852FA4"/>
    <w:rsid w:val="00856300"/>
    <w:rsid w:val="008602EC"/>
    <w:rsid w:val="00862C42"/>
    <w:rsid w:val="008677F2"/>
    <w:rsid w:val="00873707"/>
    <w:rsid w:val="0087545E"/>
    <w:rsid w:val="00880BAA"/>
    <w:rsid w:val="00880CFC"/>
    <w:rsid w:val="008822C5"/>
    <w:rsid w:val="00883036"/>
    <w:rsid w:val="00885180"/>
    <w:rsid w:val="00897156"/>
    <w:rsid w:val="008A0325"/>
    <w:rsid w:val="008A6979"/>
    <w:rsid w:val="008B4A06"/>
    <w:rsid w:val="008C1C91"/>
    <w:rsid w:val="008C44CF"/>
    <w:rsid w:val="008C4B57"/>
    <w:rsid w:val="008C72A7"/>
    <w:rsid w:val="008D1FAE"/>
    <w:rsid w:val="008E200B"/>
    <w:rsid w:val="008E4F78"/>
    <w:rsid w:val="008F52C8"/>
    <w:rsid w:val="00924524"/>
    <w:rsid w:val="009350E1"/>
    <w:rsid w:val="00936991"/>
    <w:rsid w:val="009374E2"/>
    <w:rsid w:val="00943D47"/>
    <w:rsid w:val="009448C1"/>
    <w:rsid w:val="00945984"/>
    <w:rsid w:val="00945ECF"/>
    <w:rsid w:val="009505E4"/>
    <w:rsid w:val="0096710E"/>
    <w:rsid w:val="00971DF2"/>
    <w:rsid w:val="00977270"/>
    <w:rsid w:val="00977464"/>
    <w:rsid w:val="00977EB9"/>
    <w:rsid w:val="00984C23"/>
    <w:rsid w:val="0099043F"/>
    <w:rsid w:val="00991AC7"/>
    <w:rsid w:val="009967D3"/>
    <w:rsid w:val="009A44F9"/>
    <w:rsid w:val="009B3B29"/>
    <w:rsid w:val="009C27D6"/>
    <w:rsid w:val="009D45EC"/>
    <w:rsid w:val="009F3E1C"/>
    <w:rsid w:val="00A07CB1"/>
    <w:rsid w:val="00A24AC3"/>
    <w:rsid w:val="00A25772"/>
    <w:rsid w:val="00A26283"/>
    <w:rsid w:val="00A31E2C"/>
    <w:rsid w:val="00A35BC1"/>
    <w:rsid w:val="00A371A1"/>
    <w:rsid w:val="00A50503"/>
    <w:rsid w:val="00A518BA"/>
    <w:rsid w:val="00A530CF"/>
    <w:rsid w:val="00A55FFE"/>
    <w:rsid w:val="00A568AA"/>
    <w:rsid w:val="00A61715"/>
    <w:rsid w:val="00A61A8D"/>
    <w:rsid w:val="00A6208E"/>
    <w:rsid w:val="00A659B1"/>
    <w:rsid w:val="00A75FD8"/>
    <w:rsid w:val="00A84F54"/>
    <w:rsid w:val="00A90774"/>
    <w:rsid w:val="00A910DB"/>
    <w:rsid w:val="00A928AE"/>
    <w:rsid w:val="00A96088"/>
    <w:rsid w:val="00A96591"/>
    <w:rsid w:val="00A96671"/>
    <w:rsid w:val="00AA073A"/>
    <w:rsid w:val="00AA1DE1"/>
    <w:rsid w:val="00AA6749"/>
    <w:rsid w:val="00AC3909"/>
    <w:rsid w:val="00AC5920"/>
    <w:rsid w:val="00AD0C2D"/>
    <w:rsid w:val="00AD7C92"/>
    <w:rsid w:val="00AE0528"/>
    <w:rsid w:val="00AE3F8C"/>
    <w:rsid w:val="00AE593A"/>
    <w:rsid w:val="00B02FCE"/>
    <w:rsid w:val="00B0656E"/>
    <w:rsid w:val="00B078AE"/>
    <w:rsid w:val="00B10619"/>
    <w:rsid w:val="00B15DD2"/>
    <w:rsid w:val="00B1600E"/>
    <w:rsid w:val="00B327B1"/>
    <w:rsid w:val="00B47030"/>
    <w:rsid w:val="00B51D66"/>
    <w:rsid w:val="00B54225"/>
    <w:rsid w:val="00B55AD4"/>
    <w:rsid w:val="00B73934"/>
    <w:rsid w:val="00B741A4"/>
    <w:rsid w:val="00B87DCC"/>
    <w:rsid w:val="00B9664D"/>
    <w:rsid w:val="00B97680"/>
    <w:rsid w:val="00BA27F3"/>
    <w:rsid w:val="00BB4084"/>
    <w:rsid w:val="00BB5905"/>
    <w:rsid w:val="00BD097B"/>
    <w:rsid w:val="00BD30E0"/>
    <w:rsid w:val="00BD48FC"/>
    <w:rsid w:val="00BD5659"/>
    <w:rsid w:val="00BE1898"/>
    <w:rsid w:val="00BE46E7"/>
    <w:rsid w:val="00BF450D"/>
    <w:rsid w:val="00C131C9"/>
    <w:rsid w:val="00C2498D"/>
    <w:rsid w:val="00C257EF"/>
    <w:rsid w:val="00C26B0E"/>
    <w:rsid w:val="00C26DEB"/>
    <w:rsid w:val="00C31AC6"/>
    <w:rsid w:val="00C40323"/>
    <w:rsid w:val="00C40DF8"/>
    <w:rsid w:val="00C4107F"/>
    <w:rsid w:val="00C42453"/>
    <w:rsid w:val="00C455C8"/>
    <w:rsid w:val="00C70084"/>
    <w:rsid w:val="00C718EA"/>
    <w:rsid w:val="00C822B8"/>
    <w:rsid w:val="00C82E86"/>
    <w:rsid w:val="00C930E4"/>
    <w:rsid w:val="00C9329F"/>
    <w:rsid w:val="00C95F6E"/>
    <w:rsid w:val="00C960CD"/>
    <w:rsid w:val="00CA3533"/>
    <w:rsid w:val="00CA4676"/>
    <w:rsid w:val="00CB1D68"/>
    <w:rsid w:val="00CB4250"/>
    <w:rsid w:val="00CC496E"/>
    <w:rsid w:val="00CD55CC"/>
    <w:rsid w:val="00CD6096"/>
    <w:rsid w:val="00CE3F70"/>
    <w:rsid w:val="00D00D24"/>
    <w:rsid w:val="00D03098"/>
    <w:rsid w:val="00D11C88"/>
    <w:rsid w:val="00D20D2B"/>
    <w:rsid w:val="00D22025"/>
    <w:rsid w:val="00D5442A"/>
    <w:rsid w:val="00D54506"/>
    <w:rsid w:val="00D60861"/>
    <w:rsid w:val="00D641D8"/>
    <w:rsid w:val="00D752B6"/>
    <w:rsid w:val="00D7670F"/>
    <w:rsid w:val="00D851BE"/>
    <w:rsid w:val="00D90DAF"/>
    <w:rsid w:val="00D9576E"/>
    <w:rsid w:val="00D96839"/>
    <w:rsid w:val="00DB1181"/>
    <w:rsid w:val="00DC39E9"/>
    <w:rsid w:val="00DC5BE1"/>
    <w:rsid w:val="00DE4724"/>
    <w:rsid w:val="00E0032B"/>
    <w:rsid w:val="00E02A21"/>
    <w:rsid w:val="00E02B92"/>
    <w:rsid w:val="00E060D3"/>
    <w:rsid w:val="00E077DA"/>
    <w:rsid w:val="00E07CBD"/>
    <w:rsid w:val="00E1211A"/>
    <w:rsid w:val="00E14E7B"/>
    <w:rsid w:val="00E157F9"/>
    <w:rsid w:val="00E15A85"/>
    <w:rsid w:val="00E30C10"/>
    <w:rsid w:val="00E513DA"/>
    <w:rsid w:val="00E5266B"/>
    <w:rsid w:val="00E53688"/>
    <w:rsid w:val="00E64AF5"/>
    <w:rsid w:val="00E72D50"/>
    <w:rsid w:val="00E73360"/>
    <w:rsid w:val="00E768A8"/>
    <w:rsid w:val="00E86AF7"/>
    <w:rsid w:val="00E91DD9"/>
    <w:rsid w:val="00E95737"/>
    <w:rsid w:val="00E95D57"/>
    <w:rsid w:val="00E9695B"/>
    <w:rsid w:val="00EC0A61"/>
    <w:rsid w:val="00EC3ACE"/>
    <w:rsid w:val="00ED0FD7"/>
    <w:rsid w:val="00ED1FFE"/>
    <w:rsid w:val="00ED3D5E"/>
    <w:rsid w:val="00ED562C"/>
    <w:rsid w:val="00ED6BE8"/>
    <w:rsid w:val="00ED7733"/>
    <w:rsid w:val="00EE1AFA"/>
    <w:rsid w:val="00EE1E14"/>
    <w:rsid w:val="00EE1EE2"/>
    <w:rsid w:val="00EE2A75"/>
    <w:rsid w:val="00F03409"/>
    <w:rsid w:val="00F04BCA"/>
    <w:rsid w:val="00F060E5"/>
    <w:rsid w:val="00F24753"/>
    <w:rsid w:val="00F2577B"/>
    <w:rsid w:val="00F25CAF"/>
    <w:rsid w:val="00F26F5F"/>
    <w:rsid w:val="00F3078B"/>
    <w:rsid w:val="00F3296A"/>
    <w:rsid w:val="00F337C2"/>
    <w:rsid w:val="00F34189"/>
    <w:rsid w:val="00F417F3"/>
    <w:rsid w:val="00F44ED4"/>
    <w:rsid w:val="00F46453"/>
    <w:rsid w:val="00F473DD"/>
    <w:rsid w:val="00F641B1"/>
    <w:rsid w:val="00F768B4"/>
    <w:rsid w:val="00F76EC8"/>
    <w:rsid w:val="00F77B6B"/>
    <w:rsid w:val="00F90568"/>
    <w:rsid w:val="00F91A24"/>
    <w:rsid w:val="00F93471"/>
    <w:rsid w:val="00FA1234"/>
    <w:rsid w:val="00FA7C6E"/>
    <w:rsid w:val="00FC060F"/>
    <w:rsid w:val="00FD21C6"/>
    <w:rsid w:val="00FD7198"/>
    <w:rsid w:val="00FE2770"/>
    <w:rsid w:val="00FE2E1A"/>
    <w:rsid w:val="00FE7AD9"/>
    <w:rsid w:val="00FF068A"/>
    <w:rsid w:val="00FF1E37"/>
    <w:rsid w:val="00FF3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,11"/>
      <o:rules v:ext="edit">
        <o:r id="V:Rule33" type="connector" idref="#直線單箭頭接點 104"/>
        <o:r id="V:Rule36" type="connector" idref="#直線單箭頭接點 110"/>
        <o:r id="V:Rule41" type="connector" idref="#直線單箭頭接點 107"/>
        <o:r id="V:Rule42" type="connector" idref="#直線單箭頭接點 101"/>
        <o:r id="V:Rule81" type="connector" idref="#直線單箭頭接點 289"/>
        <o:r id="V:Rule82" type="connector" idref="#直線單箭頭接點 171"/>
        <o:r id="V:Rule83" type="connector" idref="#直線單箭頭接點 280"/>
        <o:r id="V:Rule84" type="connector" idref="#直線單箭頭接點 279"/>
        <o:r id="V:Rule85" type="connector" idref="#直線單箭頭接點 172"/>
        <o:r id="V:Rule87" type="connector" idref="#直線單箭頭接點 170"/>
        <o:r id="V:Rule95" type="connector" idref="#直線單箭頭接點 326"/>
        <o:r id="V:Rule96" type="connector" idref="#直線單箭頭接點 315"/>
        <o:r id="V:Rule97" type="connector" idref="#直線單箭頭接點 309"/>
        <o:r id="V:Rule98" type="connector" idref="#直線單箭頭接點 314"/>
        <o:r id="V:Rule99" type="connector" idref="#直線單箭頭接點 3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3FE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D22025"/>
    <w:pPr>
      <w:keepNext/>
      <w:ind w:leftChars="300" w:left="720"/>
      <w:outlineLvl w:val="0"/>
    </w:pPr>
    <w:rPr>
      <w:rFonts w:eastAsia="標楷體"/>
      <w:b/>
      <w:bCs/>
    </w:rPr>
  </w:style>
  <w:style w:type="paragraph" w:styleId="4">
    <w:name w:val="heading 4"/>
    <w:basedOn w:val="a"/>
    <w:next w:val="a"/>
    <w:link w:val="40"/>
    <w:semiHidden/>
    <w:unhideWhenUsed/>
    <w:qFormat/>
    <w:rsid w:val="00C82E8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593A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rsid w:val="00991AC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q1">
    <w:name w:val="q1"/>
    <w:basedOn w:val="a"/>
    <w:rsid w:val="0005425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4">
    <w:name w:val="annotation text"/>
    <w:basedOn w:val="a"/>
    <w:link w:val="a5"/>
    <w:semiHidden/>
    <w:rsid w:val="00433EB8"/>
  </w:style>
  <w:style w:type="character" w:customStyle="1" w:styleId="a5">
    <w:name w:val="註解文字 字元"/>
    <w:link w:val="a4"/>
    <w:semiHidden/>
    <w:rsid w:val="00433EB8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a6">
    <w:name w:val="樣式"/>
    <w:rsid w:val="002D633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11">
    <w:name w:val="清單段落1"/>
    <w:basedOn w:val="a"/>
    <w:rsid w:val="003B57BE"/>
    <w:pPr>
      <w:ind w:leftChars="200" w:left="480"/>
    </w:pPr>
  </w:style>
  <w:style w:type="character" w:customStyle="1" w:styleId="8">
    <w:name w:val="字元 字元8"/>
    <w:semiHidden/>
    <w:rsid w:val="00E02B92"/>
    <w:rPr>
      <w:kern w:val="2"/>
      <w:sz w:val="24"/>
      <w:szCs w:val="24"/>
    </w:rPr>
  </w:style>
  <w:style w:type="character" w:customStyle="1" w:styleId="10">
    <w:name w:val="標題 1 字元"/>
    <w:link w:val="1"/>
    <w:rsid w:val="00D22025"/>
    <w:rPr>
      <w:rFonts w:eastAsia="標楷體"/>
      <w:b/>
      <w:bCs/>
      <w:kern w:val="2"/>
      <w:sz w:val="24"/>
      <w:szCs w:val="24"/>
      <w:lang w:val="en-US" w:eastAsia="zh-TW" w:bidi="ar-SA"/>
    </w:rPr>
  </w:style>
  <w:style w:type="paragraph" w:styleId="a7">
    <w:name w:val="footer"/>
    <w:basedOn w:val="a"/>
    <w:link w:val="a8"/>
    <w:rsid w:val="00D220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D22025"/>
    <w:rPr>
      <w:rFonts w:eastAsia="新細明體"/>
      <w:kern w:val="2"/>
      <w:lang w:val="en-US" w:eastAsia="zh-TW" w:bidi="ar-SA"/>
    </w:rPr>
  </w:style>
  <w:style w:type="paragraph" w:styleId="HTML">
    <w:name w:val="HTML Preformatted"/>
    <w:basedOn w:val="a"/>
    <w:link w:val="HTML0"/>
    <w:unhideWhenUsed/>
    <w:rsid w:val="00D220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eastAsia="細明體" w:hAnsi="Arial" w:cs="Arial"/>
      <w:kern w:val="0"/>
    </w:rPr>
  </w:style>
  <w:style w:type="character" w:customStyle="1" w:styleId="HTML0">
    <w:name w:val="HTML 預設格式 字元"/>
    <w:link w:val="HTML"/>
    <w:rsid w:val="00D22025"/>
    <w:rPr>
      <w:rFonts w:ascii="Arial" w:eastAsia="細明體" w:hAnsi="Arial" w:cs="Arial"/>
      <w:sz w:val="24"/>
      <w:szCs w:val="24"/>
      <w:lang w:val="en-US" w:eastAsia="zh-TW" w:bidi="ar-SA"/>
    </w:rPr>
  </w:style>
  <w:style w:type="paragraph" w:customStyle="1" w:styleId="a9">
    <w:name w:val="重點"/>
    <w:basedOn w:val="a"/>
    <w:rsid w:val="00DB1181"/>
    <w:pPr>
      <w:tabs>
        <w:tab w:val="left" w:pos="2233"/>
        <w:tab w:val="left" w:pos="4466"/>
        <w:tab w:val="left" w:pos="4637"/>
        <w:tab w:val="left" w:pos="6698"/>
      </w:tabs>
      <w:kinsoku w:val="0"/>
      <w:overflowPunct w:val="0"/>
      <w:autoSpaceDE w:val="0"/>
      <w:autoSpaceDN w:val="0"/>
      <w:ind w:leftChars="50" w:left="200" w:rightChars="50" w:right="50" w:hangingChars="150" w:hanging="150"/>
    </w:pPr>
    <w:rPr>
      <w:rFonts w:eastAsia="標楷體"/>
      <w:sz w:val="26"/>
    </w:rPr>
  </w:style>
  <w:style w:type="character" w:customStyle="1" w:styleId="itemcontent">
    <w:name w:val="itemcontent"/>
    <w:basedOn w:val="a0"/>
    <w:rsid w:val="00F473DD"/>
  </w:style>
  <w:style w:type="paragraph" w:customStyle="1" w:styleId="aa">
    <w:name w:val="解答"/>
    <w:basedOn w:val="a"/>
    <w:link w:val="ab"/>
    <w:rsid w:val="00A518BA"/>
    <w:rPr>
      <w:szCs w:val="20"/>
    </w:rPr>
  </w:style>
  <w:style w:type="character" w:customStyle="1" w:styleId="ab">
    <w:name w:val="解答 字元"/>
    <w:link w:val="aa"/>
    <w:rsid w:val="00A518BA"/>
    <w:rPr>
      <w:rFonts w:eastAsia="新細明體"/>
      <w:kern w:val="2"/>
      <w:sz w:val="24"/>
      <w:lang w:val="en-US" w:eastAsia="zh-TW" w:bidi="ar-SA"/>
    </w:rPr>
  </w:style>
  <w:style w:type="paragraph" w:styleId="ac">
    <w:name w:val="header"/>
    <w:basedOn w:val="a"/>
    <w:link w:val="ad"/>
    <w:rsid w:val="00C822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C822B8"/>
    <w:rPr>
      <w:kern w:val="2"/>
    </w:rPr>
  </w:style>
  <w:style w:type="paragraph" w:customStyle="1" w:styleId="ae">
    <w:name w:val="是非與選擇"/>
    <w:basedOn w:val="a"/>
    <w:rsid w:val="008B4A06"/>
    <w:pPr>
      <w:spacing w:afterLines="40"/>
      <w:ind w:hangingChars="496" w:hanging="496"/>
    </w:pPr>
  </w:style>
  <w:style w:type="character" w:styleId="af">
    <w:name w:val="Emphasis"/>
    <w:uiPriority w:val="20"/>
    <w:qFormat/>
    <w:rsid w:val="009C27D6"/>
    <w:rPr>
      <w:i/>
      <w:iCs/>
    </w:rPr>
  </w:style>
  <w:style w:type="paragraph" w:styleId="af0">
    <w:name w:val="Balloon Text"/>
    <w:basedOn w:val="a"/>
    <w:link w:val="af1"/>
    <w:uiPriority w:val="99"/>
    <w:rsid w:val="009C27D6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uiPriority w:val="99"/>
    <w:rsid w:val="009C27D6"/>
    <w:rPr>
      <w:rFonts w:ascii="Cambria" w:eastAsia="新細明體" w:hAnsi="Cambria" w:cs="Times New Roman"/>
      <w:kern w:val="2"/>
      <w:sz w:val="18"/>
      <w:szCs w:val="18"/>
    </w:rPr>
  </w:style>
  <w:style w:type="character" w:styleId="af2">
    <w:name w:val="Placeholder Text"/>
    <w:basedOn w:val="a0"/>
    <w:uiPriority w:val="99"/>
    <w:semiHidden/>
    <w:rsid w:val="001074EB"/>
    <w:rPr>
      <w:color w:val="808080"/>
    </w:rPr>
  </w:style>
  <w:style w:type="character" w:customStyle="1" w:styleId="40">
    <w:name w:val="標題 4 字元"/>
    <w:basedOn w:val="a0"/>
    <w:link w:val="4"/>
    <w:semiHidden/>
    <w:rsid w:val="00C82E86"/>
    <w:rPr>
      <w:rFonts w:asciiTheme="majorHAnsi" w:eastAsiaTheme="majorEastAsia" w:hAnsiTheme="majorHAnsi" w:cstheme="majorBidi"/>
      <w:kern w:val="2"/>
      <w:sz w:val="36"/>
      <w:szCs w:val="36"/>
    </w:rPr>
  </w:style>
  <w:style w:type="paragraph" w:customStyle="1" w:styleId="Default">
    <w:name w:val="Default"/>
    <w:rsid w:val="00E07CBD"/>
    <w:pPr>
      <w:widowControl w:val="0"/>
      <w:autoSpaceDE w:val="0"/>
      <w:autoSpaceDN w:val="0"/>
      <w:adjustRightInd w:val="0"/>
    </w:pPr>
    <w:rPr>
      <w:rFonts w:ascii="細明體" w:eastAsia="細明體" w:cs="細明體"/>
      <w:color w:val="000000"/>
      <w:sz w:val="24"/>
      <w:szCs w:val="24"/>
    </w:rPr>
  </w:style>
  <w:style w:type="paragraph" w:styleId="af3">
    <w:name w:val="List Paragraph"/>
    <w:basedOn w:val="a"/>
    <w:uiPriority w:val="34"/>
    <w:qFormat/>
    <w:rsid w:val="00E060D3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paragraph" w:customStyle="1" w:styleId="ABCDE">
    <w:name w:val="ABCDE"/>
    <w:basedOn w:val="a"/>
    <w:rsid w:val="00316A19"/>
    <w:pPr>
      <w:widowControl/>
      <w:tabs>
        <w:tab w:val="left" w:pos="2280"/>
        <w:tab w:val="left" w:pos="4080"/>
        <w:tab w:val="left" w:pos="5880"/>
        <w:tab w:val="left" w:pos="7680"/>
      </w:tabs>
      <w:autoSpaceDE w:val="0"/>
      <w:autoSpaceDN w:val="0"/>
      <w:adjustRightInd w:val="0"/>
      <w:spacing w:line="320" w:lineRule="atLeast"/>
      <w:ind w:left="369"/>
      <w:jc w:val="both"/>
      <w:textAlignment w:val="bottom"/>
    </w:pPr>
    <w:rPr>
      <w:spacing w:val="10"/>
      <w:kern w:val="0"/>
      <w:sz w:val="22"/>
      <w:szCs w:val="20"/>
    </w:rPr>
  </w:style>
  <w:style w:type="paragraph" w:customStyle="1" w:styleId="af4">
    <w:name w:val="壹"/>
    <w:basedOn w:val="a"/>
    <w:rsid w:val="00316A19"/>
    <w:pPr>
      <w:widowControl/>
      <w:autoSpaceDE w:val="0"/>
      <w:autoSpaceDN w:val="0"/>
      <w:adjustRightInd w:val="0"/>
      <w:spacing w:beforeLines="50" w:line="360" w:lineRule="atLeast"/>
      <w:jc w:val="both"/>
      <w:textAlignment w:val="bottom"/>
    </w:pPr>
    <w:rPr>
      <w:rFonts w:cs="新細明體"/>
      <w:b/>
      <w:bCs/>
      <w:spacing w:val="45"/>
      <w:kern w:val="0"/>
      <w:sz w:val="28"/>
      <w:szCs w:val="20"/>
    </w:rPr>
  </w:style>
  <w:style w:type="paragraph" w:customStyle="1" w:styleId="TIT1">
    <w:name w:val="TIT1"/>
    <w:basedOn w:val="a"/>
    <w:link w:val="TIT10"/>
    <w:rsid w:val="00D90DAF"/>
    <w:pPr>
      <w:widowControl/>
      <w:adjustRightInd w:val="0"/>
      <w:spacing w:beforeLines="50" w:line="360" w:lineRule="atLeast"/>
      <w:ind w:left="369" w:hanging="369"/>
      <w:jc w:val="both"/>
    </w:pPr>
    <w:rPr>
      <w:spacing w:val="24"/>
      <w:sz w:val="22"/>
      <w:szCs w:val="22"/>
      <w:lang w:val="zh-TW"/>
    </w:rPr>
  </w:style>
  <w:style w:type="character" w:customStyle="1" w:styleId="TIT10">
    <w:name w:val="TIT1 字元"/>
    <w:link w:val="TIT1"/>
    <w:rsid w:val="00D90DAF"/>
    <w:rPr>
      <w:spacing w:val="24"/>
      <w:kern w:val="2"/>
      <w:sz w:val="22"/>
      <w:szCs w:val="22"/>
      <w:lang w:val="zh-TW"/>
    </w:rPr>
  </w:style>
  <w:style w:type="paragraph" w:customStyle="1" w:styleId="AB18pt">
    <w:name w:val="樣式 AB + 行距:  最小行高 18 pt"/>
    <w:basedOn w:val="a"/>
    <w:autoRedefine/>
    <w:rsid w:val="00D90DAF"/>
    <w:pPr>
      <w:widowControl/>
      <w:tabs>
        <w:tab w:val="left" w:pos="5040"/>
      </w:tabs>
      <w:autoSpaceDE w:val="0"/>
      <w:autoSpaceDN w:val="0"/>
      <w:adjustRightInd w:val="0"/>
      <w:spacing w:line="320" w:lineRule="atLeast"/>
      <w:ind w:left="369"/>
      <w:jc w:val="both"/>
      <w:textAlignment w:val="bottom"/>
    </w:pPr>
    <w:rPr>
      <w:rFonts w:cs="新細明體"/>
      <w:spacing w:val="10"/>
      <w:kern w:val="0"/>
      <w:sz w:val="22"/>
      <w:szCs w:val="20"/>
    </w:rPr>
  </w:style>
  <w:style w:type="paragraph" w:customStyle="1" w:styleId="-">
    <w:name w:val="??-??"/>
    <w:basedOn w:val="TIT1"/>
    <w:rsid w:val="00D90DAF"/>
    <w:pPr>
      <w:autoSpaceDE w:val="0"/>
      <w:autoSpaceDN w:val="0"/>
      <w:spacing w:before="50"/>
      <w:ind w:left="0" w:firstLine="0"/>
      <w:textAlignment w:val="bottom"/>
    </w:pPr>
    <w:rPr>
      <w:rFonts w:cs="新細明體"/>
      <w:color w:val="000000"/>
      <w:u w:val="single"/>
    </w:rPr>
  </w:style>
  <w:style w:type="paragraph" w:customStyle="1" w:styleId="TIT102">
    <w:name w:val="樣式 TIT1 + 套用前:  0.2 列"/>
    <w:basedOn w:val="TIT1"/>
    <w:rsid w:val="007C21CD"/>
    <w:rPr>
      <w:rFonts w:cs="新細明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D22025"/>
    <w:pPr>
      <w:keepNext/>
      <w:ind w:leftChars="300" w:left="720"/>
      <w:outlineLvl w:val="0"/>
    </w:pPr>
    <w:rPr>
      <w:rFonts w:eastAsia="標楷體"/>
      <w:b/>
      <w:bCs/>
    </w:rPr>
  </w:style>
  <w:style w:type="paragraph" w:styleId="4">
    <w:name w:val="heading 4"/>
    <w:basedOn w:val="a"/>
    <w:next w:val="a"/>
    <w:link w:val="40"/>
    <w:semiHidden/>
    <w:unhideWhenUsed/>
    <w:qFormat/>
    <w:rsid w:val="00C82E8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593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rsid w:val="00991AC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q1">
    <w:name w:val="q1"/>
    <w:basedOn w:val="a"/>
    <w:rsid w:val="0005425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4">
    <w:name w:val="annotation text"/>
    <w:basedOn w:val="a"/>
    <w:link w:val="a5"/>
    <w:semiHidden/>
    <w:rsid w:val="00433EB8"/>
  </w:style>
  <w:style w:type="character" w:customStyle="1" w:styleId="a5">
    <w:name w:val="註解文字 字元"/>
    <w:link w:val="a4"/>
    <w:semiHidden/>
    <w:rsid w:val="00433EB8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a6">
    <w:name w:val="樣式"/>
    <w:rsid w:val="002D633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11">
    <w:name w:val="清單段落1"/>
    <w:basedOn w:val="a"/>
    <w:rsid w:val="003B57BE"/>
    <w:pPr>
      <w:ind w:leftChars="200" w:left="480"/>
    </w:pPr>
  </w:style>
  <w:style w:type="character" w:customStyle="1" w:styleId="8">
    <w:name w:val="字元 字元8"/>
    <w:semiHidden/>
    <w:rsid w:val="00E02B92"/>
    <w:rPr>
      <w:kern w:val="2"/>
      <w:sz w:val="24"/>
      <w:szCs w:val="24"/>
    </w:rPr>
  </w:style>
  <w:style w:type="character" w:customStyle="1" w:styleId="10">
    <w:name w:val="標題 1 字元"/>
    <w:link w:val="1"/>
    <w:rsid w:val="00D22025"/>
    <w:rPr>
      <w:rFonts w:eastAsia="標楷體"/>
      <w:b/>
      <w:bCs/>
      <w:kern w:val="2"/>
      <w:sz w:val="24"/>
      <w:szCs w:val="24"/>
      <w:lang w:val="en-US" w:eastAsia="zh-TW" w:bidi="ar-SA"/>
    </w:rPr>
  </w:style>
  <w:style w:type="paragraph" w:styleId="a7">
    <w:name w:val="footer"/>
    <w:basedOn w:val="a"/>
    <w:link w:val="a8"/>
    <w:rsid w:val="00D220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D22025"/>
    <w:rPr>
      <w:rFonts w:eastAsia="新細明體"/>
      <w:kern w:val="2"/>
      <w:lang w:val="en-US" w:eastAsia="zh-TW" w:bidi="ar-SA"/>
    </w:rPr>
  </w:style>
  <w:style w:type="paragraph" w:styleId="HTML">
    <w:name w:val="HTML Preformatted"/>
    <w:basedOn w:val="a"/>
    <w:link w:val="HTML0"/>
    <w:unhideWhenUsed/>
    <w:rsid w:val="00D220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eastAsia="細明體" w:hAnsi="Arial" w:cs="Arial"/>
      <w:kern w:val="0"/>
    </w:rPr>
  </w:style>
  <w:style w:type="character" w:customStyle="1" w:styleId="HTML0">
    <w:name w:val="HTML 預設格式 字元"/>
    <w:link w:val="HTML"/>
    <w:rsid w:val="00D22025"/>
    <w:rPr>
      <w:rFonts w:ascii="Arial" w:eastAsia="細明體" w:hAnsi="Arial" w:cs="Arial"/>
      <w:sz w:val="24"/>
      <w:szCs w:val="24"/>
      <w:lang w:val="en-US" w:eastAsia="zh-TW" w:bidi="ar-SA"/>
    </w:rPr>
  </w:style>
  <w:style w:type="paragraph" w:customStyle="1" w:styleId="a9">
    <w:name w:val="重點"/>
    <w:basedOn w:val="a"/>
    <w:rsid w:val="00DB1181"/>
    <w:pPr>
      <w:tabs>
        <w:tab w:val="left" w:pos="2233"/>
        <w:tab w:val="left" w:pos="4466"/>
        <w:tab w:val="left" w:pos="4637"/>
        <w:tab w:val="left" w:pos="6698"/>
      </w:tabs>
      <w:kinsoku w:val="0"/>
      <w:overflowPunct w:val="0"/>
      <w:autoSpaceDE w:val="0"/>
      <w:autoSpaceDN w:val="0"/>
      <w:ind w:leftChars="50" w:left="200" w:rightChars="50" w:right="50" w:hangingChars="150" w:hanging="150"/>
    </w:pPr>
    <w:rPr>
      <w:rFonts w:eastAsia="標楷體"/>
      <w:sz w:val="26"/>
    </w:rPr>
  </w:style>
  <w:style w:type="character" w:customStyle="1" w:styleId="itemcontent">
    <w:name w:val="itemcontent"/>
    <w:basedOn w:val="a0"/>
    <w:rsid w:val="00F473DD"/>
  </w:style>
  <w:style w:type="paragraph" w:customStyle="1" w:styleId="aa">
    <w:name w:val="解答"/>
    <w:basedOn w:val="a"/>
    <w:link w:val="ab"/>
    <w:rsid w:val="00A518BA"/>
    <w:rPr>
      <w:szCs w:val="20"/>
    </w:rPr>
  </w:style>
  <w:style w:type="character" w:customStyle="1" w:styleId="ab">
    <w:name w:val="解答 字元"/>
    <w:link w:val="aa"/>
    <w:rsid w:val="00A518BA"/>
    <w:rPr>
      <w:rFonts w:eastAsia="新細明體"/>
      <w:kern w:val="2"/>
      <w:sz w:val="24"/>
      <w:lang w:val="en-US" w:eastAsia="zh-TW" w:bidi="ar-SA"/>
    </w:rPr>
  </w:style>
  <w:style w:type="paragraph" w:styleId="ac">
    <w:name w:val="header"/>
    <w:basedOn w:val="a"/>
    <w:link w:val="ad"/>
    <w:rsid w:val="00C822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C822B8"/>
    <w:rPr>
      <w:kern w:val="2"/>
    </w:rPr>
  </w:style>
  <w:style w:type="paragraph" w:customStyle="1" w:styleId="ae">
    <w:name w:val="是非與選擇"/>
    <w:basedOn w:val="a"/>
    <w:rsid w:val="008B4A06"/>
    <w:pPr>
      <w:spacing w:afterLines="40"/>
      <w:ind w:hangingChars="496" w:hanging="496"/>
    </w:pPr>
  </w:style>
  <w:style w:type="character" w:styleId="af">
    <w:name w:val="Emphasis"/>
    <w:uiPriority w:val="20"/>
    <w:qFormat/>
    <w:rsid w:val="009C27D6"/>
    <w:rPr>
      <w:i/>
      <w:iCs/>
    </w:rPr>
  </w:style>
  <w:style w:type="paragraph" w:styleId="af0">
    <w:name w:val="Balloon Text"/>
    <w:basedOn w:val="a"/>
    <w:link w:val="af1"/>
    <w:uiPriority w:val="99"/>
    <w:rsid w:val="009C27D6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uiPriority w:val="99"/>
    <w:rsid w:val="009C27D6"/>
    <w:rPr>
      <w:rFonts w:ascii="Cambria" w:eastAsia="新細明體" w:hAnsi="Cambria" w:cs="Times New Roman"/>
      <w:kern w:val="2"/>
      <w:sz w:val="18"/>
      <w:szCs w:val="18"/>
    </w:rPr>
  </w:style>
  <w:style w:type="character" w:styleId="af2">
    <w:name w:val="Placeholder Text"/>
    <w:basedOn w:val="a0"/>
    <w:uiPriority w:val="99"/>
    <w:semiHidden/>
    <w:rsid w:val="001074EB"/>
    <w:rPr>
      <w:color w:val="808080"/>
    </w:rPr>
  </w:style>
  <w:style w:type="character" w:customStyle="1" w:styleId="40">
    <w:name w:val="標題 4 字元"/>
    <w:basedOn w:val="a0"/>
    <w:link w:val="4"/>
    <w:semiHidden/>
    <w:rsid w:val="00C82E86"/>
    <w:rPr>
      <w:rFonts w:asciiTheme="majorHAnsi" w:eastAsiaTheme="majorEastAsia" w:hAnsiTheme="majorHAnsi" w:cstheme="majorBidi"/>
      <w:kern w:val="2"/>
      <w:sz w:val="36"/>
      <w:szCs w:val="36"/>
    </w:rPr>
  </w:style>
  <w:style w:type="paragraph" w:customStyle="1" w:styleId="Default">
    <w:name w:val="Default"/>
    <w:rsid w:val="00E07CBD"/>
    <w:pPr>
      <w:widowControl w:val="0"/>
      <w:autoSpaceDE w:val="0"/>
      <w:autoSpaceDN w:val="0"/>
      <w:adjustRightInd w:val="0"/>
    </w:pPr>
    <w:rPr>
      <w:rFonts w:ascii="細明體" w:eastAsia="細明體" w:cs="細明體"/>
      <w:color w:val="000000"/>
      <w:sz w:val="24"/>
      <w:szCs w:val="24"/>
    </w:rPr>
  </w:style>
  <w:style w:type="paragraph" w:styleId="af3">
    <w:name w:val="List Paragraph"/>
    <w:basedOn w:val="a"/>
    <w:uiPriority w:val="34"/>
    <w:qFormat/>
    <w:rsid w:val="00E060D3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paragraph" w:customStyle="1" w:styleId="ABCDE">
    <w:name w:val="ABCDE"/>
    <w:basedOn w:val="a"/>
    <w:rsid w:val="00316A19"/>
    <w:pPr>
      <w:widowControl/>
      <w:tabs>
        <w:tab w:val="left" w:pos="2280"/>
        <w:tab w:val="left" w:pos="4080"/>
        <w:tab w:val="left" w:pos="5880"/>
        <w:tab w:val="left" w:pos="7680"/>
      </w:tabs>
      <w:autoSpaceDE w:val="0"/>
      <w:autoSpaceDN w:val="0"/>
      <w:adjustRightInd w:val="0"/>
      <w:spacing w:line="320" w:lineRule="atLeast"/>
      <w:ind w:left="369"/>
      <w:jc w:val="both"/>
      <w:textAlignment w:val="bottom"/>
    </w:pPr>
    <w:rPr>
      <w:spacing w:val="10"/>
      <w:kern w:val="0"/>
      <w:sz w:val="22"/>
      <w:szCs w:val="20"/>
    </w:rPr>
  </w:style>
  <w:style w:type="paragraph" w:customStyle="1" w:styleId="af4">
    <w:name w:val="壹"/>
    <w:basedOn w:val="a"/>
    <w:rsid w:val="00316A19"/>
    <w:pPr>
      <w:widowControl/>
      <w:autoSpaceDE w:val="0"/>
      <w:autoSpaceDN w:val="0"/>
      <w:adjustRightInd w:val="0"/>
      <w:spacing w:beforeLines="50" w:before="120" w:line="360" w:lineRule="atLeast"/>
      <w:jc w:val="both"/>
      <w:textAlignment w:val="bottom"/>
    </w:pPr>
    <w:rPr>
      <w:rFonts w:cs="新細明體"/>
      <w:b/>
      <w:bCs/>
      <w:spacing w:val="45"/>
      <w:kern w:val="0"/>
      <w:sz w:val="28"/>
      <w:szCs w:val="20"/>
    </w:rPr>
  </w:style>
  <w:style w:type="paragraph" w:customStyle="1" w:styleId="TIT1">
    <w:name w:val="TIT1"/>
    <w:basedOn w:val="a"/>
    <w:link w:val="TIT10"/>
    <w:rsid w:val="00D90DAF"/>
    <w:pPr>
      <w:widowControl/>
      <w:adjustRightInd w:val="0"/>
      <w:spacing w:beforeLines="50" w:before="180" w:line="360" w:lineRule="atLeast"/>
      <w:ind w:left="369" w:hanging="369"/>
      <w:jc w:val="both"/>
    </w:pPr>
    <w:rPr>
      <w:spacing w:val="24"/>
      <w:sz w:val="22"/>
      <w:szCs w:val="22"/>
      <w:lang w:val="zh-TW"/>
    </w:rPr>
  </w:style>
  <w:style w:type="character" w:customStyle="1" w:styleId="TIT10">
    <w:name w:val="TIT1 字元"/>
    <w:link w:val="TIT1"/>
    <w:rsid w:val="00D90DAF"/>
    <w:rPr>
      <w:spacing w:val="24"/>
      <w:kern w:val="2"/>
      <w:sz w:val="22"/>
      <w:szCs w:val="22"/>
      <w:lang w:val="zh-TW"/>
    </w:rPr>
  </w:style>
  <w:style w:type="paragraph" w:customStyle="1" w:styleId="AB18pt">
    <w:name w:val="樣式 AB + 行距:  最小行高 18 pt"/>
    <w:basedOn w:val="a"/>
    <w:autoRedefine/>
    <w:rsid w:val="00D90DAF"/>
    <w:pPr>
      <w:widowControl/>
      <w:tabs>
        <w:tab w:val="left" w:pos="5040"/>
      </w:tabs>
      <w:autoSpaceDE w:val="0"/>
      <w:autoSpaceDN w:val="0"/>
      <w:adjustRightInd w:val="0"/>
      <w:spacing w:line="320" w:lineRule="atLeast"/>
      <w:ind w:left="369"/>
      <w:jc w:val="both"/>
      <w:textAlignment w:val="bottom"/>
    </w:pPr>
    <w:rPr>
      <w:rFonts w:cs="新細明體"/>
      <w:spacing w:val="10"/>
      <w:kern w:val="0"/>
      <w:sz w:val="22"/>
      <w:szCs w:val="20"/>
    </w:rPr>
  </w:style>
  <w:style w:type="paragraph" w:customStyle="1" w:styleId="-">
    <w:name w:val="??-??"/>
    <w:basedOn w:val="TIT1"/>
    <w:rsid w:val="00D90DAF"/>
    <w:pPr>
      <w:autoSpaceDE w:val="0"/>
      <w:autoSpaceDN w:val="0"/>
      <w:spacing w:before="50"/>
      <w:ind w:left="0" w:firstLine="0"/>
      <w:textAlignment w:val="bottom"/>
    </w:pPr>
    <w:rPr>
      <w:rFonts w:cs="新細明體"/>
      <w:color w:val="000000"/>
      <w:u w:val="single"/>
    </w:rPr>
  </w:style>
  <w:style w:type="paragraph" w:customStyle="1" w:styleId="TIT102">
    <w:name w:val="樣式 TIT1 + 套用前:  0.2 列"/>
    <w:basedOn w:val="TIT1"/>
    <w:rsid w:val="007C21CD"/>
    <w:pPr>
      <w:spacing w:before="0"/>
    </w:pPr>
    <w:rPr>
      <w:rFonts w:cs="新細明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63" Type="http://schemas.openxmlformats.org/officeDocument/2006/relationships/oleObject" Target="embeddings/oleObject30.bin"/><Relationship Id="rId68" Type="http://schemas.openxmlformats.org/officeDocument/2006/relationships/image" Target="media/image29.png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1.bin"/><Relationship Id="rId138" Type="http://schemas.openxmlformats.org/officeDocument/2006/relationships/oleObject" Target="embeddings/oleObject63.bin"/><Relationship Id="rId154" Type="http://schemas.openxmlformats.org/officeDocument/2006/relationships/theme" Target="theme/theme1.xml"/><Relationship Id="rId16" Type="http://schemas.openxmlformats.org/officeDocument/2006/relationships/image" Target="media/image4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59.bin"/><Relationship Id="rId144" Type="http://schemas.openxmlformats.org/officeDocument/2006/relationships/oleObject" Target="embeddings/oleObject66.bin"/><Relationship Id="rId149" Type="http://schemas.openxmlformats.org/officeDocument/2006/relationships/image" Target="media/image75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image" Target="media/image6.wmf"/><Relationship Id="rId27" Type="http://schemas.openxmlformats.org/officeDocument/2006/relationships/oleObject" Target="embeddings/oleObject12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7.wmf"/><Relationship Id="rId69" Type="http://schemas.openxmlformats.org/officeDocument/2006/relationships/image" Target="media/image30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134" Type="http://schemas.openxmlformats.org/officeDocument/2006/relationships/image" Target="media/image66.png"/><Relationship Id="rId139" Type="http://schemas.openxmlformats.org/officeDocument/2006/relationships/image" Target="media/image69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68.bin"/><Relationship Id="rId155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2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16" Type="http://schemas.openxmlformats.org/officeDocument/2006/relationships/oleObject" Target="embeddings/oleObject53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png"/><Relationship Id="rId137" Type="http://schemas.openxmlformats.org/officeDocument/2006/relationships/image" Target="media/image68.wmf"/><Relationship Id="rId20" Type="http://schemas.openxmlformats.org/officeDocument/2006/relationships/image" Target="media/image5.wmf"/><Relationship Id="rId41" Type="http://schemas.openxmlformats.org/officeDocument/2006/relationships/image" Target="media/image15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6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32" Type="http://schemas.openxmlformats.org/officeDocument/2006/relationships/image" Target="media/image65.wmf"/><Relationship Id="rId140" Type="http://schemas.openxmlformats.org/officeDocument/2006/relationships/oleObject" Target="embeddings/oleObject64.bin"/><Relationship Id="rId145" Type="http://schemas.openxmlformats.org/officeDocument/2006/relationships/image" Target="media/image72.wmf"/><Relationship Id="rId15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oleObject" Target="embeddings/oleObject17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30" Type="http://schemas.openxmlformats.org/officeDocument/2006/relationships/image" Target="media/image64.wmf"/><Relationship Id="rId135" Type="http://schemas.openxmlformats.org/officeDocument/2006/relationships/image" Target="media/image67.wmf"/><Relationship Id="rId143" Type="http://schemas.openxmlformats.org/officeDocument/2006/relationships/image" Target="media/image71.wmf"/><Relationship Id="rId148" Type="http://schemas.openxmlformats.org/officeDocument/2006/relationships/image" Target="media/image74.png"/><Relationship Id="rId151" Type="http://schemas.openxmlformats.org/officeDocument/2006/relationships/image" Target="media/image7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png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67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image" Target="media/image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66" Type="http://schemas.openxmlformats.org/officeDocument/2006/relationships/image" Target="media/image28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0.bin"/><Relationship Id="rId136" Type="http://schemas.openxmlformats.org/officeDocument/2006/relationships/oleObject" Target="embeddings/oleObject62.bin"/><Relationship Id="rId61" Type="http://schemas.openxmlformats.org/officeDocument/2006/relationships/image" Target="media/image25.png"/><Relationship Id="rId82" Type="http://schemas.openxmlformats.org/officeDocument/2006/relationships/oleObject" Target="embeddings/oleObject39.bin"/><Relationship Id="rId152" Type="http://schemas.openxmlformats.org/officeDocument/2006/relationships/image" Target="media/image77.png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image" Target="media/image47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3.png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image" Target="media/image45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65.bin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9&#26283;&#23384;\&#21830;&#25945;&#23416;&#26371;&#35430;&#38988;&#19978;&#20659;\&#38988;&#30446;&#19978;&#20659;&#31243;&#24335;_20100531-3\Depot\SampleG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5A621-570E-4685-844F-BEBFD4FB1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SampleG.dot</Template>
  <TotalTime>112</TotalTime>
  <Pages>9</Pages>
  <Words>1365</Words>
  <Characters>7786</Characters>
  <Application>Microsoft Office Word</Application>
  <DocSecurity>0</DocSecurity>
  <Lines>64</Lines>
  <Paragraphs>18</Paragraphs>
  <ScaleCrop>false</ScaleCrop>
  <Company/>
  <LinksUpToDate>false</LinksUpToDate>
  <CharactersWithSpaces>9133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本次編號</dc:title>
  <dc:creator>張文菁</dc:creator>
  <cp:lastModifiedBy>Roach</cp:lastModifiedBy>
  <cp:revision>13</cp:revision>
  <cp:lastPrinted>2019-12-13T09:02:00Z</cp:lastPrinted>
  <dcterms:created xsi:type="dcterms:W3CDTF">2019-12-13T06:53:00Z</dcterms:created>
  <dcterms:modified xsi:type="dcterms:W3CDTF">2020-03-04T09:18:00Z</dcterms:modified>
</cp:coreProperties>
</file>